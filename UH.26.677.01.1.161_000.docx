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5992" w14:textId="77777777" w:rsidR="00E6789A" w:rsidRPr="00E6789A" w:rsidRDefault="00E6789A" w:rsidP="00E6789A">
      <w:pPr>
        <w:pStyle w:val="1-3"/>
        <w:rPr>
          <w:rStyle w:val="RefPageNumberEmbed"/>
          <w:sz w:val="28"/>
        </w:rPr>
      </w:pPr>
      <w:r w:rsidRPr="00E6789A">
        <w:rPr>
          <w:rStyle w:val="RefPageNumberEmbed"/>
          <w:sz w:val="28"/>
        </w:rPr>
        <w:t>1</w:t>
      </w:r>
    </w:p>
    <w:p w14:paraId="16194C35" w14:textId="7181D5BE" w:rsidR="00003024" w:rsidRDefault="00003024" w:rsidP="00003024">
      <w:pPr>
        <w:pStyle w:val="LeftFlush"/>
      </w:pPr>
      <w:r>
        <w:t>UnitedHealthcare</w:t>
      </w:r>
    </w:p>
    <w:p w14:paraId="1092F701" w14:textId="1FCA86FE" w:rsidR="00B520AF" w:rsidRDefault="00B520AF" w:rsidP="00E6789A">
      <w:pPr>
        <w:pStyle w:val="Heading1"/>
      </w:pPr>
      <w:r w:rsidRPr="00E6789A">
        <w:t>Annual Notice of</w:t>
      </w:r>
      <w:r w:rsidR="00E6789A" w:rsidRPr="00E6789A">
        <w:t xml:space="preserve"> </w:t>
      </w:r>
      <w:r w:rsidRPr="00E6789A">
        <w:t xml:space="preserve">Changes </w:t>
      </w:r>
      <w:r w:rsidR="00631DB2">
        <w:t>2026</w:t>
      </w:r>
      <w:r w:rsidR="00E6789A">
        <w:br/>
      </w:r>
      <w:r w:rsidR="00596F3F">
        <w:rPr>
          <w:color w:val="231F20"/>
        </w:rPr>
        <w:t>AARP® Medicare Rx Saver from UHC (PDP)</w:t>
      </w:r>
    </w:p>
    <w:p w14:paraId="711AA758" w14:textId="5C71FBCE" w:rsidR="00B520AF" w:rsidRDefault="00631DB2" w:rsidP="00E6789A">
      <w:pPr>
        <w:pStyle w:val="1-3"/>
      </w:pPr>
      <w:r>
        <w:t>myAARPMedicare.com</w:t>
      </w:r>
    </w:p>
    <w:p w14:paraId="2692CDD6" w14:textId="5474F0A5" w:rsidR="00B520AF" w:rsidRDefault="000835E2" w:rsidP="00E6789A">
      <w:pPr>
        <w:pStyle w:val="1-3"/>
      </w:pPr>
      <w:r w:rsidRPr="000835E2">
        <w:t>Toll-free</w:t>
      </w:r>
      <w:r w:rsidR="00596F3F">
        <w:t xml:space="preserve"> 1-866-460-8854</w:t>
      </w:r>
      <w:r w:rsidRPr="000835E2">
        <w:t xml:space="preserve">, TTY </w:t>
      </w:r>
      <w:r w:rsidRPr="000835E2">
        <w:rPr>
          <w:b/>
          <w:bCs/>
        </w:rPr>
        <w:t>711</w:t>
      </w:r>
    </w:p>
    <w:p w14:paraId="68EF4FC0" w14:textId="5A0E65D6" w:rsidR="00B520AF" w:rsidRDefault="00631DB2" w:rsidP="00E6789A">
      <w:pPr>
        <w:pStyle w:val="1-3"/>
      </w:pPr>
      <w:r>
        <w:t>7</w:t>
      </w:r>
      <w:r w:rsidR="00B520AF">
        <w:t xml:space="preserve"> a.m.-</w:t>
      </w:r>
      <w:r>
        <w:t>10</w:t>
      </w:r>
      <w:r w:rsidR="00B520AF">
        <w:t xml:space="preserve"> p.m.</w:t>
      </w:r>
      <w:r>
        <w:t xml:space="preserve"> CT</w:t>
      </w:r>
      <w:r w:rsidR="00B520AF">
        <w:t>: 7 Days Oct-Mar; M-F Apr-Sept</w:t>
      </w:r>
    </w:p>
    <w:p w14:paraId="3FD35DC1" w14:textId="5073314A" w:rsidR="00B520AF" w:rsidRDefault="003D1F34" w:rsidP="00E6789A">
      <w:pPr>
        <w:pStyle w:val="Heading2"/>
      </w:pPr>
      <w:r w:rsidRPr="003D1F34">
        <w:t>Do we have the right address for you?</w:t>
      </w:r>
    </w:p>
    <w:p w14:paraId="2AC08942" w14:textId="77777777" w:rsidR="00B520AF" w:rsidRDefault="00B520AF" w:rsidP="00E6789A">
      <w:pPr>
        <w:pStyle w:val="LeftFlush"/>
      </w:pPr>
      <w:r>
        <w:t>If not, please let us know so we can keep you informed about your plan.</w:t>
      </w:r>
    </w:p>
    <w:p w14:paraId="072C0FA0" w14:textId="77777777" w:rsidR="0020240D" w:rsidRDefault="0020240D" w:rsidP="00E6789A">
      <w:pPr>
        <w:pStyle w:val="1-3"/>
        <w:rPr>
          <w:color w:val="BF4E14" w:themeColor="accent2" w:themeShade="BF"/>
        </w:rPr>
      </w:pPr>
    </w:p>
    <w:p w14:paraId="38E1CE26" w14:textId="3C9FB6DB" w:rsidR="00257A5A" w:rsidRDefault="00257A5A" w:rsidP="00E6789A">
      <w:pPr>
        <w:pStyle w:val="1-3"/>
      </w:pPr>
      <w:r w:rsidRPr="00E6789A">
        <w:t>AARP</w:t>
      </w:r>
      <w:r w:rsidR="00B35ADB">
        <w:rPr>
          <w:color w:val="231F20"/>
        </w:rPr>
        <w:t xml:space="preserve">® </w:t>
      </w:r>
      <w:r w:rsidRPr="00E6789A">
        <w:t xml:space="preserve">Medicare </w:t>
      </w:r>
      <w:r w:rsidR="00254896">
        <w:t>Rx</w:t>
      </w:r>
      <w:r w:rsidRPr="00E6789A">
        <w:t xml:space="preserve"> from UnitedHealthcare</w:t>
      </w:r>
      <w:r w:rsidR="00B35ADB">
        <w:rPr>
          <w:color w:val="231F20"/>
        </w:rPr>
        <w:t>®</w:t>
      </w:r>
    </w:p>
    <w:p w14:paraId="6412D6F4" w14:textId="2AF20FC7" w:rsidR="003E1FC5" w:rsidRDefault="00D2790F" w:rsidP="00E6789A">
      <w:pPr>
        <w:pStyle w:val="1-3"/>
      </w:pPr>
      <w:r>
        <w:t>Y0066_ANOC_S5921_359_000_2026_M</w:t>
      </w:r>
    </w:p>
    <w:p w14:paraId="41CD3FDC" w14:textId="77777777" w:rsidR="00E6789A" w:rsidRPr="00E6789A" w:rsidRDefault="00E6789A" w:rsidP="00E6789A">
      <w:pPr>
        <w:pStyle w:val="LeftFlush"/>
        <w:rPr>
          <w:rStyle w:val="RefPageNumberEmbed"/>
          <w:sz w:val="28"/>
        </w:rPr>
      </w:pPr>
      <w:r w:rsidRPr="00E6789A">
        <w:rPr>
          <w:rStyle w:val="RefPageNumberEmbed"/>
          <w:sz w:val="28"/>
        </w:rPr>
        <w:t>2</w:t>
      </w:r>
    </w:p>
    <w:p w14:paraId="59C57B62" w14:textId="77777777" w:rsidR="00B520AF" w:rsidRDefault="00B520AF" w:rsidP="00E6789A">
      <w:pPr>
        <w:pStyle w:val="Heading1"/>
      </w:pPr>
      <w:r>
        <w:t>Find updates to your plan for next year</w:t>
      </w:r>
    </w:p>
    <w:p w14:paraId="081B40D6" w14:textId="34D3F184" w:rsidR="00B520AF" w:rsidRPr="00195A5E" w:rsidRDefault="00257A5A" w:rsidP="00E6789A">
      <w:pPr>
        <w:pStyle w:val="LeftFlush"/>
        <w:rPr>
          <w:b/>
          <w:bCs/>
        </w:rPr>
      </w:pPr>
      <w:r w:rsidRPr="00257A5A">
        <w:t xml:space="preserve">This notice provides information about updates to your plan, but it doesn’t include </w:t>
      </w:r>
      <w:proofErr w:type="gramStart"/>
      <w:r w:rsidRPr="00257A5A">
        <w:t>all of</w:t>
      </w:r>
      <w:proofErr w:type="gramEnd"/>
      <w:r w:rsidRPr="00257A5A">
        <w:t xml:space="preserve"> the details. </w:t>
      </w:r>
      <w:proofErr w:type="gramStart"/>
      <w:r w:rsidRPr="00257A5A">
        <w:t>Throughout</w:t>
      </w:r>
      <w:proofErr w:type="gramEnd"/>
      <w:r w:rsidRPr="00257A5A">
        <w:t xml:space="preserve"> this notice you will be directed t</w:t>
      </w:r>
      <w:r w:rsidRPr="003D77D8">
        <w:t xml:space="preserve">o myAARPMedicare.com </w:t>
      </w:r>
      <w:r w:rsidRPr="00257A5A">
        <w:t xml:space="preserve">to review the details online. </w:t>
      </w:r>
      <w:proofErr w:type="gramStart"/>
      <w:r w:rsidRPr="00257A5A">
        <w:t>All of</w:t>
      </w:r>
      <w:proofErr w:type="gramEnd"/>
      <w:r w:rsidRPr="00257A5A">
        <w:t xml:space="preserve"> the </w:t>
      </w:r>
      <w:proofErr w:type="gramStart"/>
      <w:r w:rsidRPr="00257A5A">
        <w:t>below materials</w:t>
      </w:r>
      <w:proofErr w:type="gramEnd"/>
      <w:r w:rsidRPr="00257A5A">
        <w:t xml:space="preserve"> will be available online after </w:t>
      </w:r>
      <w:r w:rsidRPr="00257A5A">
        <w:rPr>
          <w:b/>
          <w:bCs/>
        </w:rPr>
        <w:t>October 15, 2025.</w:t>
      </w:r>
    </w:p>
    <w:p w14:paraId="18930A3E" w14:textId="79F76E9C" w:rsidR="00B520AF" w:rsidRDefault="008A032B" w:rsidP="00E6789A">
      <w:pPr>
        <w:pStyle w:val="Heading2"/>
      </w:pPr>
      <w:r w:rsidRPr="008A032B">
        <w:t>Pharmacy Directory</w:t>
      </w:r>
    </w:p>
    <w:p w14:paraId="5BFC9E59" w14:textId="294ECBD4" w:rsidR="00B520AF" w:rsidRDefault="00257A5A" w:rsidP="00E6789A">
      <w:pPr>
        <w:pStyle w:val="LeftFlush"/>
      </w:pPr>
      <w:r w:rsidRPr="00257A5A">
        <w:t>Review the 2026 Pharmacy Directory online to see which pharmacies are in our network next year.</w:t>
      </w:r>
    </w:p>
    <w:p w14:paraId="168D7724" w14:textId="1CBC9D9E" w:rsidR="00B520AF" w:rsidRDefault="00257A5A" w:rsidP="00E6789A">
      <w:pPr>
        <w:pStyle w:val="Heading2"/>
      </w:pPr>
      <w:r w:rsidRPr="00257A5A">
        <w:t>Drug List (Formulary)</w:t>
      </w:r>
    </w:p>
    <w:p w14:paraId="4C206CBB" w14:textId="7C890DEB" w:rsidR="00B520AF" w:rsidRDefault="00257A5A" w:rsidP="00E6789A">
      <w:pPr>
        <w:pStyle w:val="LeftFlush"/>
      </w:pPr>
      <w:r w:rsidRPr="00257A5A">
        <w:t>You can look up which drugs will be covered by your plan next year and review any new restrictions on our website.</w:t>
      </w:r>
    </w:p>
    <w:p w14:paraId="12F814CF" w14:textId="77777777" w:rsidR="00B520AF" w:rsidRDefault="00B520AF" w:rsidP="00E6789A">
      <w:pPr>
        <w:pStyle w:val="Heading2"/>
      </w:pPr>
      <w:r>
        <w:t>Evidence of Coverage (EOC)</w:t>
      </w:r>
    </w:p>
    <w:p w14:paraId="5242F8A1" w14:textId="4546F84D" w:rsidR="00B520AF" w:rsidRDefault="00257A5A" w:rsidP="00E6789A">
      <w:pPr>
        <w:pStyle w:val="LeftFlush"/>
      </w:pPr>
      <w:r w:rsidRPr="00257A5A">
        <w:t xml:space="preserve">Review your 2026 EOC for details about plan costs and benefits. The EOC </w:t>
      </w:r>
      <w:proofErr w:type="gramStart"/>
      <w:r w:rsidRPr="00257A5A">
        <w:t>is</w:t>
      </w:r>
      <w:proofErr w:type="gramEnd"/>
      <w:r w:rsidRPr="00257A5A">
        <w:t xml:space="preserve"> </w:t>
      </w:r>
      <w:proofErr w:type="gramStart"/>
      <w:r w:rsidRPr="00257A5A">
        <w:t>the</w:t>
      </w:r>
      <w:proofErr w:type="gramEnd"/>
      <w:r w:rsidRPr="00257A5A">
        <w:t xml:space="preserve"> legal, detailed description of your </w:t>
      </w:r>
      <w:proofErr w:type="gramStart"/>
      <w:r w:rsidRPr="00257A5A">
        <w:t>plan</w:t>
      </w:r>
      <w:proofErr w:type="gramEnd"/>
      <w:r w:rsidRPr="00257A5A">
        <w:t xml:space="preserve"> benefits. It explains your rights and the rules you need to follow to get covered services and prescription drugs.</w:t>
      </w:r>
    </w:p>
    <w:p w14:paraId="682D5C50" w14:textId="4524F072" w:rsidR="00257A5A" w:rsidRDefault="00257A5A" w:rsidP="00257A5A">
      <w:pPr>
        <w:pStyle w:val="Heading2"/>
      </w:pPr>
      <w:r>
        <w:t xml:space="preserve">Reduce the clutter and get plan </w:t>
      </w:r>
      <w:r w:rsidR="008D7B21">
        <w:t>materials</w:t>
      </w:r>
      <w:r>
        <w:t xml:space="preserve"> faster.</w:t>
      </w:r>
    </w:p>
    <w:p w14:paraId="2F3B48AC" w14:textId="77777777" w:rsidR="00257A5A" w:rsidRDefault="00257A5A" w:rsidP="00257A5A">
      <w:pPr>
        <w:pStyle w:val="LeftFlush"/>
      </w:pPr>
      <w:r>
        <w:t>Visi</w:t>
      </w:r>
      <w:r w:rsidRPr="003D77D8">
        <w:t>t myAARPMedicare.com to s</w:t>
      </w:r>
      <w:r>
        <w:t>ign up for paperless delivery.</w:t>
      </w:r>
    </w:p>
    <w:p w14:paraId="7361681A" w14:textId="77777777" w:rsidR="00B520AF" w:rsidRDefault="00B520AF" w:rsidP="00E6789A">
      <w:pPr>
        <w:pStyle w:val="Heading2"/>
      </w:pPr>
      <w:r>
        <w:lastRenderedPageBreak/>
        <w:t>Would you rather get paper copies?</w:t>
      </w:r>
    </w:p>
    <w:p w14:paraId="7AE3A4E1" w14:textId="41826758" w:rsidR="00B520AF" w:rsidRDefault="00257A5A" w:rsidP="00E6789A">
      <w:pPr>
        <w:pStyle w:val="LeftFlush"/>
      </w:pPr>
      <w:r w:rsidRPr="00257A5A">
        <w:t>If you want a paper copy of what is listed above, contact our Customer Service at</w:t>
      </w:r>
      <w:r w:rsidR="00596F3F">
        <w:t xml:space="preserve"> 1-866-460-8854</w:t>
      </w:r>
      <w:r w:rsidRPr="00257A5A">
        <w:t xml:space="preserve"> (TTY users should call 711). Hours are 7 a.m.-10 p.m. CT: 7 Days Oct-Mar; M-F Apr-Sept.</w:t>
      </w:r>
    </w:p>
    <w:p w14:paraId="0A393A43" w14:textId="77777777" w:rsidR="00E6789A" w:rsidRDefault="00E6789A" w:rsidP="00E6789A">
      <w:pPr>
        <w:pStyle w:val="LeftFlush"/>
      </w:pPr>
    </w:p>
    <w:p w14:paraId="507CCCD1" w14:textId="31D83D6B" w:rsidR="00B520AF" w:rsidRDefault="00257A5A" w:rsidP="00E6789A">
      <w:pPr>
        <w:pStyle w:val="1-3"/>
      </w:pPr>
      <w:r w:rsidRPr="00257A5A">
        <w:t>Y0066_210610_INDOI_C</w:t>
      </w:r>
    </w:p>
    <w:p w14:paraId="5ECA5BC5" w14:textId="61FD1504" w:rsidR="00E6789A" w:rsidRDefault="00257A5A" w:rsidP="00E6789A">
      <w:pPr>
        <w:pStyle w:val="1-3"/>
        <w:rPr>
          <w:rStyle w:val="RefPageNumberEmbed"/>
          <w:sz w:val="28"/>
        </w:rPr>
      </w:pPr>
      <w:r>
        <w:rPr>
          <w:rStyle w:val="RefPageNumberEmbed"/>
          <w:sz w:val="28"/>
        </w:rPr>
        <w:t>3</w:t>
      </w:r>
    </w:p>
    <w:p w14:paraId="65D25E69" w14:textId="527CCA5E" w:rsidR="00257A5A" w:rsidRDefault="00257A5A" w:rsidP="00257A5A">
      <w:pPr>
        <w:pStyle w:val="TranscriberNote"/>
      </w:pPr>
      <w:r>
        <w:t>The repeated page heading below is not repeated throughout this document.</w:t>
      </w:r>
    </w:p>
    <w:p w14:paraId="5D7270B0" w14:textId="7FA5090F" w:rsidR="00257A5A" w:rsidRDefault="00257A5A" w:rsidP="00257A5A">
      <w:pPr>
        <w:pStyle w:val="LeftFlush"/>
      </w:pPr>
      <w:r w:rsidRPr="00257A5A">
        <w:t xml:space="preserve">2026 Annual Notice of Change for </w:t>
      </w:r>
      <w:r w:rsidR="00596F3F">
        <w:t>AARP® Medicare Rx Saver from UHC (PDP)</w:t>
      </w:r>
    </w:p>
    <w:p w14:paraId="1F52C15D" w14:textId="77777777" w:rsidR="00257A5A" w:rsidRDefault="00257A5A" w:rsidP="00257A5A">
      <w:pPr>
        <w:pStyle w:val="LeftFlush"/>
      </w:pPr>
    </w:p>
    <w:p w14:paraId="0A996150" w14:textId="786E416B" w:rsidR="00B520AF" w:rsidRDefault="00596F3F" w:rsidP="00E6789A">
      <w:pPr>
        <w:pStyle w:val="LeftFlush"/>
      </w:pPr>
      <w:r>
        <w:t>AARP® Medicare Rx Saver from UHC (PDP)</w:t>
      </w:r>
      <w:r w:rsidR="00257A5A" w:rsidRPr="00257A5A">
        <w:t xml:space="preserve"> offered by UnitedHealthcare</w:t>
      </w:r>
    </w:p>
    <w:p w14:paraId="3936FD6C" w14:textId="57EC3BD4" w:rsidR="00B520AF" w:rsidRDefault="00B520AF" w:rsidP="00E6789A">
      <w:pPr>
        <w:pStyle w:val="Heading1"/>
      </w:pPr>
      <w:r>
        <w:t xml:space="preserve">Annual Notice of Change for </w:t>
      </w:r>
      <w:r w:rsidR="00631DB2">
        <w:t>2026</w:t>
      </w:r>
    </w:p>
    <w:p w14:paraId="109B0851" w14:textId="34A019C2" w:rsidR="00257A5A" w:rsidRDefault="00257A5A" w:rsidP="003A1C93">
      <w:pPr>
        <w:pStyle w:val="LeftFlush"/>
      </w:pPr>
      <w:r w:rsidRPr="00257A5A">
        <w:t xml:space="preserve">You’re enrolled as a member of </w:t>
      </w:r>
      <w:r w:rsidR="00596F3F">
        <w:t>AARP® Medicare Rx Saver from UHC (PDP)</w:t>
      </w:r>
      <w:r w:rsidRPr="00257A5A">
        <w:t>.</w:t>
      </w:r>
    </w:p>
    <w:p w14:paraId="64D735F6" w14:textId="77777777" w:rsidR="00257A5A" w:rsidRDefault="00257A5A" w:rsidP="003A1C93">
      <w:pPr>
        <w:pStyle w:val="LeftFlush"/>
      </w:pPr>
    </w:p>
    <w:p w14:paraId="79D1DF1E" w14:textId="778CAF27" w:rsidR="00257A5A" w:rsidRDefault="00257A5A" w:rsidP="003A1C93">
      <w:pPr>
        <w:pStyle w:val="LeftFlush"/>
      </w:pPr>
      <w:r w:rsidRPr="00257A5A">
        <w:t>This material describes changes to our plan’s costs and benefits next year.</w:t>
      </w:r>
    </w:p>
    <w:p w14:paraId="45D6C515" w14:textId="77777777" w:rsidR="00257A5A" w:rsidRDefault="00257A5A" w:rsidP="003A1C93">
      <w:pPr>
        <w:pStyle w:val="LeftFlush"/>
      </w:pPr>
    </w:p>
    <w:p w14:paraId="2F2AC528" w14:textId="61EE59E9" w:rsidR="00257A5A" w:rsidRDefault="00257A5A" w:rsidP="003A1C93">
      <w:pPr>
        <w:pStyle w:val="LeftFlush"/>
      </w:pPr>
      <w:r w:rsidRPr="00257A5A">
        <w:t xml:space="preserve">You have from October 15 - December 7 to make changes to your Medicare coverage for next year. If you don’t join another plan by December 7, 2025, you’ll stay in AARP Medicare Rx </w:t>
      </w:r>
      <w:r w:rsidR="002E40D8">
        <w:t>Saver</w:t>
      </w:r>
      <w:r w:rsidRPr="00257A5A">
        <w:t xml:space="preserve"> from UHC (PDP).</w:t>
      </w:r>
    </w:p>
    <w:p w14:paraId="5E64D776" w14:textId="77777777" w:rsidR="00474CE0" w:rsidRDefault="00474CE0" w:rsidP="003A1C93">
      <w:pPr>
        <w:pStyle w:val="LeftFlush"/>
      </w:pPr>
    </w:p>
    <w:p w14:paraId="51E96892" w14:textId="77777777" w:rsidR="00474CE0" w:rsidRDefault="00474CE0" w:rsidP="00257A5A">
      <w:pPr>
        <w:pStyle w:val="1-3"/>
      </w:pPr>
      <w:r w:rsidRPr="00474CE0">
        <w:t>• To change to a different plan, visit Medicare.gov or review the list in the back of your Medicare &amp; You 2026 handbook.</w:t>
      </w:r>
    </w:p>
    <w:p w14:paraId="7726662B" w14:textId="5DFACB2A" w:rsidR="00257A5A" w:rsidRDefault="00474CE0" w:rsidP="00257A5A">
      <w:pPr>
        <w:pStyle w:val="1-3"/>
      </w:pPr>
      <w:r w:rsidRPr="00474CE0">
        <w:t>• Note this is only a summary of changes. More information about costs, benefits, and rules is in the Evidence of Coverage. Get a copy at myAARPMedicare.com or call Customer Service at</w:t>
      </w:r>
      <w:r w:rsidR="00596F3F">
        <w:t xml:space="preserve"> 1-866-460-8854</w:t>
      </w:r>
      <w:r w:rsidRPr="00474CE0">
        <w:t xml:space="preserve"> (TTY users call 711) to get a copy by mail.</w:t>
      </w:r>
    </w:p>
    <w:p w14:paraId="58E5BE3C" w14:textId="77777777" w:rsidR="00474CE0" w:rsidRDefault="00474CE0" w:rsidP="00257A5A">
      <w:pPr>
        <w:pStyle w:val="1-3"/>
      </w:pPr>
    </w:p>
    <w:p w14:paraId="5FA0311B" w14:textId="40FD49E4" w:rsidR="00474CE0" w:rsidRDefault="00474CE0" w:rsidP="00474CE0">
      <w:pPr>
        <w:pStyle w:val="Heading2"/>
      </w:pPr>
      <w:r w:rsidRPr="00474CE0">
        <w:t>More Resources</w:t>
      </w:r>
    </w:p>
    <w:p w14:paraId="1F3AA5E1" w14:textId="77777777" w:rsidR="00474CE0" w:rsidRDefault="00474CE0" w:rsidP="00474CE0">
      <w:pPr>
        <w:pStyle w:val="1-3"/>
      </w:pPr>
      <w:r w:rsidRPr="00474CE0">
        <w:t xml:space="preserve">• UnitedHealthcare does not discriminate </w:t>
      </w:r>
      <w:proofErr w:type="gramStart"/>
      <w:r w:rsidRPr="00474CE0">
        <w:t>on the basis of</w:t>
      </w:r>
      <w:proofErr w:type="gramEnd"/>
      <w:r w:rsidRPr="00474CE0">
        <w:t xml:space="preserve"> race, color, national origin, sex, age, or disability in health programs and activities.</w:t>
      </w:r>
    </w:p>
    <w:p w14:paraId="404AB323" w14:textId="77777777" w:rsidR="00474CE0" w:rsidRDefault="00474CE0" w:rsidP="00474CE0">
      <w:pPr>
        <w:pStyle w:val="1-3"/>
      </w:pPr>
      <w:r w:rsidRPr="00474CE0">
        <w:t xml:space="preserve">• UnitedHealthcare provides free services to help you communicate with us such as materials in other languages, braille, large print, audio, or you can ask for an </w:t>
      </w:r>
      <w:r w:rsidRPr="00474CE0">
        <w:lastRenderedPageBreak/>
        <w:t>interpreter. Call us toll-free at the number on your member ID card or the front of your plan booklet.</w:t>
      </w:r>
    </w:p>
    <w:p w14:paraId="78DF8F79" w14:textId="4A79DE1C" w:rsidR="00ED42E7" w:rsidRPr="001F0212" w:rsidRDefault="00474CE0" w:rsidP="00474CE0">
      <w:pPr>
        <w:pStyle w:val="1-3"/>
        <w:rPr>
          <w:lang w:val="es-ES"/>
        </w:rPr>
      </w:pPr>
      <w:r w:rsidRPr="001F0212">
        <w:rPr>
          <w:lang w:val="es-ES"/>
        </w:rPr>
        <w:t xml:space="preserve">• </w:t>
      </w:r>
      <w:proofErr w:type="spellStart"/>
      <w:r w:rsidRPr="001F0212">
        <w:rPr>
          <w:lang w:val="es-ES"/>
        </w:rPr>
        <w:t>UnitedHealthcare</w:t>
      </w:r>
      <w:proofErr w:type="spellEnd"/>
      <w:r w:rsidRPr="001F0212">
        <w:rPr>
          <w:lang w:val="es-ES"/>
        </w:rPr>
        <w:t xml:space="preserve"> ofrece servicios gratuitos para ayudarle a que se comunique con nosotros. Por ejemplo, materiales en otros idiomas, braille, en letra grande o en audio. O bien, usted puede pedir un intérprete. Llámenos al número gratuito que se encuentra en su tarjeta de ID de miembro o en la portada de la guía de su plan.</w:t>
      </w:r>
    </w:p>
    <w:p w14:paraId="4B43BC97" w14:textId="77777777" w:rsidR="00474CE0" w:rsidRPr="001F0212" w:rsidRDefault="00474CE0" w:rsidP="00474CE0">
      <w:pPr>
        <w:pStyle w:val="1-3"/>
        <w:rPr>
          <w:lang w:val="es-ES"/>
        </w:rPr>
      </w:pPr>
    </w:p>
    <w:p w14:paraId="17FEE575" w14:textId="5B9E87F4" w:rsidR="00474CE0" w:rsidRDefault="00474CE0" w:rsidP="00474CE0">
      <w:pPr>
        <w:pStyle w:val="Heading2"/>
      </w:pPr>
      <w:r w:rsidRPr="00474CE0">
        <w:t xml:space="preserve">About </w:t>
      </w:r>
      <w:r w:rsidR="00596F3F">
        <w:t>AARP® Medicare Rx Saver from UHC (PDP)</w:t>
      </w:r>
    </w:p>
    <w:p w14:paraId="283B9884" w14:textId="6135E260" w:rsidR="00AA15B8" w:rsidRDefault="00474CE0" w:rsidP="00AA15B8">
      <w:pPr>
        <w:pStyle w:val="1-3"/>
      </w:pPr>
      <w:r w:rsidRPr="00474CE0">
        <w:t>• Plans are insured through UnitedHealthcare Insurance Company or one of its affiliated companies, a Medicare-approved Part D sponsor. Enrollment in the plan depends on the plan’s contract renewal with Medicare. UnitedHealthcare Insurance Company pays royalty fees to</w:t>
      </w:r>
      <w:r w:rsidR="00AA15B8">
        <w:t xml:space="preserve"> </w:t>
      </w:r>
      <w:r w:rsidRPr="00474CE0">
        <w:t xml:space="preserve">AARP for the use of its intellectual property. These fees are used for the general purposes of AARP. AARP and its affiliates are not insurers. You do not need to be an AARP member to enroll. AARP encourages you to consider your needs when selecting products and does not make specific </w:t>
      </w:r>
      <w:proofErr w:type="gramStart"/>
      <w:r w:rsidRPr="00474CE0">
        <w:t>product</w:t>
      </w:r>
      <w:proofErr w:type="gramEnd"/>
      <w:r w:rsidRPr="00474CE0">
        <w:t xml:space="preserve"> or pharmacy recommendations for individuals.</w:t>
      </w:r>
    </w:p>
    <w:p w14:paraId="1156C8B6" w14:textId="77777777" w:rsidR="00AA15B8" w:rsidRDefault="00AA15B8" w:rsidP="00AA15B8">
      <w:pPr>
        <w:pStyle w:val="TranscriberNote"/>
      </w:pPr>
      <w:r>
        <w:t>The repeated page footer below is not repeated throughout this document.</w:t>
      </w:r>
    </w:p>
    <w:p w14:paraId="495EAFE7" w14:textId="77777777" w:rsidR="00AA15B8" w:rsidRDefault="00AA15B8" w:rsidP="00AA15B8">
      <w:pPr>
        <w:pStyle w:val="LeftFlush"/>
      </w:pPr>
      <w:r w:rsidRPr="00474CE0">
        <w:t>OMB Approval 0938-1051 (Expires: August 31, 2026)</w:t>
      </w:r>
    </w:p>
    <w:p w14:paraId="508F1D30" w14:textId="77777777" w:rsidR="00AA15B8" w:rsidRPr="00474CE0" w:rsidRDefault="00AA15B8" w:rsidP="00AA15B8">
      <w:pPr>
        <w:pStyle w:val="1-3"/>
        <w:rPr>
          <w:rStyle w:val="RefPageNumberEmbed"/>
          <w:sz w:val="28"/>
          <w:szCs w:val="28"/>
        </w:rPr>
      </w:pPr>
      <w:r>
        <w:rPr>
          <w:rStyle w:val="RefPageNumberEmbed"/>
          <w:sz w:val="28"/>
          <w:szCs w:val="28"/>
        </w:rPr>
        <w:t>4</w:t>
      </w:r>
    </w:p>
    <w:p w14:paraId="18C3EAA8" w14:textId="04C677CA" w:rsidR="00474CE0" w:rsidRDefault="00474CE0" w:rsidP="00474CE0">
      <w:pPr>
        <w:pStyle w:val="1-3"/>
      </w:pPr>
      <w:r w:rsidRPr="00474CE0">
        <w:t xml:space="preserve">• When this material says “we,” “us,” or “our,” it means UnitedHealthcare Insurance Company or one of its affiliates. When it says “plan” or “our plan,” it means </w:t>
      </w:r>
      <w:r w:rsidR="00596F3F">
        <w:t>AARP® Medicare Rx Saver from UHC (PDP)</w:t>
      </w:r>
      <w:r w:rsidRPr="00474CE0">
        <w:t>.</w:t>
      </w:r>
    </w:p>
    <w:p w14:paraId="60209D45" w14:textId="3FA262F4" w:rsidR="00474CE0" w:rsidRDefault="00474CE0" w:rsidP="00474CE0">
      <w:pPr>
        <w:pStyle w:val="1-3"/>
      </w:pPr>
      <w:r w:rsidRPr="00474CE0">
        <w:t xml:space="preserve">• </w:t>
      </w:r>
      <w:r w:rsidRPr="00474CE0">
        <w:rPr>
          <w:b/>
          <w:bCs/>
        </w:rPr>
        <w:t xml:space="preserve">If you do nothing by December 7, 2025, you’ll automatically be enrolled in </w:t>
      </w:r>
      <w:r w:rsidR="00596F3F">
        <w:rPr>
          <w:b/>
          <w:bCs/>
        </w:rPr>
        <w:t>AARP® Medicare Rx Saver from UHC (PDP)</w:t>
      </w:r>
      <w:r w:rsidRPr="00474CE0">
        <w:rPr>
          <w:b/>
          <w:bCs/>
        </w:rPr>
        <w:t>.</w:t>
      </w:r>
      <w:r w:rsidRPr="00474CE0">
        <w:t xml:space="preserve"> Starting January 1, 2026, you’ll get your drug coverage through </w:t>
      </w:r>
      <w:r w:rsidR="00596F3F">
        <w:t>AARP® Medicare Rx Saver from UHC (PDP)</w:t>
      </w:r>
      <w:r w:rsidRPr="00474CE0">
        <w:t>. Go to Section 3 for more information about how to change plans and deadlines for making a change.</w:t>
      </w:r>
    </w:p>
    <w:p w14:paraId="578A4AB4" w14:textId="5A1CB447" w:rsidR="00587EDE" w:rsidRDefault="00587EDE" w:rsidP="00587EDE">
      <w:pPr>
        <w:pStyle w:val="1-3"/>
        <w:rPr>
          <w:rStyle w:val="RefPageNumberEmbed"/>
          <w:sz w:val="28"/>
        </w:rPr>
      </w:pPr>
      <w:r>
        <w:rPr>
          <w:rStyle w:val="RefPageNumberEmbed"/>
          <w:sz w:val="28"/>
        </w:rPr>
        <w:t>5</w:t>
      </w:r>
    </w:p>
    <w:p w14:paraId="6EB9D8BA" w14:textId="364ED1F1" w:rsidR="00B520AF" w:rsidRDefault="00980136" w:rsidP="00626AC3">
      <w:pPr>
        <w:pStyle w:val="Heading1"/>
      </w:pPr>
      <w:r w:rsidRPr="00980136">
        <w:t>Annual Notice of Change for 2026</w:t>
      </w:r>
      <w:r>
        <w:br/>
      </w:r>
      <w:r w:rsidRPr="00980136">
        <w:t>Table of Contents</w:t>
      </w:r>
    </w:p>
    <w:p w14:paraId="5B079159" w14:textId="76EAAEA4" w:rsidR="008B145C" w:rsidRPr="00626AC3" w:rsidRDefault="008B145C" w:rsidP="008B145C">
      <w:pPr>
        <w:pStyle w:val="TOC1"/>
      </w:pPr>
      <w:r w:rsidRPr="008B145C">
        <w:t>Summary of important costs for 2026</w:t>
      </w:r>
      <w:r w:rsidRPr="00626AC3">
        <w:t xml:space="preserve"> </w:t>
      </w:r>
      <w:r>
        <w:rPr>
          <w:rStyle w:val="GuideDots"/>
        </w:rPr>
        <w:t>6</w:t>
      </w:r>
    </w:p>
    <w:p w14:paraId="4C5FE1D1" w14:textId="03BDA31E" w:rsidR="008B145C" w:rsidRPr="00626AC3" w:rsidRDefault="008B145C" w:rsidP="008B145C">
      <w:pPr>
        <w:pStyle w:val="TOC1"/>
      </w:pPr>
      <w:r w:rsidRPr="00626AC3">
        <w:t xml:space="preserve">Section 1 Changes to Benefits </w:t>
      </w:r>
      <w:r w:rsidR="008D7B21">
        <w:t>&amp;</w:t>
      </w:r>
      <w:r w:rsidRPr="00626AC3">
        <w:t xml:space="preserve"> Costs for Next Year </w:t>
      </w:r>
      <w:r>
        <w:rPr>
          <w:rStyle w:val="GuideDots"/>
        </w:rPr>
        <w:t>8</w:t>
      </w:r>
    </w:p>
    <w:p w14:paraId="1566EAA4" w14:textId="416268B5" w:rsidR="008B145C" w:rsidRPr="00626AC3" w:rsidRDefault="008B145C" w:rsidP="008B145C">
      <w:pPr>
        <w:pStyle w:val="TOC2"/>
      </w:pPr>
      <w:r w:rsidRPr="00626AC3">
        <w:t xml:space="preserve">Section 1.1— </w:t>
      </w:r>
      <w:r w:rsidRPr="008B145C">
        <w:t>Changes to the Monthly Plan Premium</w:t>
      </w:r>
      <w:r w:rsidRPr="00626AC3">
        <w:t xml:space="preserve"> </w:t>
      </w:r>
      <w:r>
        <w:rPr>
          <w:rStyle w:val="GuideDots"/>
        </w:rPr>
        <w:t>8</w:t>
      </w:r>
    </w:p>
    <w:p w14:paraId="284455A5" w14:textId="75780B41" w:rsidR="008B145C" w:rsidRPr="00626AC3" w:rsidRDefault="008B145C" w:rsidP="008B145C">
      <w:pPr>
        <w:pStyle w:val="TOC2"/>
      </w:pPr>
      <w:r w:rsidRPr="00626AC3">
        <w:t xml:space="preserve">Section 1.2— </w:t>
      </w:r>
      <w:r w:rsidRPr="008B145C">
        <w:t>Changes to the Pharmacy Network</w:t>
      </w:r>
      <w:r w:rsidRPr="00626AC3">
        <w:t xml:space="preserve"> </w:t>
      </w:r>
      <w:r>
        <w:rPr>
          <w:rStyle w:val="GuideDots"/>
        </w:rPr>
        <w:t>8</w:t>
      </w:r>
    </w:p>
    <w:p w14:paraId="60965A08" w14:textId="42344B9D" w:rsidR="008B145C" w:rsidRPr="00626AC3" w:rsidRDefault="008B145C" w:rsidP="008B145C">
      <w:pPr>
        <w:pStyle w:val="TOC2"/>
      </w:pPr>
      <w:r w:rsidRPr="00626AC3">
        <w:t xml:space="preserve">Section 1.3— </w:t>
      </w:r>
      <w:r w:rsidRPr="008B145C">
        <w:t>Changes to Part D Drug Coverage</w:t>
      </w:r>
      <w:r w:rsidRPr="00626AC3">
        <w:t xml:space="preserve"> </w:t>
      </w:r>
      <w:r>
        <w:rPr>
          <w:rStyle w:val="GuideDots"/>
        </w:rPr>
        <w:t>9</w:t>
      </w:r>
    </w:p>
    <w:p w14:paraId="0308BC80" w14:textId="2DC8EDB7" w:rsidR="008B145C" w:rsidRPr="00626AC3" w:rsidRDefault="008B145C" w:rsidP="008B145C">
      <w:pPr>
        <w:pStyle w:val="TOC2"/>
      </w:pPr>
      <w:r w:rsidRPr="00626AC3">
        <w:lastRenderedPageBreak/>
        <w:t xml:space="preserve">Section 1.4— </w:t>
      </w:r>
      <w:r w:rsidRPr="008B145C">
        <w:t>Changes to Prescription Drug Benefits &amp; Costs</w:t>
      </w:r>
      <w:r w:rsidRPr="00626AC3">
        <w:t xml:space="preserve"> </w:t>
      </w:r>
      <w:r>
        <w:rPr>
          <w:rStyle w:val="GuideDots"/>
        </w:rPr>
        <w:t>9</w:t>
      </w:r>
    </w:p>
    <w:p w14:paraId="4BC5EB1F" w14:textId="0B992028" w:rsidR="008B145C" w:rsidRPr="00626AC3" w:rsidRDefault="008B145C" w:rsidP="008B145C">
      <w:pPr>
        <w:pStyle w:val="TOC1"/>
      </w:pPr>
      <w:r w:rsidRPr="00626AC3">
        <w:t xml:space="preserve">Section 2 Administrative Changes </w:t>
      </w:r>
      <w:r w:rsidR="001C21FE">
        <w:rPr>
          <w:rStyle w:val="GuideDots"/>
        </w:rPr>
        <w:t>13</w:t>
      </w:r>
    </w:p>
    <w:p w14:paraId="02D9DE40" w14:textId="79AB2346" w:rsidR="008B145C" w:rsidRPr="00626AC3" w:rsidRDefault="008B145C" w:rsidP="008B145C">
      <w:pPr>
        <w:pStyle w:val="TOC1"/>
      </w:pPr>
      <w:r w:rsidRPr="00626AC3">
        <w:t xml:space="preserve">Section 3 </w:t>
      </w:r>
      <w:r w:rsidR="001C21FE" w:rsidRPr="001C21FE">
        <w:t>How to Change Plans</w:t>
      </w:r>
      <w:r w:rsidRPr="00626AC3">
        <w:t xml:space="preserve"> </w:t>
      </w:r>
      <w:r w:rsidR="001C21FE">
        <w:rPr>
          <w:rStyle w:val="GuideDots"/>
        </w:rPr>
        <w:t>13</w:t>
      </w:r>
    </w:p>
    <w:p w14:paraId="7B2FE363" w14:textId="75220A0E" w:rsidR="008B145C" w:rsidRPr="00626AC3" w:rsidRDefault="008B145C" w:rsidP="008B145C">
      <w:pPr>
        <w:pStyle w:val="TOC2"/>
      </w:pPr>
      <w:r w:rsidRPr="00626AC3">
        <w:t xml:space="preserve">Section 3.1— </w:t>
      </w:r>
      <w:r w:rsidR="001C21FE" w:rsidRPr="001C21FE">
        <w:t>Deadlines for Changing Plans</w:t>
      </w:r>
      <w:r w:rsidRPr="00626AC3">
        <w:t xml:space="preserve"> </w:t>
      </w:r>
      <w:r w:rsidR="001C21FE">
        <w:rPr>
          <w:rStyle w:val="GuideDots"/>
        </w:rPr>
        <w:t>14</w:t>
      </w:r>
    </w:p>
    <w:p w14:paraId="77333843" w14:textId="3E00BB89" w:rsidR="008B145C" w:rsidRPr="00626AC3" w:rsidRDefault="008B145C" w:rsidP="008B145C">
      <w:pPr>
        <w:pStyle w:val="TOC2"/>
      </w:pPr>
      <w:r w:rsidRPr="00626AC3">
        <w:t xml:space="preserve">Section 3.2— </w:t>
      </w:r>
      <w:r w:rsidR="001C21FE" w:rsidRPr="001C21FE">
        <w:t>Are there other times of the year to make a change?</w:t>
      </w:r>
      <w:r w:rsidRPr="00626AC3">
        <w:t xml:space="preserve"> </w:t>
      </w:r>
      <w:r w:rsidR="001C21FE">
        <w:rPr>
          <w:rStyle w:val="GuideDots"/>
        </w:rPr>
        <w:t>14</w:t>
      </w:r>
    </w:p>
    <w:p w14:paraId="03025775" w14:textId="5AFDB8EE" w:rsidR="008B145C" w:rsidRPr="00626AC3" w:rsidRDefault="008B145C" w:rsidP="008B145C">
      <w:pPr>
        <w:pStyle w:val="TOC1"/>
      </w:pPr>
      <w:r w:rsidRPr="00626AC3">
        <w:t xml:space="preserve">Section 4 </w:t>
      </w:r>
      <w:r w:rsidR="00AF4D9C" w:rsidRPr="00AF4D9C">
        <w:t>Get Help Paying for Prescription Drugs</w:t>
      </w:r>
      <w:r w:rsidRPr="00626AC3">
        <w:t xml:space="preserve"> </w:t>
      </w:r>
      <w:r w:rsidR="00AF4D9C">
        <w:rPr>
          <w:rStyle w:val="GuideDots"/>
        </w:rPr>
        <w:t>15</w:t>
      </w:r>
    </w:p>
    <w:p w14:paraId="04EEE332" w14:textId="4E47EDA9" w:rsidR="008B145C" w:rsidRPr="00626AC3" w:rsidRDefault="008B145C" w:rsidP="008B145C">
      <w:pPr>
        <w:pStyle w:val="TOC1"/>
      </w:pPr>
      <w:r w:rsidRPr="00626AC3">
        <w:t xml:space="preserve">Section </w:t>
      </w:r>
      <w:r w:rsidR="00AF4D9C">
        <w:t>5</w:t>
      </w:r>
      <w:r w:rsidRPr="00626AC3">
        <w:t xml:space="preserve"> Questions? </w:t>
      </w:r>
      <w:r w:rsidR="00AF4D9C">
        <w:rPr>
          <w:rStyle w:val="GuideDots"/>
        </w:rPr>
        <w:t>15</w:t>
      </w:r>
    </w:p>
    <w:p w14:paraId="5B8E9934" w14:textId="477CC1CE" w:rsidR="008B145C" w:rsidRPr="00AF4D9C" w:rsidRDefault="00AF4D9C" w:rsidP="008B145C">
      <w:pPr>
        <w:pStyle w:val="TOC2"/>
        <w:rPr>
          <w:rStyle w:val="GuideDots"/>
          <w:rFonts w:ascii="Times New Roman" w:hAnsi="Times New Roman"/>
          <w:color w:val="auto"/>
        </w:rPr>
      </w:pPr>
      <w:r w:rsidRPr="00AF4D9C">
        <w:t xml:space="preserve">Get Help from </w:t>
      </w:r>
      <w:r w:rsidR="00596F3F">
        <w:t>AARP® Medicare Rx Saver from UHC (PDP)</w:t>
      </w:r>
      <w:r w:rsidR="008B145C" w:rsidRPr="00626AC3">
        <w:t xml:space="preserve"> </w:t>
      </w:r>
      <w:r>
        <w:rPr>
          <w:rStyle w:val="GuideDots"/>
        </w:rPr>
        <w:t>15</w:t>
      </w:r>
    </w:p>
    <w:p w14:paraId="6242F314" w14:textId="651DC9DA" w:rsidR="00AF4D9C" w:rsidRDefault="00AF4D9C" w:rsidP="008B145C">
      <w:pPr>
        <w:pStyle w:val="TOC2"/>
      </w:pPr>
      <w:r w:rsidRPr="00AF4D9C">
        <w:t>Get Free Counseling about Medicare</w:t>
      </w:r>
      <w:r>
        <w:t xml:space="preserve"> </w:t>
      </w:r>
      <w:r>
        <w:rPr>
          <w:rStyle w:val="GuideDots"/>
        </w:rPr>
        <w:t>16</w:t>
      </w:r>
    </w:p>
    <w:p w14:paraId="16AE3864" w14:textId="32C9E229" w:rsidR="00AF4D9C" w:rsidRPr="00626AC3" w:rsidRDefault="00AF4D9C" w:rsidP="008B145C">
      <w:pPr>
        <w:pStyle w:val="TOC2"/>
      </w:pPr>
      <w:r w:rsidRPr="00AF4D9C">
        <w:t>Get Help from Medicare</w:t>
      </w:r>
      <w:r>
        <w:t xml:space="preserve"> </w:t>
      </w:r>
      <w:r>
        <w:rPr>
          <w:rStyle w:val="GuideDots"/>
        </w:rPr>
        <w:t>16</w:t>
      </w:r>
    </w:p>
    <w:p w14:paraId="33FC7224" w14:textId="4A3FD713" w:rsidR="00626AC3" w:rsidRPr="00AF4D9C" w:rsidRDefault="00AF4D9C" w:rsidP="00626AC3">
      <w:pPr>
        <w:pStyle w:val="LeftFlush"/>
        <w:rPr>
          <w:rStyle w:val="RefPageNumberEmbed"/>
          <w:sz w:val="28"/>
          <w:szCs w:val="28"/>
        </w:rPr>
      </w:pPr>
      <w:r w:rsidRPr="00AF4D9C">
        <w:rPr>
          <w:rStyle w:val="RefPageNumberEmbed"/>
          <w:sz w:val="28"/>
          <w:szCs w:val="28"/>
        </w:rPr>
        <w:t>6</w:t>
      </w:r>
    </w:p>
    <w:p w14:paraId="4BC19D22" w14:textId="073D2AB9" w:rsidR="0030093C" w:rsidRDefault="00AF4D9C" w:rsidP="00626AC3">
      <w:pPr>
        <w:pStyle w:val="Heading1"/>
      </w:pPr>
      <w:r w:rsidRPr="00AF4D9C">
        <w:t>Summary of important costs for 2026</w:t>
      </w:r>
    </w:p>
    <w:p w14:paraId="2956D715" w14:textId="77777777" w:rsidR="00AF4D9C" w:rsidRDefault="00AF4D9C" w:rsidP="00797408">
      <w:pPr>
        <w:pStyle w:val="Heading2"/>
      </w:pPr>
      <w:r w:rsidRPr="00AF4D9C">
        <w:t>Monthly plan premium*</w:t>
      </w:r>
    </w:p>
    <w:p w14:paraId="68D6A132" w14:textId="3324E44B" w:rsidR="004A58FA" w:rsidRDefault="00AF4D9C" w:rsidP="00AF4D9C">
      <w:pPr>
        <w:pStyle w:val="1-3"/>
      </w:pPr>
      <w:r w:rsidRPr="00AF4D9C">
        <w:t>*Your premium can be higher or lower than this amount. (Go to Section 1.1 for details.)</w:t>
      </w:r>
    </w:p>
    <w:p w14:paraId="0FD5FDF3" w14:textId="0B7FD536" w:rsidR="00DA57AF" w:rsidRDefault="00631DB2" w:rsidP="00BE133C">
      <w:pPr>
        <w:pStyle w:val="Heading3"/>
      </w:pPr>
      <w:r>
        <w:t>2025</w:t>
      </w:r>
      <w:r w:rsidR="00DA57AF" w:rsidRPr="00DA57AF">
        <w:t xml:space="preserve"> (this year)</w:t>
      </w:r>
    </w:p>
    <w:p w14:paraId="784C1B93" w14:textId="5A629A9B" w:rsidR="00F673BB" w:rsidRDefault="00AF4D9C" w:rsidP="002B322A">
      <w:pPr>
        <w:pStyle w:val="1-3"/>
      </w:pPr>
      <w:r w:rsidRPr="00AF4D9C">
        <w:t>$</w:t>
      </w:r>
      <w:r w:rsidR="003C74AA">
        <w:t>74</w:t>
      </w:r>
      <w:r w:rsidRPr="00AF4D9C">
        <w:t>.</w:t>
      </w:r>
      <w:r w:rsidR="003C74AA">
        <w:t>7</w:t>
      </w:r>
      <w:r w:rsidRPr="00AF4D9C">
        <w:t>0</w:t>
      </w:r>
    </w:p>
    <w:p w14:paraId="216B4B64" w14:textId="2BCF44AF" w:rsidR="0026072D" w:rsidRDefault="00631DB2" w:rsidP="002B322A">
      <w:pPr>
        <w:pStyle w:val="Heading3"/>
      </w:pPr>
      <w:r>
        <w:t>2026</w:t>
      </w:r>
      <w:r w:rsidR="0026072D" w:rsidRPr="0026072D">
        <w:t xml:space="preserve"> (next year)</w:t>
      </w:r>
    </w:p>
    <w:p w14:paraId="6338D142" w14:textId="7978F876" w:rsidR="00C55436" w:rsidRDefault="00AF4D9C" w:rsidP="002B322A">
      <w:pPr>
        <w:pStyle w:val="1-3"/>
      </w:pPr>
      <w:r w:rsidRPr="00AF4D9C">
        <w:t>$</w:t>
      </w:r>
      <w:r w:rsidR="003C74AA">
        <w:t>73</w:t>
      </w:r>
      <w:r w:rsidRPr="00AF4D9C">
        <w:t>.</w:t>
      </w:r>
      <w:r w:rsidR="003C74AA">
        <w:t>7</w:t>
      </w:r>
      <w:r w:rsidRPr="00AF4D9C">
        <w:t>0</w:t>
      </w:r>
    </w:p>
    <w:p w14:paraId="7C309BE0" w14:textId="77777777" w:rsidR="00AF4D9C" w:rsidRDefault="00AF4D9C" w:rsidP="00DA661D">
      <w:pPr>
        <w:pStyle w:val="Heading2"/>
      </w:pPr>
      <w:r w:rsidRPr="00AF4D9C">
        <w:t>Part D drug coverage deductible</w:t>
      </w:r>
    </w:p>
    <w:p w14:paraId="5619BE92" w14:textId="4197EB74" w:rsidR="00EA1919" w:rsidRDefault="00AF4D9C" w:rsidP="00AF4D9C">
      <w:pPr>
        <w:pStyle w:val="1-3"/>
      </w:pPr>
      <w:r w:rsidRPr="00AF4D9C">
        <w:t>(Go to Section 1.4 for details.)</w:t>
      </w:r>
    </w:p>
    <w:p w14:paraId="7F5633B1" w14:textId="5C874D8F" w:rsidR="00DA661D" w:rsidRDefault="00631DB2" w:rsidP="00113F76">
      <w:pPr>
        <w:pStyle w:val="Heading3"/>
      </w:pPr>
      <w:r>
        <w:t>2025</w:t>
      </w:r>
      <w:r w:rsidR="00DA661D" w:rsidRPr="00DA661D">
        <w:t xml:space="preserve"> (this year)</w:t>
      </w:r>
    </w:p>
    <w:p w14:paraId="6E76C84A" w14:textId="20351C05" w:rsidR="00B3498B" w:rsidRDefault="009F7B4A" w:rsidP="009F7B4A">
      <w:pPr>
        <w:pStyle w:val="1-3"/>
      </w:pPr>
      <w:r>
        <w:t>$590, except for covered insulin products and</w:t>
      </w:r>
      <w:r w:rsidR="003C74AA">
        <w:t xml:space="preserve"> </w:t>
      </w:r>
      <w:r>
        <w:t>most adult Part D</w:t>
      </w:r>
      <w:r w:rsidR="003C74AA">
        <w:t xml:space="preserve"> </w:t>
      </w:r>
      <w:r>
        <w:t>vaccines.</w:t>
      </w:r>
    </w:p>
    <w:p w14:paraId="3A8A64AC" w14:textId="6798F2A6" w:rsidR="006B1845" w:rsidRDefault="00631DB2" w:rsidP="00113F76">
      <w:pPr>
        <w:pStyle w:val="Heading3"/>
      </w:pPr>
      <w:r>
        <w:t>2026</w:t>
      </w:r>
      <w:r w:rsidR="006B1845" w:rsidRPr="006B1845">
        <w:t xml:space="preserve"> (next year)</w:t>
      </w:r>
    </w:p>
    <w:p w14:paraId="23FFDC5E" w14:textId="2E4935FC" w:rsidR="006B1845" w:rsidRDefault="00AF4D9C" w:rsidP="00686FDE">
      <w:pPr>
        <w:pStyle w:val="1-3"/>
      </w:pPr>
      <w:r w:rsidRPr="00AF4D9C">
        <w:t>$</w:t>
      </w:r>
      <w:r w:rsidR="00250C7E">
        <w:t>615</w:t>
      </w:r>
      <w:r w:rsidR="00686FDE">
        <w:t xml:space="preserve">, </w:t>
      </w:r>
      <w:r w:rsidRPr="00AF4D9C">
        <w:t>except for covered insulin products and most adult Part D vaccines.</w:t>
      </w:r>
    </w:p>
    <w:p w14:paraId="19CDDC81" w14:textId="77777777" w:rsidR="00AF4D9C" w:rsidRDefault="00AF4D9C" w:rsidP="00F75F48">
      <w:pPr>
        <w:pStyle w:val="Heading2"/>
      </w:pPr>
      <w:r w:rsidRPr="00AF4D9C">
        <w:t>Part D drug coverage</w:t>
      </w:r>
    </w:p>
    <w:p w14:paraId="52E89F81" w14:textId="3F2F6F4E" w:rsidR="00F75F48" w:rsidRDefault="00AF4D9C" w:rsidP="00AF4D9C">
      <w:pPr>
        <w:pStyle w:val="1-3"/>
      </w:pPr>
      <w:r w:rsidRPr="00AF4D9C">
        <w:t>(Go to Section 1.4 for details, including Yearly Deductible, Initial Coverage, and Catastrophic Coverage Stages.)</w:t>
      </w:r>
    </w:p>
    <w:p w14:paraId="4DA06523" w14:textId="0C53FF01" w:rsidR="00F75F48" w:rsidRDefault="00631DB2" w:rsidP="00113F76">
      <w:pPr>
        <w:pStyle w:val="Heading3"/>
      </w:pPr>
      <w:r>
        <w:t>2025</w:t>
      </w:r>
      <w:r w:rsidR="00F75F48" w:rsidRPr="00F75F48">
        <w:t xml:space="preserve"> (this year)</w:t>
      </w:r>
    </w:p>
    <w:p w14:paraId="0911552E" w14:textId="49647962" w:rsidR="00B57807" w:rsidRDefault="00AF4D9C" w:rsidP="00AF4D9C">
      <w:pPr>
        <w:pStyle w:val="1-5"/>
      </w:pPr>
      <w:r w:rsidRPr="00AF4D9C">
        <w:t xml:space="preserve">Copays/Coinsurance for a one-month (30-day) supply during the Initial Coverage </w:t>
      </w:r>
      <w:r w:rsidRPr="00AF4D9C">
        <w:lastRenderedPageBreak/>
        <w:t>stage:</w:t>
      </w:r>
    </w:p>
    <w:p w14:paraId="38867F6C" w14:textId="5FBFBDCF" w:rsidR="00AF4D9C" w:rsidRDefault="00AF4D9C" w:rsidP="00AF4D9C">
      <w:pPr>
        <w:pStyle w:val="3-5"/>
      </w:pPr>
      <w:r w:rsidRPr="00AF4D9C">
        <w:t>• Drug Tier 1: Preferred retail cost-sharing (in</w:t>
      </w:r>
      <w:r w:rsidR="00CB546B">
        <w:t>-</w:t>
      </w:r>
      <w:r w:rsidRPr="00AF4D9C">
        <w:t>network) $</w:t>
      </w:r>
      <w:r w:rsidR="004808FC">
        <w:t>2</w:t>
      </w:r>
      <w:r w:rsidRPr="00AF4D9C">
        <w:t xml:space="preserve"> copayment</w:t>
      </w:r>
    </w:p>
    <w:p w14:paraId="04E31E6F" w14:textId="222B14C5" w:rsidR="00AF4D9C" w:rsidRDefault="00AF4D9C" w:rsidP="00AF4D9C">
      <w:pPr>
        <w:pStyle w:val="3-5"/>
      </w:pPr>
      <w:r w:rsidRPr="00AF4D9C">
        <w:t>• Drug Tier 2: Preferred retail cost-sharing (in</w:t>
      </w:r>
      <w:r w:rsidR="00CB546B">
        <w:t>-</w:t>
      </w:r>
      <w:r w:rsidRPr="00AF4D9C">
        <w:t>network) $</w:t>
      </w:r>
      <w:r w:rsidR="004808FC">
        <w:t>8</w:t>
      </w:r>
      <w:r w:rsidRPr="00AF4D9C">
        <w:t xml:space="preserve"> copayment</w:t>
      </w:r>
    </w:p>
    <w:p w14:paraId="22941C35" w14:textId="4149B66A" w:rsidR="00AF4D9C" w:rsidRDefault="00AF4D9C" w:rsidP="00801D4D">
      <w:pPr>
        <w:pStyle w:val="3-5"/>
      </w:pPr>
      <w:r w:rsidRPr="00AF4D9C">
        <w:t>• Drug Tier 3: Preferred retail cost-sharing (in</w:t>
      </w:r>
      <w:r w:rsidR="00CB546B">
        <w:t>-</w:t>
      </w:r>
      <w:r w:rsidRPr="00AF4D9C">
        <w:t xml:space="preserve">network) </w:t>
      </w:r>
      <w:r w:rsidR="00801D4D">
        <w:t>18% of the total cost</w:t>
      </w:r>
    </w:p>
    <w:p w14:paraId="4FE79F7C" w14:textId="25CBDC39" w:rsidR="00AD3C02" w:rsidRPr="00CB546B" w:rsidRDefault="00525C16" w:rsidP="00AF4D9C">
      <w:pPr>
        <w:pStyle w:val="3-5"/>
      </w:pPr>
      <w:r w:rsidRPr="00AF4D9C">
        <w:t>•</w:t>
      </w:r>
      <w:r>
        <w:t xml:space="preserve"> </w:t>
      </w:r>
      <w:r w:rsidR="00AD3C02" w:rsidRPr="00AD3C02">
        <w:t>You pay $35 per month supply of each covered insulin product on this tier</w:t>
      </w:r>
      <w:r w:rsidR="00AD3C02" w:rsidRPr="00CB546B">
        <w:rPr>
          <w:vertAlign w:val="superscript"/>
        </w:rPr>
        <w:t>1</w:t>
      </w:r>
    </w:p>
    <w:p w14:paraId="2DF69426" w14:textId="65673FF8" w:rsidR="00B57807" w:rsidRDefault="00631DB2" w:rsidP="00326B2A">
      <w:pPr>
        <w:pStyle w:val="Heading3"/>
      </w:pPr>
      <w:r>
        <w:t>2026</w:t>
      </w:r>
      <w:r w:rsidR="00B57807" w:rsidRPr="00B57807">
        <w:t xml:space="preserve"> (next year)</w:t>
      </w:r>
    </w:p>
    <w:p w14:paraId="0B02AC9E" w14:textId="0E4F3A37" w:rsidR="00CA5F9F" w:rsidRDefault="00CB546B" w:rsidP="00BA2E49">
      <w:pPr>
        <w:pStyle w:val="1-5"/>
      </w:pPr>
      <w:r w:rsidRPr="00CB546B">
        <w:t>Copays/Coinsurance for a one-month (30-day) supply during the Initial Coverage stage:</w:t>
      </w:r>
    </w:p>
    <w:p w14:paraId="2C2B1139" w14:textId="3045FECA" w:rsidR="00683BB1" w:rsidRDefault="00CB546B" w:rsidP="00BA2E49">
      <w:pPr>
        <w:pStyle w:val="3-5"/>
      </w:pPr>
      <w:r w:rsidRPr="00CB546B">
        <w:t>• Drug Tier 1: Preferred retail cost-sharing (in</w:t>
      </w:r>
      <w:r>
        <w:t>-</w:t>
      </w:r>
      <w:r w:rsidRPr="00CB546B">
        <w:t>network) $</w:t>
      </w:r>
      <w:r w:rsidR="00801D4D">
        <w:t>2</w:t>
      </w:r>
      <w:r w:rsidRPr="00CB546B">
        <w:t xml:space="preserve"> copayment</w:t>
      </w:r>
    </w:p>
    <w:p w14:paraId="3A8881BA" w14:textId="74329848" w:rsidR="00683BB1" w:rsidRDefault="00CB546B" w:rsidP="00BA2E49">
      <w:pPr>
        <w:pStyle w:val="3-5"/>
      </w:pPr>
      <w:r w:rsidRPr="00CB546B">
        <w:t>• Drug Tier 2: Preferred retail cost-sharing (in</w:t>
      </w:r>
      <w:r>
        <w:t>-</w:t>
      </w:r>
      <w:r w:rsidRPr="00CB546B">
        <w:t>network) $</w:t>
      </w:r>
      <w:r w:rsidR="00801D4D">
        <w:t>8</w:t>
      </w:r>
      <w:r w:rsidRPr="00CB546B">
        <w:t xml:space="preserve"> copayment</w:t>
      </w:r>
    </w:p>
    <w:p w14:paraId="6065BAF7" w14:textId="7536FD00" w:rsidR="00CB546B" w:rsidRDefault="00CB546B" w:rsidP="00BA2E49">
      <w:pPr>
        <w:pStyle w:val="3-5"/>
      </w:pPr>
      <w:r w:rsidRPr="00CB546B">
        <w:t>• Drug Tier 3: Preferred retail cost-sharing (in</w:t>
      </w:r>
      <w:r>
        <w:t>-</w:t>
      </w:r>
      <w:r w:rsidRPr="00CB546B">
        <w:t>network) 1</w:t>
      </w:r>
      <w:r w:rsidR="00801D4D">
        <w:t>8</w:t>
      </w:r>
      <w:r w:rsidRPr="00CB546B">
        <w:t>% of the total cost</w:t>
      </w:r>
    </w:p>
    <w:p w14:paraId="39E81777" w14:textId="6EE4F76E" w:rsidR="00CB546B" w:rsidRPr="00CB546B" w:rsidRDefault="00525C16" w:rsidP="00BA2E49">
      <w:pPr>
        <w:pStyle w:val="3-5"/>
      </w:pPr>
      <w:r w:rsidRPr="00AF4D9C">
        <w:t>•</w:t>
      </w:r>
      <w:r>
        <w:t xml:space="preserve"> </w:t>
      </w:r>
      <w:r w:rsidR="00CB546B" w:rsidRPr="00CB546B">
        <w:t>You pay 1</w:t>
      </w:r>
      <w:r w:rsidR="00801D4D">
        <w:t>8</w:t>
      </w:r>
      <w:r w:rsidR="00CB546B" w:rsidRPr="00CB546B">
        <w:t>%, up to $35 per month supply of each covered insulin product on this tier</w:t>
      </w:r>
      <w:r w:rsidR="00CB546B" w:rsidRPr="00CB546B">
        <w:rPr>
          <w:vertAlign w:val="superscript"/>
        </w:rPr>
        <w:t>1</w:t>
      </w:r>
    </w:p>
    <w:p w14:paraId="0663E6D7" w14:textId="77777777" w:rsidR="00CB546B" w:rsidRDefault="00CB546B" w:rsidP="00CB546B">
      <w:pPr>
        <w:pStyle w:val="LeftFlush"/>
      </w:pPr>
    </w:p>
    <w:p w14:paraId="47BC837E" w14:textId="658B58C0" w:rsidR="00CB546B" w:rsidRPr="00E6789A" w:rsidRDefault="00CB546B" w:rsidP="00CB546B">
      <w:pPr>
        <w:pStyle w:val="TranscriberNote"/>
      </w:pPr>
      <w:r>
        <w:t>The repeated page footer below is not repeated throughout this document.</w:t>
      </w:r>
    </w:p>
    <w:p w14:paraId="0BFB5AFA" w14:textId="324DC219" w:rsidR="00CB546B" w:rsidRDefault="00CB546B" w:rsidP="00CB546B">
      <w:pPr>
        <w:pStyle w:val="LeftFlush"/>
      </w:pPr>
      <w:r w:rsidRPr="00CB546B">
        <w:rPr>
          <w:b/>
          <w:bCs/>
        </w:rPr>
        <w:t>Questions?</w:t>
      </w:r>
      <w:r w:rsidRPr="00CB546B">
        <w:t xml:space="preserve"> Call Customer Service at</w:t>
      </w:r>
      <w:r w:rsidR="00596F3F">
        <w:t xml:space="preserve"> 1-866-460-8854</w:t>
      </w:r>
      <w:r w:rsidRPr="00CB546B">
        <w:t xml:space="preserve">, TTY </w:t>
      </w:r>
      <w:r w:rsidRPr="00CB546B">
        <w:rPr>
          <w:b/>
          <w:bCs/>
        </w:rPr>
        <w:t>711</w:t>
      </w:r>
      <w:r w:rsidRPr="00CB546B">
        <w:t>, 7 a.m.-10 p.m. CT: 7 Days Oct-Mar; M-F Apr-Sept</w:t>
      </w:r>
    </w:p>
    <w:p w14:paraId="4A06CFE7" w14:textId="008EDC78" w:rsidR="00F93B3A" w:rsidRPr="00AF4D9C" w:rsidRDefault="00F93B3A" w:rsidP="00F93B3A">
      <w:pPr>
        <w:pStyle w:val="LeftFlush"/>
        <w:rPr>
          <w:rStyle w:val="RefPageNumberEmbed"/>
          <w:sz w:val="28"/>
          <w:szCs w:val="28"/>
        </w:rPr>
      </w:pPr>
      <w:r>
        <w:rPr>
          <w:rStyle w:val="RefPageNumberEmbed"/>
          <w:sz w:val="28"/>
          <w:szCs w:val="28"/>
        </w:rPr>
        <w:t>7</w:t>
      </w:r>
    </w:p>
    <w:p w14:paraId="7133BCE3" w14:textId="77777777" w:rsidR="008D7B21" w:rsidRDefault="008D7B21" w:rsidP="008D7B21">
      <w:pPr>
        <w:pStyle w:val="Heading2"/>
      </w:pPr>
      <w:r w:rsidRPr="00AF4D9C">
        <w:t>Part D drug coverage</w:t>
      </w:r>
    </w:p>
    <w:p w14:paraId="7982E7FD" w14:textId="68E23CE3" w:rsidR="00CB546B" w:rsidRPr="00CB546B" w:rsidRDefault="008D7B21" w:rsidP="008D7B21">
      <w:pPr>
        <w:pStyle w:val="1-3"/>
        <w:rPr>
          <w:rStyle w:val="ExactTranslation"/>
        </w:rPr>
      </w:pPr>
      <w:r w:rsidRPr="00AF4D9C">
        <w:t>(Go to Section 1.4 for details, including Yearly Deductible, Initial Coverage, and Catastrophic Coverage Stages.)</w:t>
      </w:r>
    </w:p>
    <w:p w14:paraId="2E0AC621" w14:textId="77777777" w:rsidR="00CB546B" w:rsidRDefault="00CB546B" w:rsidP="00CB546B">
      <w:pPr>
        <w:pStyle w:val="Heading3"/>
      </w:pPr>
      <w:r>
        <w:t>2025</w:t>
      </w:r>
      <w:r w:rsidRPr="00F75F48">
        <w:t xml:space="preserve"> (this year)</w:t>
      </w:r>
    </w:p>
    <w:p w14:paraId="664F6F61" w14:textId="300ECABA" w:rsidR="00CB546B" w:rsidRDefault="00CB546B" w:rsidP="00CB546B">
      <w:pPr>
        <w:pStyle w:val="3-5"/>
      </w:pPr>
      <w:r w:rsidRPr="00CB546B">
        <w:t>• Drug Tier 4: Preferred retail cost-sharing (in</w:t>
      </w:r>
      <w:r>
        <w:t>-</w:t>
      </w:r>
      <w:r w:rsidRPr="00CB546B">
        <w:t>network) 40% of the total cost</w:t>
      </w:r>
    </w:p>
    <w:p w14:paraId="1070CEA8" w14:textId="57798054" w:rsidR="00CB546B" w:rsidRDefault="00CB546B" w:rsidP="00CB546B">
      <w:pPr>
        <w:pStyle w:val="3-5"/>
      </w:pPr>
      <w:r w:rsidRPr="00CB546B">
        <w:t>• Drug Tier 5: Preferred retail cost-sharing (in</w:t>
      </w:r>
      <w:r>
        <w:t>-</w:t>
      </w:r>
      <w:r w:rsidRPr="00CB546B">
        <w:t xml:space="preserve">network) </w:t>
      </w:r>
      <w:r w:rsidR="006560BA">
        <w:t>25</w:t>
      </w:r>
      <w:r w:rsidRPr="00CB546B">
        <w:t>% of the total cost</w:t>
      </w:r>
    </w:p>
    <w:p w14:paraId="52B4C485" w14:textId="5E97EF7B" w:rsidR="00CB546B" w:rsidRDefault="00CB546B" w:rsidP="00CB546B">
      <w:pPr>
        <w:pStyle w:val="1-5"/>
      </w:pPr>
      <w:r w:rsidRPr="00CB546B">
        <w:t>Catastrophic Coverage Stage:</w:t>
      </w:r>
    </w:p>
    <w:p w14:paraId="7BE3F2B6" w14:textId="0C564AC2" w:rsidR="00CB546B" w:rsidRDefault="00CB546B" w:rsidP="00CB546B">
      <w:pPr>
        <w:pStyle w:val="3-5"/>
      </w:pPr>
      <w:r w:rsidRPr="00CB546B">
        <w:t>• During this payment stage, you pay nothing for your covered Part D drugs.</w:t>
      </w:r>
    </w:p>
    <w:p w14:paraId="72E32C7F" w14:textId="77777777" w:rsidR="00CB546B" w:rsidRDefault="00CB546B" w:rsidP="00CB546B">
      <w:pPr>
        <w:pStyle w:val="Heading3"/>
      </w:pPr>
      <w:r>
        <w:t>2026</w:t>
      </w:r>
      <w:r w:rsidRPr="00B57807">
        <w:t xml:space="preserve"> (next year)</w:t>
      </w:r>
    </w:p>
    <w:p w14:paraId="7408EEE8" w14:textId="51167311" w:rsidR="00CB546B" w:rsidRDefault="00CB546B" w:rsidP="00CB546B">
      <w:pPr>
        <w:pStyle w:val="3-5"/>
      </w:pPr>
      <w:r w:rsidRPr="00CB546B">
        <w:t>• Drug Tier 4: Preferred retail cost-sharing (in</w:t>
      </w:r>
      <w:r w:rsidR="001A2C40">
        <w:t>-</w:t>
      </w:r>
      <w:r w:rsidRPr="00CB546B">
        <w:t>network) 3</w:t>
      </w:r>
      <w:r w:rsidR="001867E9">
        <w:t>2</w:t>
      </w:r>
      <w:r w:rsidRPr="00CB546B">
        <w:t>% of the total cost</w:t>
      </w:r>
    </w:p>
    <w:p w14:paraId="15C222BC" w14:textId="5D984928" w:rsidR="00CB546B" w:rsidRDefault="00CB546B" w:rsidP="00CB546B">
      <w:pPr>
        <w:pStyle w:val="3-5"/>
      </w:pPr>
      <w:r w:rsidRPr="00CB546B">
        <w:t>• Drug Tier 5: Preferred retail cost-sharing (in</w:t>
      </w:r>
      <w:r w:rsidR="001A2C40">
        <w:t>-</w:t>
      </w:r>
      <w:r w:rsidRPr="00CB546B">
        <w:t xml:space="preserve">network) </w:t>
      </w:r>
      <w:r w:rsidR="006560BA">
        <w:t>25</w:t>
      </w:r>
      <w:r w:rsidRPr="00CB546B">
        <w:t>% of the total cost</w:t>
      </w:r>
    </w:p>
    <w:p w14:paraId="53BB41DD" w14:textId="02236A63" w:rsidR="00CB546B" w:rsidRDefault="00CB546B" w:rsidP="00CB546B">
      <w:pPr>
        <w:pStyle w:val="1-5"/>
      </w:pPr>
      <w:r w:rsidRPr="00CB546B">
        <w:t>Catastrophic Coverage Stage:</w:t>
      </w:r>
    </w:p>
    <w:p w14:paraId="51DAA4A2" w14:textId="2D5B2522" w:rsidR="00CB546B" w:rsidRDefault="00004CB3" w:rsidP="00CB546B">
      <w:pPr>
        <w:pStyle w:val="3-5"/>
      </w:pPr>
      <w:r w:rsidRPr="00004CB3">
        <w:t>• During this payment stage, you pay nothing for your covered Part D drugs.</w:t>
      </w:r>
    </w:p>
    <w:p w14:paraId="5F91BD6F" w14:textId="77777777" w:rsidR="00D63145" w:rsidRDefault="00D63145" w:rsidP="00D63145">
      <w:pPr>
        <w:pStyle w:val="LeftFlush"/>
      </w:pPr>
    </w:p>
    <w:p w14:paraId="57A02A9E" w14:textId="77777777" w:rsidR="00D63145" w:rsidRPr="00DB755F" w:rsidRDefault="00D63145" w:rsidP="00D63145">
      <w:pPr>
        <w:pStyle w:val="NoteSeparationLine"/>
      </w:pPr>
      <w:r w:rsidRPr="00DB755F">
        <w:t>"333333</w:t>
      </w:r>
    </w:p>
    <w:p w14:paraId="7C18D78E" w14:textId="7157ECCC" w:rsidR="00D63145" w:rsidRDefault="00D63145" w:rsidP="001E0E31">
      <w:pPr>
        <w:pStyle w:val="1-3"/>
      </w:pPr>
      <w:r>
        <w:rPr>
          <w:vertAlign w:val="superscript"/>
        </w:rPr>
        <w:lastRenderedPageBreak/>
        <w:t>1</w:t>
      </w:r>
      <w:r>
        <w:t xml:space="preserve"> </w:t>
      </w:r>
      <w:r w:rsidRPr="00D63145">
        <w:t>In 2025, you pay no more than $35 for each 1-month supply of Part D covered insulin drugs. In 2026, you’ll pay no more than a $35 copay or 1</w:t>
      </w:r>
      <w:r w:rsidR="006560BA">
        <w:t>8</w:t>
      </w:r>
      <w:r w:rsidRPr="00D63145">
        <w:t>% of the total drug cost—whichever is less—until you reach the Catastrophic Coverage stage where your cost drops to $0. You pay these amounts even if you haven’t paid your deductible.</w:t>
      </w:r>
    </w:p>
    <w:p w14:paraId="350C6A76" w14:textId="350CDBE6" w:rsidR="00F93B3A" w:rsidRPr="00AF4D9C" w:rsidRDefault="00F93B3A" w:rsidP="00F93B3A">
      <w:pPr>
        <w:pStyle w:val="LeftFlush"/>
        <w:rPr>
          <w:rStyle w:val="RefPageNumberEmbed"/>
          <w:sz w:val="28"/>
          <w:szCs w:val="28"/>
        </w:rPr>
      </w:pPr>
      <w:r>
        <w:rPr>
          <w:rStyle w:val="RefPageNumberEmbed"/>
          <w:sz w:val="28"/>
          <w:szCs w:val="28"/>
        </w:rPr>
        <w:t>8</w:t>
      </w:r>
    </w:p>
    <w:p w14:paraId="5774D519" w14:textId="78C8BF7D" w:rsidR="00D63145" w:rsidRDefault="00D63145" w:rsidP="00D63145">
      <w:pPr>
        <w:pStyle w:val="Heading1"/>
      </w:pPr>
      <w:bookmarkStart w:id="0" w:name="bookmark0"/>
      <w:r>
        <w:t xml:space="preserve">Section 1 </w:t>
      </w:r>
      <w:r>
        <w:br/>
        <w:t xml:space="preserve">Changes to Benefits </w:t>
      </w:r>
      <w:r w:rsidR="008D7B21">
        <w:t>&amp;</w:t>
      </w:r>
      <w:r>
        <w:t xml:space="preserve"> Costs for Next Year</w:t>
      </w:r>
      <w:bookmarkEnd w:id="0"/>
    </w:p>
    <w:p w14:paraId="3D3659FE" w14:textId="3D59BCAD" w:rsidR="00D63145" w:rsidRDefault="00D63145" w:rsidP="00D63145">
      <w:pPr>
        <w:pStyle w:val="Heading2"/>
      </w:pPr>
      <w:r>
        <w:t xml:space="preserve">Section 1.1 Changes to the Monthly </w:t>
      </w:r>
      <w:r w:rsidR="008D7B21">
        <w:t xml:space="preserve">Plan </w:t>
      </w:r>
      <w:r>
        <w:t>Premium</w:t>
      </w:r>
    </w:p>
    <w:p w14:paraId="1D759503" w14:textId="51338C6F" w:rsidR="00D63145" w:rsidRDefault="00D63145" w:rsidP="00D63145">
      <w:pPr>
        <w:pStyle w:val="Heading2"/>
      </w:pPr>
      <w:r w:rsidRPr="00D63145">
        <w:rPr>
          <w:rStyle w:val="Heading2Char"/>
        </w:rPr>
        <w:t>Monthly plan premium</w:t>
      </w:r>
    </w:p>
    <w:p w14:paraId="094C8D8E" w14:textId="57B38802" w:rsidR="00D63145" w:rsidRDefault="00D63145" w:rsidP="00D63145">
      <w:pPr>
        <w:pStyle w:val="1-3"/>
      </w:pPr>
      <w:r w:rsidRPr="00D63145">
        <w:t xml:space="preserve">(You must also continue to pay your Medicare Part B premium unless it is paid </w:t>
      </w:r>
      <w:proofErr w:type="gramStart"/>
      <w:r w:rsidRPr="00D63145">
        <w:t>for you</w:t>
      </w:r>
      <w:proofErr w:type="gramEnd"/>
      <w:r w:rsidRPr="00D63145">
        <w:t xml:space="preserve"> by Medicaid.)</w:t>
      </w:r>
    </w:p>
    <w:p w14:paraId="58DF3256" w14:textId="77777777" w:rsidR="00D63145" w:rsidRDefault="00D63145" w:rsidP="00D63145">
      <w:pPr>
        <w:pStyle w:val="Heading3"/>
      </w:pPr>
      <w:r>
        <w:t>2025</w:t>
      </w:r>
      <w:r w:rsidRPr="00DA57AF">
        <w:t xml:space="preserve"> (this year)</w:t>
      </w:r>
    </w:p>
    <w:p w14:paraId="059AFE76" w14:textId="59DBE4B6" w:rsidR="00D63145" w:rsidRDefault="00D63145" w:rsidP="00D63145">
      <w:pPr>
        <w:pStyle w:val="1-3"/>
      </w:pPr>
      <w:r w:rsidRPr="00D63145">
        <w:t>$</w:t>
      </w:r>
      <w:r w:rsidR="006560BA">
        <w:t>74</w:t>
      </w:r>
      <w:r w:rsidRPr="00D63145">
        <w:t>.</w:t>
      </w:r>
      <w:r w:rsidR="006560BA">
        <w:t>7</w:t>
      </w:r>
      <w:r w:rsidRPr="00D63145">
        <w:t>0</w:t>
      </w:r>
    </w:p>
    <w:p w14:paraId="2620B9F4" w14:textId="77777777" w:rsidR="00D63145" w:rsidRDefault="00D63145" w:rsidP="00D63145">
      <w:pPr>
        <w:pStyle w:val="Heading3"/>
      </w:pPr>
      <w:r>
        <w:t>2026</w:t>
      </w:r>
      <w:r w:rsidRPr="0026072D">
        <w:t xml:space="preserve"> (next year)</w:t>
      </w:r>
    </w:p>
    <w:p w14:paraId="508A8B40" w14:textId="5D80DDC9" w:rsidR="00D63145" w:rsidRDefault="00D63145" w:rsidP="00D63145">
      <w:pPr>
        <w:pStyle w:val="1-3"/>
      </w:pPr>
      <w:r w:rsidRPr="00AF4D9C">
        <w:t>$</w:t>
      </w:r>
      <w:r w:rsidR="006560BA">
        <w:t>73</w:t>
      </w:r>
      <w:r w:rsidRPr="00AF4D9C">
        <w:t>.</w:t>
      </w:r>
      <w:r w:rsidR="006560BA">
        <w:t>7</w:t>
      </w:r>
      <w:r w:rsidRPr="00AF4D9C">
        <w:t>0</w:t>
      </w:r>
    </w:p>
    <w:p w14:paraId="1AF8ED61" w14:textId="7951BC73" w:rsidR="00D63145" w:rsidRDefault="00DF6770" w:rsidP="0061635E">
      <w:pPr>
        <w:pStyle w:val="Heading2"/>
      </w:pPr>
      <w:r w:rsidRPr="00DF6770">
        <w:t>Factors that could change your Part D Premium Amount</w:t>
      </w:r>
    </w:p>
    <w:p w14:paraId="6838E360" w14:textId="77777777" w:rsidR="00DF6770" w:rsidRDefault="00DF6770" w:rsidP="00DF6770">
      <w:pPr>
        <w:pStyle w:val="1-3"/>
      </w:pPr>
      <w:r w:rsidRPr="00DF6770">
        <w:t>• Late Enrollment Penalty - Your monthly plan premium will be more if you're required to pay a lifetime Part D late enrollment penalty for going without other drug coverage that's at least as good as Medicare drug coverage (also referred to as creditable coverage) for 63 days or more.</w:t>
      </w:r>
    </w:p>
    <w:p w14:paraId="7D517234" w14:textId="77777777" w:rsidR="00DF6770" w:rsidRDefault="00DF6770" w:rsidP="00DF6770">
      <w:pPr>
        <w:pStyle w:val="1-3"/>
      </w:pPr>
      <w:r w:rsidRPr="00DF6770">
        <w:t>• Higher Income Surcharge - If you have a higher income, you may have to pay an additional amount each month directly to the government for Medicare drug coverage.</w:t>
      </w:r>
    </w:p>
    <w:p w14:paraId="4696BCB2" w14:textId="32EB05FC" w:rsidR="00D63145" w:rsidRDefault="00DF6770" w:rsidP="00DF6770">
      <w:pPr>
        <w:pStyle w:val="1-3"/>
      </w:pPr>
      <w:r w:rsidRPr="00DF6770">
        <w:t>• Extra Help - Your monthly plan premium will be less if you get Extra Help with your drug costs. Go to Section 4 for more information about Extra Help from Medicare.</w:t>
      </w:r>
    </w:p>
    <w:p w14:paraId="1501AAA6" w14:textId="58CA2246" w:rsidR="00D63145" w:rsidRDefault="00DF6770" w:rsidP="00DF6770">
      <w:pPr>
        <w:pStyle w:val="Heading2"/>
      </w:pPr>
      <w:r>
        <w:t>Section 1.</w:t>
      </w:r>
      <w:r w:rsidR="00A12269">
        <w:t>2</w:t>
      </w:r>
      <w:r>
        <w:t xml:space="preserve"> </w:t>
      </w:r>
      <w:r w:rsidR="00A12269" w:rsidRPr="00A12269">
        <w:t>Changes to the Pharmacy Network</w:t>
      </w:r>
    </w:p>
    <w:p w14:paraId="3B35FFA0" w14:textId="7D67FD9E" w:rsidR="00A12269" w:rsidRDefault="00A12269" w:rsidP="00A12269">
      <w:pPr>
        <w:pStyle w:val="LeftFlush"/>
      </w:pPr>
      <w:r w:rsidRPr="00A12269">
        <w:t xml:space="preserve">Amounts you pay for your prescription drugs can depend on which pharmacy you use. Medicare drug plans have a network of pharmacies. In most cases, your prescriptions are covered only if they are </w:t>
      </w:r>
      <w:proofErr w:type="gramStart"/>
      <w:r w:rsidRPr="00A12269">
        <w:t>filled</w:t>
      </w:r>
      <w:proofErr w:type="gramEnd"/>
      <w:r w:rsidRPr="00A12269">
        <w:t xml:space="preserve"> at one of our network pharmacies. Our network includes pharmacies with preferred cost sharing, which may offer you lower cost sharing than the standard cost sharing offered by other network pharmacies for some drugs.</w:t>
      </w:r>
    </w:p>
    <w:p w14:paraId="47274A60" w14:textId="77777777" w:rsidR="00A12269" w:rsidRDefault="00A12269" w:rsidP="00A12269">
      <w:pPr>
        <w:pStyle w:val="LeftFlush"/>
      </w:pPr>
    </w:p>
    <w:p w14:paraId="155BD98D" w14:textId="32B4D4EA" w:rsidR="00A12269" w:rsidRDefault="00596F3F" w:rsidP="00A12269">
      <w:pPr>
        <w:pStyle w:val="LeftFlush"/>
      </w:pPr>
      <w:r>
        <w:lastRenderedPageBreak/>
        <w:t>AARP® Medicare Rx Saver from UHC (PDP)</w:t>
      </w:r>
      <w:r w:rsidR="00A12269" w:rsidRPr="00A12269">
        <w:t xml:space="preserve">’s pharmacy network includes limited lower-cost pharmacies in rural MT, NE, ND, SD and WY. There are an extremely limited number of preferred cost share pharmacies in suburban MT. The lower costs advertised in our </w:t>
      </w:r>
      <w:proofErr w:type="gramStart"/>
      <w:r w:rsidR="00A12269" w:rsidRPr="00A12269">
        <w:t>plan</w:t>
      </w:r>
      <w:proofErr w:type="gramEnd"/>
      <w:r w:rsidR="00A12269" w:rsidRPr="00A12269">
        <w:t xml:space="preserve"> materials for these pharmacies may not be available at the pharmacy you use. For up-to-date information about our network pharmacies, including whether there are any </w:t>
      </w:r>
      <w:proofErr w:type="gramStart"/>
      <w:r w:rsidR="00A12269" w:rsidRPr="00A12269">
        <w:t>lower-cost</w:t>
      </w:r>
      <w:proofErr w:type="gramEnd"/>
      <w:r w:rsidR="00A12269" w:rsidRPr="00A12269">
        <w:t xml:space="preserve"> preferred pharmacies in your area, please call us or consult the online pharmacy directory using the contact information that appears on the booklet cover.</w:t>
      </w:r>
    </w:p>
    <w:p w14:paraId="390B1C6D" w14:textId="77777777" w:rsidR="00A12269" w:rsidRDefault="00A12269" w:rsidP="00A12269">
      <w:pPr>
        <w:pStyle w:val="LeftFlush"/>
      </w:pPr>
    </w:p>
    <w:p w14:paraId="29677CC3" w14:textId="049F7C97" w:rsidR="00A12269" w:rsidRDefault="00A12269" w:rsidP="008D7B21">
      <w:pPr>
        <w:pStyle w:val="LeftFlush"/>
      </w:pPr>
      <w:r w:rsidRPr="00A12269">
        <w:t>Our network of pharmacies has changed for next year. Review the 2026 Pharmacy Directory (myAARPMedicare.com) to see which pharmacies are in our network. Here’s how to get an updated Pharmacy Directory:</w:t>
      </w:r>
    </w:p>
    <w:p w14:paraId="6FBDEFC6" w14:textId="77777777" w:rsidR="007C4456" w:rsidRDefault="007C4456" w:rsidP="008D7B21">
      <w:pPr>
        <w:pStyle w:val="LeftFlush"/>
      </w:pPr>
    </w:p>
    <w:p w14:paraId="6EDBDA17" w14:textId="0CB2289B" w:rsidR="00A12269" w:rsidRDefault="00A12269" w:rsidP="008D7B21">
      <w:pPr>
        <w:pStyle w:val="1-3"/>
      </w:pPr>
      <w:r w:rsidRPr="00A12269">
        <w:t>• Visit our website at myAARPMedicare.com.</w:t>
      </w:r>
    </w:p>
    <w:p w14:paraId="2F4E3852" w14:textId="1D268B12" w:rsidR="00F93B3A" w:rsidRPr="00AF4D9C" w:rsidRDefault="00F93B3A" w:rsidP="00F93B3A">
      <w:pPr>
        <w:pStyle w:val="LeftFlush"/>
        <w:rPr>
          <w:rStyle w:val="RefPageNumberEmbed"/>
          <w:sz w:val="28"/>
          <w:szCs w:val="28"/>
        </w:rPr>
      </w:pPr>
      <w:r>
        <w:rPr>
          <w:rStyle w:val="RefPageNumberEmbed"/>
          <w:sz w:val="28"/>
          <w:szCs w:val="28"/>
        </w:rPr>
        <w:t>9</w:t>
      </w:r>
    </w:p>
    <w:p w14:paraId="70C3D496" w14:textId="0779EE2D" w:rsidR="00A12269" w:rsidRDefault="00A12269" w:rsidP="008D7B21">
      <w:pPr>
        <w:pStyle w:val="1-3"/>
      </w:pPr>
      <w:r w:rsidRPr="00A12269">
        <w:t>• Call Customer Service at</w:t>
      </w:r>
      <w:r w:rsidR="00596F3F">
        <w:t xml:space="preserve"> 1-866-460-8854</w:t>
      </w:r>
      <w:r w:rsidRPr="00A12269">
        <w:t xml:space="preserve"> (TTY users call 711) to get current pharmacy information or to ask us to mail you a Pharmacy Directory.</w:t>
      </w:r>
    </w:p>
    <w:p w14:paraId="780E1251" w14:textId="77777777" w:rsidR="0061635E" w:rsidRDefault="0061635E" w:rsidP="00A12269">
      <w:pPr>
        <w:pStyle w:val="LeftFlush"/>
      </w:pPr>
    </w:p>
    <w:p w14:paraId="61929026" w14:textId="486BE739" w:rsidR="00A12269" w:rsidRDefault="00A12269" w:rsidP="00A12269">
      <w:pPr>
        <w:pStyle w:val="LeftFlush"/>
      </w:pPr>
      <w:r w:rsidRPr="00A12269">
        <w:t>We can make changes to the pharmacies that are part of our plan during the year. If a mid-year change in our pharmacies affects you, call Customer Service at</w:t>
      </w:r>
      <w:r w:rsidR="00596F3F">
        <w:t xml:space="preserve"> 1-866-460-8854</w:t>
      </w:r>
      <w:r w:rsidRPr="00A12269">
        <w:t xml:space="preserve"> (TTY users call 711) for help.</w:t>
      </w:r>
    </w:p>
    <w:p w14:paraId="4943E1FC" w14:textId="77777777" w:rsidR="00A12269" w:rsidRDefault="00A12269" w:rsidP="00A12269">
      <w:pPr>
        <w:pStyle w:val="LeftFlush"/>
      </w:pPr>
    </w:p>
    <w:p w14:paraId="02F5F0FA" w14:textId="44E06F68" w:rsidR="00A12269" w:rsidRDefault="00A12269" w:rsidP="00A12269">
      <w:pPr>
        <w:pStyle w:val="Heading2"/>
      </w:pPr>
      <w:r w:rsidRPr="00A12269">
        <w:t>Section 1.3 Changes to Part D Drug Coverage</w:t>
      </w:r>
    </w:p>
    <w:p w14:paraId="19D218DC" w14:textId="36F17802" w:rsidR="00A12269" w:rsidRDefault="00A12269" w:rsidP="0061635E">
      <w:pPr>
        <w:pStyle w:val="Heading2"/>
      </w:pPr>
      <w:r w:rsidRPr="00A12269">
        <w:t>Changes to Our Drug Lis</w:t>
      </w:r>
      <w:r w:rsidR="008C4267">
        <w:t>t</w:t>
      </w:r>
    </w:p>
    <w:p w14:paraId="7B3B8C50" w14:textId="7D4A87CE" w:rsidR="00A12269" w:rsidRDefault="00A12269" w:rsidP="00A12269">
      <w:pPr>
        <w:pStyle w:val="LeftFlush"/>
      </w:pPr>
      <w:r w:rsidRPr="00A12269">
        <w:t xml:space="preserve">Our list of covered drugs is called a Formulary or Drug List. </w:t>
      </w:r>
      <w:r w:rsidRPr="00A12269">
        <w:rPr>
          <w:b/>
          <w:bCs/>
        </w:rPr>
        <w:t>You can get the complete Drug List</w:t>
      </w:r>
      <w:r w:rsidRPr="00A12269">
        <w:t xml:space="preserve"> by calling Customer Service at</w:t>
      </w:r>
      <w:r w:rsidR="00596F3F">
        <w:t xml:space="preserve"> 1-866-460-8854</w:t>
      </w:r>
      <w:r w:rsidRPr="00A12269">
        <w:t xml:space="preserve"> (TTY users call 711) or visiting our w</w:t>
      </w:r>
      <w:r w:rsidRPr="003D77D8">
        <w:t>ebsite (myAARPMedicare.com). This</w:t>
      </w:r>
      <w:r w:rsidRPr="003D77D8">
        <w:rPr>
          <w:b/>
          <w:bCs/>
        </w:rPr>
        <w:t xml:space="preserve"> </w:t>
      </w:r>
      <w:r w:rsidRPr="00A12269">
        <w:t xml:space="preserve">material will be available online after </w:t>
      </w:r>
      <w:r w:rsidRPr="00A12269">
        <w:rPr>
          <w:b/>
          <w:bCs/>
        </w:rPr>
        <w:t>October 15, 2025.</w:t>
      </w:r>
    </w:p>
    <w:p w14:paraId="38B12C3A" w14:textId="77777777" w:rsidR="00A12269" w:rsidRDefault="00A12269" w:rsidP="00A12269">
      <w:pPr>
        <w:pStyle w:val="LeftFlush"/>
      </w:pPr>
    </w:p>
    <w:p w14:paraId="4827D50D" w14:textId="0CA6C2A5" w:rsidR="00A12269" w:rsidRDefault="00A12269" w:rsidP="00A12269">
      <w:pPr>
        <w:pStyle w:val="LeftFlush"/>
      </w:pPr>
      <w:r w:rsidRPr="00A12269">
        <w:t xml:space="preserve">We made changes to our Drug List, which could include removing or adding drugs, changing the restrictions that apply to our coverage for certain drugs or moving them to a different cost-sharing tier. </w:t>
      </w:r>
      <w:r w:rsidRPr="00A12269">
        <w:rPr>
          <w:b/>
          <w:bCs/>
        </w:rPr>
        <w:t>Review the Drug List to make sure your drugs will be covered next year and to see if there will be any restrictions, or if your drug has been moved to a different cost-sharing tier.</w:t>
      </w:r>
    </w:p>
    <w:p w14:paraId="1BC7C532" w14:textId="77777777" w:rsidR="00A12269" w:rsidRDefault="00A12269" w:rsidP="00A12269">
      <w:pPr>
        <w:pStyle w:val="LeftFlush"/>
      </w:pPr>
    </w:p>
    <w:p w14:paraId="41C4D9C3" w14:textId="77777777" w:rsidR="00A12269" w:rsidRDefault="00A12269" w:rsidP="00A12269">
      <w:pPr>
        <w:pStyle w:val="LeftFlush"/>
      </w:pPr>
      <w:r w:rsidRPr="00A12269">
        <w:t xml:space="preserve">Most of the changes in the Drug List are new for the beginning of each year. However, we might make other changes that are allowed by Medicare rules that will affect you during the calendar year. We update our online Drug List at least monthly to provide the most up-to-date list of drugs. If we make a change that will affect your access to a drug you’re taking, we’ll send you </w:t>
      </w:r>
      <w:proofErr w:type="gramStart"/>
      <w:r w:rsidRPr="00A12269">
        <w:t>a notice</w:t>
      </w:r>
      <w:proofErr w:type="gramEnd"/>
      <w:r w:rsidRPr="00A12269">
        <w:t xml:space="preserve"> about the change.</w:t>
      </w:r>
    </w:p>
    <w:p w14:paraId="14A5A97E" w14:textId="77777777" w:rsidR="00A12269" w:rsidRDefault="00A12269" w:rsidP="00A12269">
      <w:pPr>
        <w:pStyle w:val="LeftFlush"/>
      </w:pPr>
    </w:p>
    <w:p w14:paraId="0D837F7E" w14:textId="1A83DC2D" w:rsidR="00A12269" w:rsidRDefault="00A12269" w:rsidP="004F3D53">
      <w:pPr>
        <w:pStyle w:val="LeftFlush"/>
      </w:pPr>
      <w:r w:rsidRPr="00A12269">
        <w:t>If you’re affected by a change in drug coverage at the beginning of the year or during the year, review Chapter 7 of your Evidence of Coverage and talk to your prescriber to find out your options, such as asking for a temporary supply, applying for an exception and/or working to find a new drug. Call Customer Service at</w:t>
      </w:r>
      <w:r w:rsidR="00596F3F">
        <w:t xml:space="preserve"> 1-866-460-8854</w:t>
      </w:r>
      <w:r w:rsidRPr="00A12269">
        <w:t xml:space="preserve"> (TTY users call 711) for more information.</w:t>
      </w:r>
    </w:p>
    <w:p w14:paraId="190DF126" w14:textId="77777777" w:rsidR="00A12269" w:rsidRDefault="00A12269" w:rsidP="00A12269">
      <w:pPr>
        <w:pStyle w:val="LeftFlush"/>
      </w:pPr>
    </w:p>
    <w:p w14:paraId="552986A3" w14:textId="6AA3F1F3" w:rsidR="004F3D53" w:rsidRDefault="004F3D53" w:rsidP="004F3D53">
      <w:pPr>
        <w:pStyle w:val="Heading2"/>
      </w:pPr>
      <w:r w:rsidRPr="004F3D53">
        <w:t>Section 1.4 Changes to Prescription Drug Benefits &amp; Costs</w:t>
      </w:r>
    </w:p>
    <w:p w14:paraId="54469837" w14:textId="049C273E" w:rsidR="004F3D53" w:rsidRDefault="00015409" w:rsidP="0061635E">
      <w:pPr>
        <w:pStyle w:val="Heading2"/>
      </w:pPr>
      <w:r w:rsidRPr="00015409">
        <w:t>Do you get Extra Help to pay for your drug coverage costs?</w:t>
      </w:r>
    </w:p>
    <w:p w14:paraId="1AD78B56" w14:textId="25B0B9E6" w:rsidR="00015409" w:rsidRDefault="00015409" w:rsidP="00015409">
      <w:pPr>
        <w:pStyle w:val="LeftFlush"/>
      </w:pPr>
      <w:r w:rsidRPr="00015409">
        <w:t>If you’re in a program that helps pay for your drugs (Extra Help), the information about costs for Part D drugs may not apply to you. We sent you a separate material, called the Evidence of Coverage Rider for People Who Get Extra Help Paying for Prescription Drugs, which tells you about your drug costs. If you get Extra Help, you will receive a LIS Rider. If you don’t get this material, call Customer Service at</w:t>
      </w:r>
      <w:r w:rsidR="00596F3F">
        <w:t xml:space="preserve"> 1-866-460-8854</w:t>
      </w:r>
      <w:r w:rsidRPr="00015409">
        <w:t xml:space="preserve"> (TTY users call 711) and ask for the LIS Rider to be sent to you.</w:t>
      </w:r>
    </w:p>
    <w:p w14:paraId="224F20DE" w14:textId="77777777" w:rsidR="00015409" w:rsidRDefault="00015409" w:rsidP="00015409">
      <w:pPr>
        <w:pStyle w:val="LeftFlush"/>
      </w:pPr>
    </w:p>
    <w:p w14:paraId="2E173736" w14:textId="7727B7C4" w:rsidR="00015409" w:rsidRDefault="00015409" w:rsidP="0061635E">
      <w:pPr>
        <w:pStyle w:val="Heading2"/>
      </w:pPr>
      <w:r w:rsidRPr="00015409">
        <w:t>Drug Payment Stages</w:t>
      </w:r>
    </w:p>
    <w:p w14:paraId="4B288511" w14:textId="026F976C" w:rsidR="003E38BC" w:rsidRDefault="003E38BC" w:rsidP="007F7D02">
      <w:pPr>
        <w:pStyle w:val="LeftFlush"/>
      </w:pPr>
      <w:r w:rsidRPr="003E38BC">
        <w:t>There are 3 drug payment stages: the Yearly Deductible Stage, the Initial Coverage Stage, and the Catastrophic Coverage Stage. The Coverage Gap Stage and the Coverage Gap Discount Program will no longer exist in the Part D benefit.</w:t>
      </w:r>
    </w:p>
    <w:p w14:paraId="7D635C2D" w14:textId="77777777" w:rsidR="00BE2083" w:rsidRDefault="00BE2083" w:rsidP="007F7D02">
      <w:pPr>
        <w:pStyle w:val="LeftFlush"/>
      </w:pPr>
    </w:p>
    <w:p w14:paraId="21112D9D" w14:textId="4AA410FE" w:rsidR="003E38BC" w:rsidRDefault="00226E05" w:rsidP="008C4267">
      <w:pPr>
        <w:pStyle w:val="1-5"/>
      </w:pPr>
      <w:r w:rsidRPr="00A12269">
        <w:t>•</w:t>
      </w:r>
      <w:r>
        <w:t xml:space="preserve"> </w:t>
      </w:r>
      <w:r w:rsidR="003E38BC" w:rsidRPr="003E38BC">
        <w:t>Stage 1: Yearly Deductible</w:t>
      </w:r>
    </w:p>
    <w:p w14:paraId="6E9D5213" w14:textId="603208F8" w:rsidR="00F93B3A" w:rsidRPr="00AF4D9C" w:rsidRDefault="00F93B3A" w:rsidP="00F93B3A">
      <w:pPr>
        <w:pStyle w:val="LeftFlush"/>
        <w:rPr>
          <w:rStyle w:val="RefPageNumberEmbed"/>
          <w:sz w:val="28"/>
          <w:szCs w:val="28"/>
        </w:rPr>
      </w:pPr>
      <w:r>
        <w:rPr>
          <w:rStyle w:val="RefPageNumberEmbed"/>
          <w:sz w:val="28"/>
          <w:szCs w:val="28"/>
        </w:rPr>
        <w:t>10</w:t>
      </w:r>
    </w:p>
    <w:p w14:paraId="30831A4B" w14:textId="78151FFA" w:rsidR="003E38BC" w:rsidRDefault="003E38BC" w:rsidP="008C4267">
      <w:pPr>
        <w:pStyle w:val="3-5"/>
      </w:pPr>
      <w:r w:rsidRPr="003E38BC">
        <w:t xml:space="preserve">You start </w:t>
      </w:r>
      <w:proofErr w:type="gramStart"/>
      <w:r w:rsidRPr="003E38BC">
        <w:t>in</w:t>
      </w:r>
      <w:proofErr w:type="gramEnd"/>
      <w:r w:rsidRPr="003E38BC">
        <w:t xml:space="preserve"> this payment stage each calendar year. During this stage, you pay the full cost of your </w:t>
      </w:r>
      <w:r w:rsidR="0025051B">
        <w:t>Part D</w:t>
      </w:r>
      <w:r w:rsidRPr="003E38BC">
        <w:t xml:space="preserve"> drugs until you reach the yearly deductible.</w:t>
      </w:r>
    </w:p>
    <w:p w14:paraId="13A88B94" w14:textId="33DEB3E0" w:rsidR="003E38BC" w:rsidRDefault="00226E05" w:rsidP="008C4267">
      <w:pPr>
        <w:pStyle w:val="1-5"/>
      </w:pPr>
      <w:r w:rsidRPr="00A12269">
        <w:t>•</w:t>
      </w:r>
      <w:r>
        <w:t xml:space="preserve"> </w:t>
      </w:r>
      <w:r w:rsidR="003E38BC" w:rsidRPr="003E38BC">
        <w:t>Stage 2: Initial Coverage</w:t>
      </w:r>
    </w:p>
    <w:p w14:paraId="68E50020" w14:textId="04A34F05" w:rsidR="003E38BC" w:rsidRDefault="003E38BC" w:rsidP="008C4267">
      <w:pPr>
        <w:pStyle w:val="3-5"/>
      </w:pPr>
      <w:r w:rsidRPr="003E38BC">
        <w:t xml:space="preserve">Once you pay the yearly deductible, you move to the Initial Coverage Stage. In this </w:t>
      </w:r>
      <w:r w:rsidRPr="003E38BC">
        <w:lastRenderedPageBreak/>
        <w:t>stage, our plan pays its share of the cost of your drugs, and you pay your share of the cost. You generally stay in this stage until your year-to-date out-of-pocket costs reach $2,100.</w:t>
      </w:r>
    </w:p>
    <w:p w14:paraId="414DCF98" w14:textId="0DCD3110" w:rsidR="003E38BC" w:rsidRDefault="00226E05" w:rsidP="008C4267">
      <w:pPr>
        <w:pStyle w:val="1-5"/>
      </w:pPr>
      <w:r w:rsidRPr="00A12269">
        <w:t>•</w:t>
      </w:r>
      <w:r>
        <w:t xml:space="preserve"> </w:t>
      </w:r>
      <w:r w:rsidR="003E38BC" w:rsidRPr="003E38BC">
        <w:t>Stage 3: Catastrophic Coverage</w:t>
      </w:r>
    </w:p>
    <w:p w14:paraId="397A254B" w14:textId="2A4A80B9" w:rsidR="003E38BC" w:rsidRDefault="003E38BC" w:rsidP="008C4267">
      <w:pPr>
        <w:pStyle w:val="3-5"/>
      </w:pPr>
      <w:r w:rsidRPr="003E38BC">
        <w:t xml:space="preserve">This is the third and final drug payment stage. In this stage, you pay nothing for your covered Part D drugs. You generally stay </w:t>
      </w:r>
      <w:proofErr w:type="gramStart"/>
      <w:r w:rsidRPr="003E38BC">
        <w:t>in</w:t>
      </w:r>
      <w:proofErr w:type="gramEnd"/>
      <w:r w:rsidRPr="003E38BC">
        <w:t xml:space="preserve"> this stage for the rest of the calendar year.</w:t>
      </w:r>
    </w:p>
    <w:p w14:paraId="4ED3732D" w14:textId="77777777" w:rsidR="00BE2083" w:rsidRDefault="00BE2083" w:rsidP="008C4267">
      <w:pPr>
        <w:pStyle w:val="3-5"/>
      </w:pPr>
    </w:p>
    <w:p w14:paraId="384F8E5C" w14:textId="523CD7A2" w:rsidR="003E38BC" w:rsidRDefault="003E38BC" w:rsidP="003E38BC">
      <w:pPr>
        <w:pStyle w:val="LeftFlush"/>
      </w:pPr>
      <w:r w:rsidRPr="003E38BC">
        <w:t>The Coverage Gap Discount Program has been replaced by the Manufacturer Discount Program. Under the Manufacturer Discount Program, drug manufacturers pay a portion of the plan’s full cost for covered Part D brand name drugs and biologics during the Initial Coverage Stage and the Catastrophic Coverage Stage. Discounts paid by manufacturers under the Manufacturer Discount Program don’t count toward out-of-pocket costs.</w:t>
      </w:r>
    </w:p>
    <w:p w14:paraId="47EC8243" w14:textId="5378879E" w:rsidR="0061635E" w:rsidRDefault="00D27F74" w:rsidP="00D27F74">
      <w:pPr>
        <w:pStyle w:val="Heading2"/>
      </w:pPr>
      <w:r w:rsidRPr="00D27F74">
        <w:t>Drug Costs in Stage 1: Yearly Deductible</w:t>
      </w:r>
    </w:p>
    <w:p w14:paraId="4B6791EF" w14:textId="3A543EB8" w:rsidR="008C4267" w:rsidRDefault="008C4267" w:rsidP="008C4267">
      <w:pPr>
        <w:pStyle w:val="LeftFlush"/>
      </w:pPr>
      <w:r w:rsidRPr="008C4267">
        <w:t>The table shows your cost per prescription during this stage.</w:t>
      </w:r>
    </w:p>
    <w:p w14:paraId="73978F7F" w14:textId="47FED156" w:rsidR="00D27F74" w:rsidRDefault="00D27F74" w:rsidP="00D27F74">
      <w:pPr>
        <w:pStyle w:val="Heading2"/>
      </w:pPr>
      <w:r w:rsidRPr="00D27F74">
        <w:t>Yearly Deductible</w:t>
      </w:r>
    </w:p>
    <w:p w14:paraId="0D6B16C5" w14:textId="77777777" w:rsidR="00D27F74" w:rsidRDefault="00D27F74" w:rsidP="00D27F74">
      <w:pPr>
        <w:pStyle w:val="Heading3"/>
      </w:pPr>
      <w:r>
        <w:t>2025</w:t>
      </w:r>
      <w:r w:rsidRPr="00DA57AF">
        <w:t xml:space="preserve"> (this year)</w:t>
      </w:r>
    </w:p>
    <w:p w14:paraId="6055498C" w14:textId="5CC84908" w:rsidR="00D27F74" w:rsidRDefault="00E05B0A" w:rsidP="00D27F74">
      <w:pPr>
        <w:pStyle w:val="1-3"/>
      </w:pPr>
      <w:r>
        <w:t>$590</w:t>
      </w:r>
    </w:p>
    <w:p w14:paraId="42F372B9" w14:textId="77777777" w:rsidR="00D27F74" w:rsidRDefault="00D27F74" w:rsidP="00D27F74">
      <w:pPr>
        <w:pStyle w:val="Heading3"/>
      </w:pPr>
      <w:r>
        <w:t>2026</w:t>
      </w:r>
      <w:r w:rsidRPr="0026072D">
        <w:t xml:space="preserve"> (next year)</w:t>
      </w:r>
    </w:p>
    <w:p w14:paraId="10850E82" w14:textId="26FBB349" w:rsidR="00D27F74" w:rsidRDefault="00D27F74" w:rsidP="00D27F74">
      <w:pPr>
        <w:pStyle w:val="1-3"/>
      </w:pPr>
      <w:r w:rsidRPr="00D27F74">
        <w:t>$</w:t>
      </w:r>
      <w:r w:rsidR="00E05B0A">
        <w:t>615</w:t>
      </w:r>
    </w:p>
    <w:p w14:paraId="1FA2E49D" w14:textId="77777777" w:rsidR="00D27F74" w:rsidRDefault="00D27F74" w:rsidP="00D27F74">
      <w:pPr>
        <w:pStyle w:val="Heading2"/>
      </w:pPr>
      <w:r w:rsidRPr="00D27F74">
        <w:t>Drug Costs in Stage 2: Initial Coverage</w:t>
      </w:r>
    </w:p>
    <w:p w14:paraId="59737B3E" w14:textId="1D995D74" w:rsidR="00D27F74" w:rsidRDefault="00D27F74" w:rsidP="008E3176">
      <w:pPr>
        <w:pStyle w:val="LeftFlush"/>
      </w:pPr>
      <w:r w:rsidRPr="00D27F74">
        <w:t>For drugs on Tier 3, your cost-sharing in the Initial Coverage stage is changing from a copayment to coinsurance. Go to the following table for the changes from 2025 to 2026.</w:t>
      </w:r>
    </w:p>
    <w:p w14:paraId="325CB607" w14:textId="77777777" w:rsidR="00F70A76" w:rsidRDefault="00F70A76" w:rsidP="008E3176">
      <w:pPr>
        <w:pStyle w:val="LeftFlush"/>
      </w:pPr>
    </w:p>
    <w:p w14:paraId="2D3F5C6B" w14:textId="77777777" w:rsidR="00D27F74" w:rsidRDefault="00D27F74" w:rsidP="008E3176">
      <w:pPr>
        <w:pStyle w:val="LeftFlush"/>
      </w:pPr>
      <w:r w:rsidRPr="00D27F74">
        <w:t xml:space="preserve">Coinsurance is a portion or part of the total cost, typically as a percentage. With this plan, you pay part of the cost of Tier 3, Tier 4 and Tier 5 drugs. For example, if your coinsurance is 25% and the total cost of your prescription is $100, you would pay $25. The plan </w:t>
      </w:r>
      <w:proofErr w:type="gramStart"/>
      <w:r w:rsidRPr="00D27F74">
        <w:t>pays</w:t>
      </w:r>
      <w:proofErr w:type="gramEnd"/>
      <w:r w:rsidRPr="00D27F74">
        <w:t xml:space="preserve"> the rest. You pay the full cost of your drugs until you meet the deductible, then you’ll start paying the coinsurance amount.</w:t>
      </w:r>
    </w:p>
    <w:p w14:paraId="2BE3DB92" w14:textId="77777777" w:rsidR="00D27F74" w:rsidRDefault="00D27F74" w:rsidP="008E3176">
      <w:pPr>
        <w:pStyle w:val="LeftFlush"/>
      </w:pPr>
    </w:p>
    <w:p w14:paraId="6CAEFAA8" w14:textId="77777777" w:rsidR="00D27F74" w:rsidRDefault="00D27F74" w:rsidP="008E3176">
      <w:pPr>
        <w:pStyle w:val="LeftFlush"/>
      </w:pPr>
      <w:r w:rsidRPr="00D27F74">
        <w:t>The table shows your cost per prescription for a one-month (30-day) supply filled at a network pharmacy with standard and preferred cost sharing.</w:t>
      </w:r>
    </w:p>
    <w:p w14:paraId="2B4BE158" w14:textId="77777777" w:rsidR="00D27F74" w:rsidRDefault="00D27F74" w:rsidP="008E3176">
      <w:pPr>
        <w:pStyle w:val="LeftFlush"/>
      </w:pPr>
    </w:p>
    <w:p w14:paraId="46A86358" w14:textId="77777777" w:rsidR="00D27F74" w:rsidRDefault="00D27F74" w:rsidP="008E3176">
      <w:pPr>
        <w:pStyle w:val="LeftFlush"/>
      </w:pPr>
      <w:r w:rsidRPr="00D27F74">
        <w:t>We changed the tier for some of the drugs on our Drug List. To see if your drugs will be in a different tier, look them up on the Drug List. Most adult Part D vaccines are covered at no cost to you. For more information about the costs of vaccines, or information about the costs for a long</w:t>
      </w:r>
      <w:r>
        <w:t>-</w:t>
      </w:r>
      <w:r w:rsidRPr="00D27F74">
        <w:t xml:space="preserve">term supply, at a network pharmacy that offers preferred cost sharing or for mail-order prescriptions, go to Chapter 4 of your </w:t>
      </w:r>
      <w:r w:rsidRPr="00542FF9">
        <w:rPr>
          <w:b/>
          <w:bCs/>
        </w:rPr>
        <w:t>Evidence of Coverage.</w:t>
      </w:r>
    </w:p>
    <w:p w14:paraId="7738AE68" w14:textId="77777777" w:rsidR="00D27F74" w:rsidRDefault="00D27F74" w:rsidP="008E3176">
      <w:pPr>
        <w:pStyle w:val="LeftFlush"/>
      </w:pPr>
    </w:p>
    <w:p w14:paraId="304F821E" w14:textId="44F7F32C" w:rsidR="00D27F74" w:rsidRDefault="00D27F74" w:rsidP="008E3176">
      <w:pPr>
        <w:pStyle w:val="LeftFlush"/>
      </w:pPr>
      <w:r w:rsidRPr="00D27F74">
        <w:t>Once you’ve paid $2,100 out of pocket for covered Part D drugs, you’ll move to the next stage (the Catastrophic Coverage Stage).</w:t>
      </w:r>
    </w:p>
    <w:p w14:paraId="3CC368E4" w14:textId="77777777" w:rsidR="00E11090" w:rsidRPr="00AF4D9C" w:rsidRDefault="00E11090" w:rsidP="00E11090">
      <w:pPr>
        <w:pStyle w:val="LeftFlush"/>
        <w:rPr>
          <w:rStyle w:val="RefPageNumberEmbed"/>
          <w:sz w:val="28"/>
          <w:szCs w:val="28"/>
        </w:rPr>
      </w:pPr>
      <w:r>
        <w:rPr>
          <w:rStyle w:val="RefPageNumberEmbed"/>
          <w:sz w:val="28"/>
          <w:szCs w:val="28"/>
        </w:rPr>
        <w:t>11</w:t>
      </w:r>
    </w:p>
    <w:p w14:paraId="10112947" w14:textId="2E65CA5F" w:rsidR="00D27F74" w:rsidRDefault="00D27F74" w:rsidP="00D27F74">
      <w:pPr>
        <w:pStyle w:val="Heading2"/>
      </w:pPr>
      <w:r w:rsidRPr="00D27F74">
        <w:t>Tier 1 - Preferred Generic</w:t>
      </w:r>
    </w:p>
    <w:p w14:paraId="7D694DF3" w14:textId="77777777" w:rsidR="00D27F74" w:rsidRDefault="00D27F74" w:rsidP="00D27F74">
      <w:pPr>
        <w:pStyle w:val="Heading3"/>
      </w:pPr>
      <w:r>
        <w:t>2025</w:t>
      </w:r>
      <w:r w:rsidRPr="00DA57AF">
        <w:t xml:space="preserve"> (this year)</w:t>
      </w:r>
    </w:p>
    <w:p w14:paraId="0C80EB38" w14:textId="28281A3B" w:rsidR="00D27F74" w:rsidRDefault="00D27F74" w:rsidP="00D27F74">
      <w:pPr>
        <w:pStyle w:val="1-3"/>
      </w:pPr>
      <w:r w:rsidRPr="00D27F74">
        <w:t>Standard cost-sharing: You pay $</w:t>
      </w:r>
      <w:r w:rsidR="00E05B0A">
        <w:t>8</w:t>
      </w:r>
      <w:r w:rsidRPr="00D27F74">
        <w:t xml:space="preserve"> per prescription.</w:t>
      </w:r>
    </w:p>
    <w:p w14:paraId="4BE05638" w14:textId="0C286839" w:rsidR="00D27F74" w:rsidRDefault="00D27F74" w:rsidP="00D27F74">
      <w:pPr>
        <w:pStyle w:val="1-3"/>
      </w:pPr>
      <w:r w:rsidRPr="00D27F74">
        <w:t>Preferred cost-sharing: You pay $</w:t>
      </w:r>
      <w:r w:rsidR="005C5826">
        <w:t>2</w:t>
      </w:r>
      <w:r w:rsidRPr="00D27F74">
        <w:t xml:space="preserve"> per prescription.</w:t>
      </w:r>
    </w:p>
    <w:p w14:paraId="78586E65" w14:textId="77777777" w:rsidR="00D27F74" w:rsidRDefault="00D27F74" w:rsidP="00D27F74">
      <w:pPr>
        <w:pStyle w:val="Heading3"/>
      </w:pPr>
      <w:r>
        <w:t>2026</w:t>
      </w:r>
      <w:r w:rsidRPr="0026072D">
        <w:t xml:space="preserve"> (next year)</w:t>
      </w:r>
    </w:p>
    <w:p w14:paraId="760DAE30" w14:textId="2E39AFB7" w:rsidR="00D27F74" w:rsidRDefault="00D27F74" w:rsidP="00D27F74">
      <w:pPr>
        <w:pStyle w:val="1-3"/>
      </w:pPr>
      <w:r w:rsidRPr="00D27F74">
        <w:t>Standard cost-sharing: You pay $</w:t>
      </w:r>
      <w:r w:rsidR="005C5826">
        <w:t>8</w:t>
      </w:r>
      <w:r w:rsidRPr="00D27F74">
        <w:t xml:space="preserve"> per prescription.</w:t>
      </w:r>
    </w:p>
    <w:p w14:paraId="7390008A" w14:textId="6570D266" w:rsidR="00D27F74" w:rsidRDefault="00D27F74" w:rsidP="00D27F74">
      <w:pPr>
        <w:pStyle w:val="1-3"/>
      </w:pPr>
      <w:r w:rsidRPr="00D27F74">
        <w:t>Preferred cost-sharing: You pay $</w:t>
      </w:r>
      <w:r w:rsidR="005C5826">
        <w:t>2</w:t>
      </w:r>
      <w:r w:rsidRPr="00D27F74">
        <w:t xml:space="preserve"> per prescription.</w:t>
      </w:r>
    </w:p>
    <w:p w14:paraId="51081267" w14:textId="4E6B7DAD" w:rsidR="00D27F74" w:rsidRDefault="007A10E9" w:rsidP="00D27F74">
      <w:pPr>
        <w:pStyle w:val="Heading2"/>
      </w:pPr>
      <w:r w:rsidRPr="007A10E9">
        <w:t>Tier 2 - Generic</w:t>
      </w:r>
    </w:p>
    <w:p w14:paraId="3DB6CE9D" w14:textId="77777777" w:rsidR="00D27F74" w:rsidRDefault="00D27F74" w:rsidP="00D27F74">
      <w:pPr>
        <w:pStyle w:val="Heading3"/>
      </w:pPr>
      <w:r>
        <w:t>2025</w:t>
      </w:r>
      <w:r w:rsidRPr="00DA57AF">
        <w:t xml:space="preserve"> (this year)</w:t>
      </w:r>
    </w:p>
    <w:p w14:paraId="50FB42E7" w14:textId="4387B708" w:rsidR="007A10E9" w:rsidRDefault="007A10E9" w:rsidP="00D27F74">
      <w:pPr>
        <w:pStyle w:val="1-3"/>
      </w:pPr>
      <w:r w:rsidRPr="007A10E9">
        <w:t>Standard cost-sharing: You pay $1</w:t>
      </w:r>
      <w:r w:rsidR="005C5826">
        <w:t>0</w:t>
      </w:r>
      <w:r w:rsidRPr="007A10E9">
        <w:t xml:space="preserve"> per prescription.</w:t>
      </w:r>
    </w:p>
    <w:p w14:paraId="77888078" w14:textId="54A4764E" w:rsidR="00D27F74" w:rsidRDefault="007A10E9" w:rsidP="00D27F74">
      <w:pPr>
        <w:pStyle w:val="1-3"/>
      </w:pPr>
      <w:r w:rsidRPr="007A10E9">
        <w:t>Preferred cost-sharing: You pay $</w:t>
      </w:r>
      <w:r w:rsidR="005C5826">
        <w:t>8</w:t>
      </w:r>
      <w:r w:rsidRPr="007A10E9">
        <w:t xml:space="preserve"> per prescription.</w:t>
      </w:r>
    </w:p>
    <w:p w14:paraId="4AB57F51" w14:textId="77777777" w:rsidR="00D27F74" w:rsidRDefault="00D27F74" w:rsidP="00D27F74">
      <w:pPr>
        <w:pStyle w:val="Heading3"/>
      </w:pPr>
      <w:r>
        <w:t>2026</w:t>
      </w:r>
      <w:r w:rsidRPr="0026072D">
        <w:t xml:space="preserve"> (next year)</w:t>
      </w:r>
    </w:p>
    <w:p w14:paraId="54EE138C" w14:textId="02EBEA30" w:rsidR="007A10E9" w:rsidRDefault="007A10E9" w:rsidP="00D27F74">
      <w:pPr>
        <w:pStyle w:val="1-3"/>
      </w:pPr>
      <w:r w:rsidRPr="007A10E9">
        <w:t>Standard cost-sharing: You pay $1</w:t>
      </w:r>
      <w:r w:rsidR="005C5826">
        <w:t>0</w:t>
      </w:r>
      <w:r w:rsidRPr="007A10E9">
        <w:t xml:space="preserve"> per prescription.</w:t>
      </w:r>
    </w:p>
    <w:p w14:paraId="12DF8CA7" w14:textId="4F3891EC" w:rsidR="00D27F74" w:rsidRDefault="007A10E9" w:rsidP="00D27F74">
      <w:pPr>
        <w:pStyle w:val="1-3"/>
      </w:pPr>
      <w:r w:rsidRPr="007A10E9">
        <w:t>Preferred cost-sharing: You pay $</w:t>
      </w:r>
      <w:r w:rsidR="005C5826">
        <w:t>8</w:t>
      </w:r>
      <w:r w:rsidRPr="007A10E9">
        <w:t xml:space="preserve"> per prescription.</w:t>
      </w:r>
    </w:p>
    <w:p w14:paraId="5F188F76" w14:textId="4D5B9A9E" w:rsidR="00D27F74" w:rsidRDefault="007A10E9" w:rsidP="00D27F74">
      <w:pPr>
        <w:pStyle w:val="Heading2"/>
      </w:pPr>
      <w:r w:rsidRPr="007A10E9">
        <w:t>Tier 3 - Preferred Brand</w:t>
      </w:r>
    </w:p>
    <w:p w14:paraId="4C449242" w14:textId="77777777" w:rsidR="00D27F74" w:rsidRDefault="00D27F74" w:rsidP="00D27F74">
      <w:pPr>
        <w:pStyle w:val="Heading3"/>
      </w:pPr>
      <w:r>
        <w:t>2025</w:t>
      </w:r>
      <w:r w:rsidRPr="00DA57AF">
        <w:t xml:space="preserve"> (this year)</w:t>
      </w:r>
    </w:p>
    <w:p w14:paraId="14127601" w14:textId="3470D281" w:rsidR="007A10E9" w:rsidRDefault="007A10E9" w:rsidP="00777DBA">
      <w:pPr>
        <w:pStyle w:val="1-3"/>
      </w:pPr>
      <w:r w:rsidRPr="007A10E9">
        <w:t xml:space="preserve">Standard cost-sharing: You pay </w:t>
      </w:r>
      <w:r w:rsidR="00777DBA">
        <w:t>18% of the total cost.</w:t>
      </w:r>
    </w:p>
    <w:p w14:paraId="0602AACE" w14:textId="2F5F4F38" w:rsidR="007A10E9" w:rsidRDefault="007A10E9" w:rsidP="007A10E9">
      <w:pPr>
        <w:pStyle w:val="1-3"/>
      </w:pPr>
      <w:r w:rsidRPr="007A10E9">
        <w:t>You pay $35 per month supply of each covered insulin product on this tier</w:t>
      </w:r>
      <w:r w:rsidRPr="007A10E9">
        <w:rPr>
          <w:vertAlign w:val="superscript"/>
        </w:rPr>
        <w:t>1</w:t>
      </w:r>
      <w:r w:rsidRPr="007A10E9">
        <w:t>.</w:t>
      </w:r>
    </w:p>
    <w:p w14:paraId="44C3D014" w14:textId="417E3925" w:rsidR="00D27F74" w:rsidRDefault="007A10E9" w:rsidP="007A10E9">
      <w:pPr>
        <w:pStyle w:val="1-3"/>
      </w:pPr>
      <w:r w:rsidRPr="007A10E9">
        <w:t>Preferred cost-sharing: You pay $</w:t>
      </w:r>
      <w:r w:rsidR="00FD2EA0">
        <w:t>35</w:t>
      </w:r>
      <w:r w:rsidRPr="007A10E9">
        <w:t xml:space="preserve"> per prescription.</w:t>
      </w:r>
    </w:p>
    <w:p w14:paraId="41EF9A98" w14:textId="77777777" w:rsidR="00BA59C1" w:rsidRDefault="00BA59C1" w:rsidP="00BA59C1">
      <w:pPr>
        <w:pStyle w:val="1-3"/>
      </w:pPr>
      <w:r w:rsidRPr="007A10E9">
        <w:lastRenderedPageBreak/>
        <w:t>You pay $35 per month supply of each covered insulin product on this tier</w:t>
      </w:r>
      <w:r w:rsidRPr="007A10E9">
        <w:rPr>
          <w:vertAlign w:val="superscript"/>
        </w:rPr>
        <w:t>1</w:t>
      </w:r>
      <w:r w:rsidRPr="007A10E9">
        <w:t>.</w:t>
      </w:r>
    </w:p>
    <w:p w14:paraId="27125B52" w14:textId="77777777" w:rsidR="00D27F74" w:rsidRDefault="00D27F74" w:rsidP="00D27F74">
      <w:pPr>
        <w:pStyle w:val="Heading3"/>
      </w:pPr>
      <w:r>
        <w:t>2026</w:t>
      </w:r>
      <w:r w:rsidRPr="0026072D">
        <w:t xml:space="preserve"> (next year)</w:t>
      </w:r>
    </w:p>
    <w:p w14:paraId="592C406A" w14:textId="06771DF3" w:rsidR="007A10E9" w:rsidRDefault="007A10E9" w:rsidP="00D27F74">
      <w:pPr>
        <w:pStyle w:val="1-3"/>
      </w:pPr>
      <w:r w:rsidRPr="007A10E9">
        <w:t>Standard cost-sharing: You pay 1</w:t>
      </w:r>
      <w:r w:rsidR="00BD3BE5">
        <w:t>8</w:t>
      </w:r>
      <w:r w:rsidRPr="007A10E9">
        <w:t>% of the total cost.</w:t>
      </w:r>
    </w:p>
    <w:p w14:paraId="7A7C87D4" w14:textId="6FA5301B" w:rsidR="007A10E9" w:rsidRDefault="007A10E9" w:rsidP="00D27F74">
      <w:pPr>
        <w:pStyle w:val="1-3"/>
      </w:pPr>
      <w:r w:rsidRPr="007A10E9">
        <w:t>You pay 1</w:t>
      </w:r>
      <w:r w:rsidR="00BD3BE5">
        <w:t>8</w:t>
      </w:r>
      <w:r w:rsidRPr="007A10E9">
        <w:t>%, up to $35 per month supply of each covered insulin product on this tier</w:t>
      </w:r>
      <w:r w:rsidRPr="007A10E9">
        <w:rPr>
          <w:vertAlign w:val="superscript"/>
        </w:rPr>
        <w:t>1</w:t>
      </w:r>
      <w:r w:rsidRPr="007A10E9">
        <w:t>.</w:t>
      </w:r>
    </w:p>
    <w:p w14:paraId="4A6AE631" w14:textId="652950D6" w:rsidR="00D27F74" w:rsidRDefault="007A10E9" w:rsidP="00D27F74">
      <w:pPr>
        <w:pStyle w:val="1-3"/>
      </w:pPr>
      <w:r w:rsidRPr="007A10E9">
        <w:t>Preferred cost-sharing: You pay 1</w:t>
      </w:r>
      <w:r w:rsidR="00BD3BE5">
        <w:t>8</w:t>
      </w:r>
      <w:r w:rsidRPr="007A10E9">
        <w:t>% of the total cost.</w:t>
      </w:r>
    </w:p>
    <w:p w14:paraId="144EF727" w14:textId="77777777" w:rsidR="00BA59C1" w:rsidRDefault="00BA59C1" w:rsidP="00BA59C1">
      <w:pPr>
        <w:pStyle w:val="1-3"/>
      </w:pPr>
      <w:r w:rsidRPr="007A10E9">
        <w:t>You pay 1</w:t>
      </w:r>
      <w:r>
        <w:t>8</w:t>
      </w:r>
      <w:r w:rsidRPr="007A10E9">
        <w:t>%, up to $35 per month supply of each covered insulin product on this tier</w:t>
      </w:r>
      <w:r w:rsidRPr="007A10E9">
        <w:rPr>
          <w:vertAlign w:val="superscript"/>
        </w:rPr>
        <w:t>1</w:t>
      </w:r>
      <w:r w:rsidRPr="007A10E9">
        <w:t>.</w:t>
      </w:r>
    </w:p>
    <w:p w14:paraId="258C968F" w14:textId="09FB636B" w:rsidR="00D27F74" w:rsidRDefault="007A10E9" w:rsidP="00D27F74">
      <w:pPr>
        <w:pStyle w:val="Heading2"/>
      </w:pPr>
      <w:r w:rsidRPr="007A10E9">
        <w:t>Tier 4 - Non-Preferred Drug</w:t>
      </w:r>
    </w:p>
    <w:p w14:paraId="1D78C57E" w14:textId="77777777" w:rsidR="00D27F74" w:rsidRDefault="00D27F74" w:rsidP="00D27F74">
      <w:pPr>
        <w:pStyle w:val="Heading3"/>
      </w:pPr>
      <w:r>
        <w:t>2025</w:t>
      </w:r>
      <w:r w:rsidRPr="00DA57AF">
        <w:t xml:space="preserve"> (this year)</w:t>
      </w:r>
    </w:p>
    <w:p w14:paraId="191480AE" w14:textId="277BF120" w:rsidR="007A10E9" w:rsidRDefault="007A10E9" w:rsidP="00D27F74">
      <w:pPr>
        <w:pStyle w:val="1-3"/>
      </w:pPr>
      <w:r w:rsidRPr="007A10E9">
        <w:t>Standard cost-sharing: You pay 4</w:t>
      </w:r>
      <w:r w:rsidR="005C237A">
        <w:t>3</w:t>
      </w:r>
      <w:r w:rsidRPr="007A10E9">
        <w:t>% of the total cost.</w:t>
      </w:r>
    </w:p>
    <w:p w14:paraId="667CF3B1" w14:textId="013AADFD" w:rsidR="007A10E9" w:rsidRDefault="007A10E9" w:rsidP="00D27F74">
      <w:pPr>
        <w:pStyle w:val="1-3"/>
      </w:pPr>
      <w:r w:rsidRPr="007A10E9">
        <w:t xml:space="preserve">Your cost for a one-month mail-order prescription is </w:t>
      </w:r>
      <w:r w:rsidR="002F2B02">
        <w:t>43</w:t>
      </w:r>
      <w:r w:rsidRPr="007A10E9">
        <w:t>%.</w:t>
      </w:r>
    </w:p>
    <w:p w14:paraId="17CFD0C7" w14:textId="77777777" w:rsidR="00BA59C1" w:rsidRDefault="00BA59C1" w:rsidP="00BA59C1">
      <w:pPr>
        <w:pStyle w:val="Heading3"/>
      </w:pPr>
      <w:r>
        <w:t>2026</w:t>
      </w:r>
      <w:r w:rsidRPr="0026072D">
        <w:t xml:space="preserve"> (next year)</w:t>
      </w:r>
    </w:p>
    <w:p w14:paraId="1A891F23" w14:textId="77777777" w:rsidR="00BA59C1" w:rsidRDefault="00BA59C1" w:rsidP="00BA59C1">
      <w:pPr>
        <w:pStyle w:val="1-3"/>
      </w:pPr>
      <w:r w:rsidRPr="007A10E9">
        <w:t>Standard cost-sharing: You pay 3</w:t>
      </w:r>
      <w:r>
        <w:t>5</w:t>
      </w:r>
      <w:r w:rsidRPr="007A10E9">
        <w:t>% of the total cost.</w:t>
      </w:r>
    </w:p>
    <w:p w14:paraId="3D7EB9CB" w14:textId="41AA80A8" w:rsidR="00BA59C1" w:rsidRDefault="00BA59C1" w:rsidP="00BA59C1">
      <w:pPr>
        <w:pStyle w:val="1-3"/>
      </w:pPr>
      <w:r w:rsidRPr="007A10E9">
        <w:t>Your cost for a one-month mail-order prescription is 3</w:t>
      </w:r>
      <w:r>
        <w:t>5</w:t>
      </w:r>
      <w:r w:rsidRPr="007A10E9">
        <w:t>%.</w:t>
      </w:r>
    </w:p>
    <w:p w14:paraId="7F09E67A" w14:textId="77777777" w:rsidR="00BA59C1" w:rsidRPr="00AF4D9C" w:rsidRDefault="00BA59C1" w:rsidP="00BA59C1">
      <w:pPr>
        <w:pStyle w:val="LeftFlush"/>
        <w:rPr>
          <w:rStyle w:val="RefPageNumberEmbed"/>
          <w:sz w:val="28"/>
          <w:szCs w:val="28"/>
        </w:rPr>
      </w:pPr>
      <w:r>
        <w:rPr>
          <w:rStyle w:val="RefPageNumberEmbed"/>
          <w:sz w:val="28"/>
          <w:szCs w:val="28"/>
        </w:rPr>
        <w:t>12</w:t>
      </w:r>
    </w:p>
    <w:p w14:paraId="525A2DE1" w14:textId="77777777" w:rsidR="00BA59C1" w:rsidRDefault="00BA59C1" w:rsidP="00BA59C1">
      <w:pPr>
        <w:pStyle w:val="Heading2"/>
      </w:pPr>
      <w:r w:rsidRPr="007A10E9">
        <w:t>Tier 4 - Non-Preferred Drug</w:t>
      </w:r>
    </w:p>
    <w:p w14:paraId="689EE28F" w14:textId="77777777" w:rsidR="00BA59C1" w:rsidRDefault="00BA59C1" w:rsidP="00BA59C1">
      <w:pPr>
        <w:pStyle w:val="Heading3"/>
      </w:pPr>
      <w:r>
        <w:t>2025</w:t>
      </w:r>
      <w:r w:rsidRPr="00DA57AF">
        <w:t xml:space="preserve"> (this year)</w:t>
      </w:r>
    </w:p>
    <w:p w14:paraId="6D78483C" w14:textId="77777777" w:rsidR="007A10E9" w:rsidRDefault="007A10E9" w:rsidP="00D27F74">
      <w:pPr>
        <w:pStyle w:val="1-3"/>
      </w:pPr>
      <w:r w:rsidRPr="007A10E9">
        <w:t>Preferred cost-sharing: You pay 40% of the total cost.</w:t>
      </w:r>
    </w:p>
    <w:p w14:paraId="6E4A52E9" w14:textId="5AAB01FE" w:rsidR="00D27F74" w:rsidRDefault="007A10E9" w:rsidP="00D27F74">
      <w:pPr>
        <w:pStyle w:val="1-3"/>
      </w:pPr>
      <w:r w:rsidRPr="007A10E9">
        <w:t>Your cost for a one-month mail-order prescription is 40%.</w:t>
      </w:r>
    </w:p>
    <w:p w14:paraId="6B445267" w14:textId="77777777" w:rsidR="00BA59C1" w:rsidRDefault="00D27F74" w:rsidP="00BA59C1">
      <w:pPr>
        <w:pStyle w:val="Heading3"/>
      </w:pPr>
      <w:r>
        <w:t>2026</w:t>
      </w:r>
      <w:r w:rsidRPr="0026072D">
        <w:t xml:space="preserve"> (next year)</w:t>
      </w:r>
    </w:p>
    <w:p w14:paraId="46700234" w14:textId="0ED061CB" w:rsidR="007A10E9" w:rsidRDefault="007A10E9" w:rsidP="00BA59C1">
      <w:pPr>
        <w:pStyle w:val="1-3"/>
      </w:pPr>
      <w:r w:rsidRPr="007A10E9">
        <w:t>Preferred cost-sharing: You pay 3</w:t>
      </w:r>
      <w:r w:rsidR="0027211D">
        <w:t>2</w:t>
      </w:r>
      <w:r w:rsidRPr="007A10E9">
        <w:t>% of the total cost.</w:t>
      </w:r>
    </w:p>
    <w:p w14:paraId="6F1E5D62" w14:textId="28C59A05" w:rsidR="00D27F74" w:rsidRDefault="007A10E9" w:rsidP="00D27F74">
      <w:pPr>
        <w:pStyle w:val="1-3"/>
      </w:pPr>
      <w:r w:rsidRPr="007A10E9">
        <w:t>Your cost for a one-month mail-order prescription is 3</w:t>
      </w:r>
      <w:r w:rsidR="0027211D">
        <w:t>2</w:t>
      </w:r>
      <w:r w:rsidRPr="007A10E9">
        <w:t>%.</w:t>
      </w:r>
    </w:p>
    <w:p w14:paraId="457C9CAC" w14:textId="21D9D842" w:rsidR="007A10E9" w:rsidRDefault="007A10E9" w:rsidP="007A10E9">
      <w:pPr>
        <w:pStyle w:val="Heading2"/>
      </w:pPr>
      <w:r w:rsidRPr="007A10E9">
        <w:t>Tier 5 - Specialty Tier</w:t>
      </w:r>
    </w:p>
    <w:p w14:paraId="589358FC" w14:textId="77777777" w:rsidR="007A10E9" w:rsidRDefault="007A10E9" w:rsidP="007A10E9">
      <w:pPr>
        <w:pStyle w:val="Heading3"/>
      </w:pPr>
      <w:r>
        <w:t>2025</w:t>
      </w:r>
      <w:r w:rsidRPr="00DA57AF">
        <w:t xml:space="preserve"> (this year)</w:t>
      </w:r>
    </w:p>
    <w:p w14:paraId="43E5FA7E" w14:textId="47B0DB0B" w:rsidR="007A10E9" w:rsidRDefault="007A10E9" w:rsidP="007A10E9">
      <w:pPr>
        <w:pStyle w:val="1-3"/>
      </w:pPr>
      <w:r w:rsidRPr="007A10E9">
        <w:t xml:space="preserve">Standard cost-sharing: You pay </w:t>
      </w:r>
      <w:r w:rsidR="0027211D">
        <w:t>25</w:t>
      </w:r>
      <w:r w:rsidRPr="007A10E9">
        <w:t>% of the total cost.</w:t>
      </w:r>
    </w:p>
    <w:p w14:paraId="65E1DCCA" w14:textId="0D3FDCA4" w:rsidR="007A10E9" w:rsidRDefault="007A10E9" w:rsidP="007A10E9">
      <w:pPr>
        <w:pStyle w:val="1-3"/>
      </w:pPr>
      <w:r w:rsidRPr="007A10E9">
        <w:t xml:space="preserve">Your cost for a one-month mail-order prescription is </w:t>
      </w:r>
      <w:r w:rsidR="0027211D">
        <w:t>25</w:t>
      </w:r>
      <w:r w:rsidRPr="007A10E9">
        <w:t>%.</w:t>
      </w:r>
    </w:p>
    <w:p w14:paraId="16839DCC" w14:textId="52FDAC7F" w:rsidR="007A10E9" w:rsidRDefault="007A10E9" w:rsidP="007A10E9">
      <w:pPr>
        <w:pStyle w:val="1-3"/>
      </w:pPr>
      <w:r w:rsidRPr="007A10E9">
        <w:t xml:space="preserve">Preferred cost-sharing: You pay </w:t>
      </w:r>
      <w:r w:rsidR="0027211D">
        <w:t>25</w:t>
      </w:r>
      <w:r w:rsidRPr="007A10E9">
        <w:t>% of the total cost.</w:t>
      </w:r>
    </w:p>
    <w:p w14:paraId="105930E6" w14:textId="65331703" w:rsidR="007A10E9" w:rsidRDefault="007A10E9" w:rsidP="007A10E9">
      <w:pPr>
        <w:pStyle w:val="1-3"/>
      </w:pPr>
      <w:r w:rsidRPr="007A10E9">
        <w:t xml:space="preserve">Your cost for a one-month mail-order prescription is </w:t>
      </w:r>
      <w:r w:rsidR="0027211D">
        <w:t>25</w:t>
      </w:r>
      <w:r w:rsidRPr="007A10E9">
        <w:t>%.</w:t>
      </w:r>
    </w:p>
    <w:p w14:paraId="48B59CE7" w14:textId="77777777" w:rsidR="007A10E9" w:rsidRDefault="007A10E9" w:rsidP="007A10E9">
      <w:pPr>
        <w:pStyle w:val="Heading3"/>
      </w:pPr>
      <w:r>
        <w:t>2026</w:t>
      </w:r>
      <w:r w:rsidRPr="0026072D">
        <w:t xml:space="preserve"> (next year)</w:t>
      </w:r>
    </w:p>
    <w:p w14:paraId="506428FF" w14:textId="3F67A027" w:rsidR="007A10E9" w:rsidRDefault="007A10E9" w:rsidP="007A10E9">
      <w:pPr>
        <w:pStyle w:val="1-3"/>
      </w:pPr>
      <w:r w:rsidRPr="007A10E9">
        <w:t xml:space="preserve">Standard cost-sharing: You pay </w:t>
      </w:r>
      <w:r w:rsidR="0027211D">
        <w:t>25</w:t>
      </w:r>
      <w:r w:rsidRPr="007A10E9">
        <w:t>% of the total cost.</w:t>
      </w:r>
    </w:p>
    <w:p w14:paraId="24C73D04" w14:textId="11BB9B19" w:rsidR="007A10E9" w:rsidRDefault="007A10E9" w:rsidP="007A10E9">
      <w:pPr>
        <w:pStyle w:val="1-3"/>
      </w:pPr>
      <w:r w:rsidRPr="007A10E9">
        <w:t xml:space="preserve">Your cost for a one-month mail-order prescription is </w:t>
      </w:r>
      <w:r w:rsidR="0027211D">
        <w:t>25</w:t>
      </w:r>
      <w:r w:rsidRPr="007A10E9">
        <w:t>%.</w:t>
      </w:r>
    </w:p>
    <w:p w14:paraId="284DDF51" w14:textId="5A63E5A4" w:rsidR="007A10E9" w:rsidRDefault="007A10E9" w:rsidP="007A10E9">
      <w:pPr>
        <w:pStyle w:val="1-3"/>
      </w:pPr>
      <w:r w:rsidRPr="007A10E9">
        <w:lastRenderedPageBreak/>
        <w:t xml:space="preserve">Preferred cost-sharing: You pay </w:t>
      </w:r>
      <w:r w:rsidR="0027211D">
        <w:t>25</w:t>
      </w:r>
      <w:r w:rsidRPr="007A10E9">
        <w:t>% of the total cost.</w:t>
      </w:r>
    </w:p>
    <w:p w14:paraId="58B2E032" w14:textId="2C458683" w:rsidR="007A10E9" w:rsidRDefault="007A10E9" w:rsidP="007A10E9">
      <w:pPr>
        <w:pStyle w:val="1-3"/>
      </w:pPr>
      <w:r w:rsidRPr="007A10E9">
        <w:t xml:space="preserve">Your cost for a one-month mail-order prescription is </w:t>
      </w:r>
      <w:r w:rsidR="0027211D">
        <w:t>25</w:t>
      </w:r>
      <w:r w:rsidRPr="007A10E9">
        <w:t>%.</w:t>
      </w:r>
    </w:p>
    <w:p w14:paraId="624BE475" w14:textId="77777777" w:rsidR="00D84147" w:rsidRPr="00DB755F" w:rsidRDefault="00D84147" w:rsidP="00D84147">
      <w:pPr>
        <w:pStyle w:val="NoteSeparationLine"/>
      </w:pPr>
      <w:r w:rsidRPr="00DB755F">
        <w:t>"333333</w:t>
      </w:r>
    </w:p>
    <w:p w14:paraId="14885391" w14:textId="079DD04A" w:rsidR="00D84147" w:rsidRPr="00CB546B" w:rsidRDefault="00D84147" w:rsidP="00167D36">
      <w:pPr>
        <w:pStyle w:val="1-3"/>
      </w:pPr>
      <w:r>
        <w:rPr>
          <w:vertAlign w:val="superscript"/>
        </w:rPr>
        <w:t>1</w:t>
      </w:r>
      <w:r>
        <w:t xml:space="preserve"> </w:t>
      </w:r>
      <w:r w:rsidRPr="00D84147">
        <w:t>In 2025, you pay no more than $35 for each 1-month supply of Part D covered insulin drugs. In 2026, you’ll pay no more than a $35 copay or 1</w:t>
      </w:r>
      <w:r w:rsidR="00DB59A7">
        <w:t>8</w:t>
      </w:r>
      <w:r w:rsidRPr="00D84147">
        <w:t>% of the total drug cost—whichever is less—until you reach the Catastrophic Coverage stage where your cost drops to $0. You pay these amounts even if you haven’t paid your deductible.</w:t>
      </w:r>
    </w:p>
    <w:p w14:paraId="7305DDAD" w14:textId="77777777" w:rsidR="00D84147" w:rsidRDefault="00D84147" w:rsidP="008E3176">
      <w:pPr>
        <w:pStyle w:val="LeftFlush"/>
      </w:pPr>
    </w:p>
    <w:p w14:paraId="7E48A7D6" w14:textId="559C1492" w:rsidR="00D84147" w:rsidRDefault="00D84147" w:rsidP="00D84147">
      <w:pPr>
        <w:pStyle w:val="Heading2"/>
      </w:pPr>
      <w:r w:rsidRPr="00D84147">
        <w:t>Changes to the Catastrophic Coverage Stage</w:t>
      </w:r>
    </w:p>
    <w:p w14:paraId="13E7FA5E" w14:textId="72043763" w:rsidR="007A10E9" w:rsidRDefault="00F41763" w:rsidP="00F41763">
      <w:pPr>
        <w:pStyle w:val="LeftFlush"/>
        <w:rPr>
          <w:b/>
          <w:bCs/>
        </w:rPr>
      </w:pPr>
      <w:r>
        <w:t xml:space="preserve">For specific information about your costs in the Catastrophic Coverage Stage, go to Chapter 4, Section 6, in your </w:t>
      </w:r>
      <w:r w:rsidRPr="00F41763">
        <w:rPr>
          <w:b/>
          <w:bCs/>
        </w:rPr>
        <w:t>Evidence of Coverage</w:t>
      </w:r>
      <w:r>
        <w:rPr>
          <w:b/>
          <w:bCs/>
        </w:rPr>
        <w:t>.</w:t>
      </w:r>
    </w:p>
    <w:p w14:paraId="614E8D1A" w14:textId="1432BAA2" w:rsidR="00D84147" w:rsidRDefault="00D84147" w:rsidP="00174762">
      <w:pPr>
        <w:pStyle w:val="Heading1"/>
      </w:pPr>
      <w:r w:rsidRPr="00D84147">
        <w:t xml:space="preserve">Section 2 </w:t>
      </w:r>
      <w:r w:rsidR="006015A1">
        <w:br/>
      </w:r>
      <w:r w:rsidRPr="00D84147">
        <w:t>Administrative Change</w:t>
      </w:r>
    </w:p>
    <w:p w14:paraId="2B4D432E" w14:textId="4705F9F8" w:rsidR="00174762" w:rsidRDefault="00174762" w:rsidP="00174762">
      <w:pPr>
        <w:pStyle w:val="Heading2"/>
      </w:pPr>
      <w:r w:rsidRPr="00174762">
        <w:t>Medicare Prescription Payment Plan</w:t>
      </w:r>
    </w:p>
    <w:p w14:paraId="4E1711A7" w14:textId="77777777" w:rsidR="00174762" w:rsidRDefault="00174762" w:rsidP="00174762">
      <w:pPr>
        <w:pStyle w:val="Heading3"/>
      </w:pPr>
      <w:r>
        <w:t>2025</w:t>
      </w:r>
      <w:r w:rsidRPr="00DA57AF">
        <w:t xml:space="preserve"> (this year)</w:t>
      </w:r>
    </w:p>
    <w:p w14:paraId="024CE2A1" w14:textId="5EC295FC" w:rsidR="00174762" w:rsidRDefault="00174762" w:rsidP="00174762">
      <w:pPr>
        <w:pStyle w:val="1-3"/>
      </w:pPr>
      <w:r w:rsidRPr="00174762">
        <w:t>The Medicare Prescription Payment Plan is a payment option that began this year and can help you manage your out-of-pocket costs for drugs covered by our plan by spreading them across the calendar year (January-December). You may be participating in this payment option.</w:t>
      </w:r>
    </w:p>
    <w:p w14:paraId="5A9EDD67" w14:textId="77777777" w:rsidR="00174762" w:rsidRDefault="00174762" w:rsidP="00174762">
      <w:pPr>
        <w:pStyle w:val="Heading3"/>
      </w:pPr>
      <w:r>
        <w:t>2026</w:t>
      </w:r>
      <w:r w:rsidRPr="0026072D">
        <w:t xml:space="preserve"> (next year)</w:t>
      </w:r>
    </w:p>
    <w:p w14:paraId="7C250892" w14:textId="77777777" w:rsidR="00174762" w:rsidRDefault="00174762" w:rsidP="00174762">
      <w:pPr>
        <w:pStyle w:val="1-3"/>
      </w:pPr>
      <w:r w:rsidRPr="00174762">
        <w:t>If you’re participating in the Medicare Prescription Payment Plan and stay in the same Part D plan, your participation will be automatically renewed for 2026.</w:t>
      </w:r>
    </w:p>
    <w:p w14:paraId="265714E9" w14:textId="17FF09FF" w:rsidR="00174762" w:rsidRDefault="00174762" w:rsidP="00174762">
      <w:pPr>
        <w:pStyle w:val="1-3"/>
      </w:pPr>
      <w:r w:rsidRPr="00174762">
        <w:t>To learn more about this payment option, call us at</w:t>
      </w:r>
      <w:r w:rsidR="00596F3F">
        <w:t xml:space="preserve"> 1-866-460-8854</w:t>
      </w:r>
      <w:r w:rsidRPr="00174762">
        <w:t xml:space="preserve"> (TTY users call 711) or visit Medicare.gov.</w:t>
      </w:r>
    </w:p>
    <w:p w14:paraId="409F3DCE" w14:textId="77777777" w:rsidR="00C14C4D" w:rsidRPr="00AF4D9C" w:rsidRDefault="00C14C4D" w:rsidP="00C14C4D">
      <w:pPr>
        <w:pStyle w:val="LeftFlush"/>
        <w:rPr>
          <w:rStyle w:val="RefPageNumberEmbed"/>
          <w:sz w:val="28"/>
          <w:szCs w:val="28"/>
        </w:rPr>
      </w:pPr>
      <w:r>
        <w:rPr>
          <w:rStyle w:val="RefPageNumberEmbed"/>
          <w:sz w:val="28"/>
          <w:szCs w:val="28"/>
        </w:rPr>
        <w:t>13</w:t>
      </w:r>
    </w:p>
    <w:p w14:paraId="4EE8D39E" w14:textId="3FA2193C" w:rsidR="00174762" w:rsidRDefault="00174762" w:rsidP="00174762">
      <w:pPr>
        <w:pStyle w:val="Heading1"/>
      </w:pPr>
      <w:r w:rsidRPr="00174762">
        <w:t xml:space="preserve">Section 3 </w:t>
      </w:r>
      <w:r w:rsidR="00314230">
        <w:br/>
      </w:r>
      <w:r w:rsidRPr="00174762">
        <w:t>How to Change Plans</w:t>
      </w:r>
    </w:p>
    <w:p w14:paraId="2C18C7E2" w14:textId="15D8409C" w:rsidR="00174762" w:rsidRDefault="00174762" w:rsidP="008E3176">
      <w:pPr>
        <w:pStyle w:val="LeftFlush"/>
      </w:pPr>
      <w:r w:rsidRPr="00174762">
        <w:rPr>
          <w:b/>
          <w:bCs/>
        </w:rPr>
        <w:t>To stay in our plan, you don’t need to do anything.</w:t>
      </w:r>
      <w:r w:rsidRPr="00174762">
        <w:t xml:space="preserve"> Unless you sign up for a different plan or change to Original Medicare by December 7, you’ll automatically be enrolled in our </w:t>
      </w:r>
      <w:r w:rsidR="00596F3F">
        <w:t>AARP® Medicare Rx Saver from UHC (PDP)</w:t>
      </w:r>
      <w:r w:rsidRPr="00174762">
        <w:t>.</w:t>
      </w:r>
    </w:p>
    <w:p w14:paraId="5BF53AB5" w14:textId="77777777" w:rsidR="00B5562D" w:rsidRDefault="00B5562D" w:rsidP="008E3176">
      <w:pPr>
        <w:pStyle w:val="LeftFlush"/>
      </w:pPr>
    </w:p>
    <w:p w14:paraId="48AAE329" w14:textId="6D3EAF2D" w:rsidR="00174762" w:rsidRDefault="00174762" w:rsidP="00542FF9">
      <w:pPr>
        <w:pStyle w:val="LeftFlush"/>
      </w:pPr>
      <w:r w:rsidRPr="00174762">
        <w:t>If you want to change plans for 2026 follow these steps:</w:t>
      </w:r>
    </w:p>
    <w:p w14:paraId="6C4F1FA6" w14:textId="77777777" w:rsidR="00B5562D" w:rsidRDefault="00B5562D" w:rsidP="00542FF9">
      <w:pPr>
        <w:pStyle w:val="LeftFlush"/>
      </w:pPr>
    </w:p>
    <w:p w14:paraId="582D3777" w14:textId="60CB407E" w:rsidR="00174762" w:rsidRDefault="00174762" w:rsidP="00542FF9">
      <w:pPr>
        <w:pStyle w:val="1-5"/>
      </w:pPr>
      <w:r w:rsidRPr="00174762">
        <w:t xml:space="preserve">• </w:t>
      </w:r>
      <w:r w:rsidRPr="00174762">
        <w:rPr>
          <w:b/>
          <w:bCs/>
        </w:rPr>
        <w:t>To change to a different Medicare health plan,</w:t>
      </w:r>
      <w:r w:rsidRPr="00174762">
        <w:t xml:space="preserve"> enroll in the new plan. Depending on which type of plan you choose, you may automatically be disenrolled from </w:t>
      </w:r>
      <w:r w:rsidR="00596F3F">
        <w:t>AARP® Medicare Rx Saver from UHC (PDP)</w:t>
      </w:r>
      <w:r w:rsidRPr="00174762">
        <w:t>.</w:t>
      </w:r>
    </w:p>
    <w:p w14:paraId="6CCE84F5" w14:textId="7A567B4A" w:rsidR="00174762" w:rsidRDefault="00174762" w:rsidP="00542FF9">
      <w:pPr>
        <w:pStyle w:val="3-5"/>
      </w:pPr>
      <w:r w:rsidRPr="00174762">
        <w:t xml:space="preserve">• You’ll automatically be disenrolled from </w:t>
      </w:r>
      <w:r w:rsidR="00596F3F">
        <w:t>AARP® Medicare Rx Saver from UHC (PDP)</w:t>
      </w:r>
      <w:r w:rsidRPr="00174762">
        <w:t xml:space="preserve"> if you enroll in any Medicare health plan that includes Part D prescription drug coverage. You’ll also automatically be disenrolled if you join a Medicare Health Maintenance Organization (HMO) or Medicare Preferred Provider Organization (PPO), even if that plan doesn’t include prescription drug coverage.</w:t>
      </w:r>
    </w:p>
    <w:p w14:paraId="08172CA1" w14:textId="0F5F019C" w:rsidR="00174762" w:rsidRDefault="00174762" w:rsidP="00E70E3A">
      <w:pPr>
        <w:pStyle w:val="3-5"/>
      </w:pPr>
      <w:r w:rsidRPr="00174762">
        <w:t xml:space="preserve">• If you choose a Private Fee-For-Service plan without Part D drug coverage, a Medicare Medical Savings Account plan, or a Medicare Cost Plan, you can enroll in that new plan and keep </w:t>
      </w:r>
      <w:r w:rsidR="00596F3F">
        <w:t>AARP® Medicare Rx Saver from UHC (PDP)</w:t>
      </w:r>
      <w:r w:rsidRPr="00174762">
        <w:t xml:space="preserve"> for your drug coverage. Enrolling in one of these plan types will not automatically disenroll you from </w:t>
      </w:r>
      <w:r w:rsidR="00596F3F">
        <w:t>AARP® Medicare Rx Saver from UHC (PDP)</w:t>
      </w:r>
      <w:r w:rsidRPr="00174762">
        <w:t>. If you are enrolling in this plan type and want to leave our plan,</w:t>
      </w:r>
      <w:r w:rsidR="00E70E3A">
        <w:t xml:space="preserve"> </w:t>
      </w:r>
      <w:r w:rsidRPr="00174762">
        <w:t xml:space="preserve">you must ask to be disenrolled from </w:t>
      </w:r>
      <w:r w:rsidR="00596F3F">
        <w:t>AARP® Medicare Rx Saver from UHC (PDP)</w:t>
      </w:r>
      <w:r w:rsidRPr="00174762">
        <w:t>. To ask to be disenrolled, you must send us a written request or call Medicare at 1-800-MEDICARE (1-800-633-4227), 24 hours a day, 7 days a week (TTY users should call 1-877-486-2048).</w:t>
      </w:r>
    </w:p>
    <w:p w14:paraId="31EB51B9" w14:textId="233F2FFA" w:rsidR="00174762" w:rsidRDefault="00174762" w:rsidP="00542FF9">
      <w:pPr>
        <w:pStyle w:val="1-5"/>
      </w:pPr>
      <w:r w:rsidRPr="00174762">
        <w:t xml:space="preserve">• </w:t>
      </w:r>
      <w:r w:rsidRPr="00174762">
        <w:rPr>
          <w:b/>
          <w:bCs/>
        </w:rPr>
        <w:t>To change to Original Medicare with Medicare drug coverage,</w:t>
      </w:r>
      <w:r w:rsidRPr="00174762">
        <w:t xml:space="preserve"> enroll in the new Medicare drug plan. You’ll be automatically disenrolled from </w:t>
      </w:r>
      <w:r w:rsidR="00596F3F">
        <w:t>AARP® Medicare Rx Saver from UHC (PDP)</w:t>
      </w:r>
      <w:r w:rsidRPr="00174762">
        <w:t>.</w:t>
      </w:r>
    </w:p>
    <w:p w14:paraId="07B94AC4" w14:textId="650F479C" w:rsidR="00174762" w:rsidRDefault="00174762" w:rsidP="00542FF9">
      <w:pPr>
        <w:pStyle w:val="1-5"/>
      </w:pPr>
      <w:r w:rsidRPr="00174762">
        <w:t xml:space="preserve">• </w:t>
      </w:r>
      <w:r w:rsidRPr="00174762">
        <w:rPr>
          <w:b/>
          <w:bCs/>
        </w:rPr>
        <w:t>To change to Original Medicare without a drug plan,</w:t>
      </w:r>
      <w:r w:rsidRPr="00174762">
        <w:t xml:space="preserve"> you can send us a written request to disenroll or visit our website to disenroll online at (myAARPMedicare.com). Call Customer Service at</w:t>
      </w:r>
      <w:r w:rsidR="00596F3F">
        <w:t xml:space="preserve"> 1-866-460-8854</w:t>
      </w:r>
      <w:r w:rsidRPr="00174762">
        <w:t xml:space="preserve"> (TTY users call 711) for more information on how to do this. Or call Medicare at 1-800-MEDICARE (1-800-633-4227) and ask to be disenrolled. TTY users can call 1-877-486-2048. If you don’t enroll in a Medicare drug plan, you may pay a Part D late enrollment penalty (go to Section 1).</w:t>
      </w:r>
    </w:p>
    <w:p w14:paraId="38A9075E" w14:textId="58E5ECC6" w:rsidR="00174762" w:rsidRDefault="00174762" w:rsidP="00542FF9">
      <w:pPr>
        <w:pStyle w:val="1-5"/>
      </w:pPr>
      <w:r w:rsidRPr="00174762">
        <w:t xml:space="preserve">• </w:t>
      </w:r>
      <w:r w:rsidRPr="00174762">
        <w:rPr>
          <w:b/>
          <w:bCs/>
        </w:rPr>
        <w:t>To learn more about Original Medicare and the different types of Medicare plans, visit Medicare.gov, check the Medicare &amp; You 2026 handbook,</w:t>
      </w:r>
      <w:r w:rsidRPr="00174762">
        <w:t xml:space="preserve"> call your State Health Insurance Assistance Program (go to Section 5), or call 1-800-MEDICARE (1-800-633-4227). As a reminder, UnitedHealthcare Insurance Company or one of its affiliates offers other Medicare health plans AND/OR Medicare drug plans. These other plans can differ in coverage, monthly plan premiums, and cost-sharing amounts.</w:t>
      </w:r>
    </w:p>
    <w:p w14:paraId="76FDC764" w14:textId="77777777" w:rsidR="00B35ADB" w:rsidRPr="00AF4D9C" w:rsidRDefault="00B35ADB" w:rsidP="00B35ADB">
      <w:pPr>
        <w:pStyle w:val="LeftFlush"/>
        <w:rPr>
          <w:rStyle w:val="RefPageNumberEmbed"/>
          <w:sz w:val="28"/>
          <w:szCs w:val="28"/>
        </w:rPr>
      </w:pPr>
      <w:r>
        <w:rPr>
          <w:rStyle w:val="RefPageNumberEmbed"/>
          <w:sz w:val="28"/>
          <w:szCs w:val="28"/>
        </w:rPr>
        <w:t>14</w:t>
      </w:r>
    </w:p>
    <w:p w14:paraId="741A84C9" w14:textId="56D6FE30" w:rsidR="00174762" w:rsidRDefault="00174762" w:rsidP="00174762">
      <w:pPr>
        <w:pStyle w:val="Heading2"/>
      </w:pPr>
      <w:r w:rsidRPr="00174762">
        <w:t>Section 3.1 Deadlines for Changing Plans</w:t>
      </w:r>
    </w:p>
    <w:p w14:paraId="631A55A1" w14:textId="77777777" w:rsidR="00174762" w:rsidRDefault="00174762" w:rsidP="008E3176">
      <w:pPr>
        <w:pStyle w:val="LeftFlush"/>
      </w:pPr>
      <w:r w:rsidRPr="00174762">
        <w:t xml:space="preserve">People with Medicare can make changes to their coverage from </w:t>
      </w:r>
      <w:r w:rsidRPr="00174762">
        <w:rPr>
          <w:b/>
          <w:bCs/>
        </w:rPr>
        <w:t>October 15 – December 7</w:t>
      </w:r>
      <w:r w:rsidRPr="00174762">
        <w:t xml:space="preserve"> each year.</w:t>
      </w:r>
    </w:p>
    <w:p w14:paraId="21E3A23D" w14:textId="77777777" w:rsidR="00174762" w:rsidRDefault="00174762" w:rsidP="008E3176">
      <w:pPr>
        <w:pStyle w:val="LeftFlush"/>
      </w:pPr>
    </w:p>
    <w:p w14:paraId="16CD9868" w14:textId="0453E778" w:rsidR="00174762" w:rsidRDefault="00174762" w:rsidP="008E3176">
      <w:pPr>
        <w:pStyle w:val="LeftFlush"/>
      </w:pPr>
      <w:r w:rsidRPr="00174762">
        <w:t>If you enrolled in a Medicare Advantage plan for January 1, 2026, and don’t like your plan choice, you can switch to another Medicare health plan (with or without Medicare drug coverage) or switch to Original Medicare (with or without separate Medicare drug coverage) between January 1 – March 31, 2026.</w:t>
      </w:r>
    </w:p>
    <w:p w14:paraId="2F350841" w14:textId="23974C31" w:rsidR="00174762" w:rsidRDefault="00174762" w:rsidP="00174762">
      <w:pPr>
        <w:pStyle w:val="Heading2"/>
      </w:pPr>
      <w:r w:rsidRPr="00174762">
        <w:t xml:space="preserve">Section 3.2 Are </w:t>
      </w:r>
      <w:proofErr w:type="gramStart"/>
      <w:r w:rsidRPr="00174762">
        <w:t>there</w:t>
      </w:r>
      <w:proofErr w:type="gramEnd"/>
      <w:r w:rsidRPr="00174762">
        <w:t xml:space="preserve"> other times of the year to make a change?</w:t>
      </w:r>
    </w:p>
    <w:p w14:paraId="0BD84C86" w14:textId="77777777" w:rsidR="006015A1" w:rsidRDefault="00174762" w:rsidP="008E3176">
      <w:pPr>
        <w:pStyle w:val="LeftFlush"/>
      </w:pPr>
      <w:r w:rsidRPr="00174762">
        <w:t xml:space="preserve">In certain situations, people can have other chances to change their coverage during the year. </w:t>
      </w:r>
    </w:p>
    <w:p w14:paraId="0683CE39" w14:textId="77777777" w:rsidR="006015A1" w:rsidRDefault="006015A1" w:rsidP="008E3176">
      <w:pPr>
        <w:pStyle w:val="LeftFlush"/>
      </w:pPr>
    </w:p>
    <w:p w14:paraId="2C08F5D4" w14:textId="03FC70E6" w:rsidR="00174762" w:rsidRDefault="00174762" w:rsidP="008E3176">
      <w:pPr>
        <w:pStyle w:val="LeftFlush"/>
      </w:pPr>
      <w:r w:rsidRPr="00174762">
        <w:t>Examples include people who:</w:t>
      </w:r>
    </w:p>
    <w:p w14:paraId="78003BB8" w14:textId="77777777" w:rsidR="00174762" w:rsidRDefault="00174762" w:rsidP="008E3176">
      <w:pPr>
        <w:pStyle w:val="LeftFlush"/>
      </w:pPr>
    </w:p>
    <w:p w14:paraId="787F7D43" w14:textId="77777777" w:rsidR="00174762" w:rsidRDefault="00174762" w:rsidP="00174762">
      <w:pPr>
        <w:pStyle w:val="1-3"/>
      </w:pPr>
      <w:r w:rsidRPr="00174762">
        <w:t>• Have Medicaid</w:t>
      </w:r>
    </w:p>
    <w:p w14:paraId="45D9D1EE" w14:textId="77777777" w:rsidR="00174762" w:rsidRDefault="00174762" w:rsidP="00174762">
      <w:pPr>
        <w:pStyle w:val="1-3"/>
      </w:pPr>
      <w:r w:rsidRPr="00174762">
        <w:t>• Get Extra Help paying for their drugs</w:t>
      </w:r>
    </w:p>
    <w:p w14:paraId="3989E49E" w14:textId="77777777" w:rsidR="00174762" w:rsidRDefault="00174762" w:rsidP="00174762">
      <w:pPr>
        <w:pStyle w:val="1-3"/>
      </w:pPr>
      <w:r w:rsidRPr="00174762">
        <w:t>• Have or are leaving employer coverage</w:t>
      </w:r>
    </w:p>
    <w:p w14:paraId="3BB0E517" w14:textId="46BC1BF8" w:rsidR="00174762" w:rsidRDefault="00174762" w:rsidP="00174762">
      <w:pPr>
        <w:pStyle w:val="1-3"/>
      </w:pPr>
      <w:r w:rsidRPr="00174762">
        <w:t>• Move out of our plan’s service area</w:t>
      </w:r>
    </w:p>
    <w:p w14:paraId="5AB46E6F" w14:textId="77777777" w:rsidR="00174762" w:rsidRDefault="00174762" w:rsidP="008E3176">
      <w:pPr>
        <w:pStyle w:val="LeftFlush"/>
      </w:pPr>
    </w:p>
    <w:p w14:paraId="676117D8" w14:textId="4C2F17F6" w:rsidR="00174762" w:rsidRDefault="00174762" w:rsidP="008E3176">
      <w:pPr>
        <w:pStyle w:val="LeftFlush"/>
      </w:pPr>
      <w:r w:rsidRPr="00174762">
        <w:t xml:space="preserve">If you recently moved into or currently live in an institution (like a skilled nursing facility or long-term care hospital), you can change your Medicare coverage </w:t>
      </w:r>
      <w:r w:rsidRPr="00174762">
        <w:rPr>
          <w:b/>
          <w:bCs/>
        </w:rPr>
        <w:t>at any time.</w:t>
      </w:r>
      <w:r w:rsidRPr="00174762">
        <w:t xml:space="preserve"> You can change to any other Medicare health plan (with or without Medicare drug coverage) or switch to Original Medicare (with or without separate Medicare drug coverage) at any time. If you recently moved out of an institution, you have an opportunity to switch plans or switch to Original Medicare for 2 full months after the month you move out.</w:t>
      </w:r>
    </w:p>
    <w:p w14:paraId="3889B022" w14:textId="48AEE30B" w:rsidR="00174762" w:rsidRDefault="0080250D" w:rsidP="0080250D">
      <w:pPr>
        <w:pStyle w:val="Heading1"/>
      </w:pPr>
      <w:r w:rsidRPr="0080250D">
        <w:t xml:space="preserve">Section 4 </w:t>
      </w:r>
      <w:r w:rsidR="00314230">
        <w:br/>
      </w:r>
      <w:r w:rsidRPr="0080250D">
        <w:t>Get Help Paying for Prescription Drugs</w:t>
      </w:r>
    </w:p>
    <w:p w14:paraId="7274074B" w14:textId="3162F0B5" w:rsidR="00174762" w:rsidRDefault="0080250D" w:rsidP="00926965">
      <w:pPr>
        <w:pStyle w:val="LeftFlush"/>
      </w:pPr>
      <w:r w:rsidRPr="0080250D">
        <w:t>You can qualify for help paying for prescription drugs. Different kinds of help are available:</w:t>
      </w:r>
    </w:p>
    <w:p w14:paraId="28E3697B" w14:textId="77777777" w:rsidR="00B5562D" w:rsidRDefault="00B5562D" w:rsidP="00926965">
      <w:pPr>
        <w:pStyle w:val="LeftFlush"/>
      </w:pPr>
    </w:p>
    <w:p w14:paraId="3FA9E387" w14:textId="77777777" w:rsidR="007F7D02" w:rsidRDefault="007F7D02" w:rsidP="00926965">
      <w:pPr>
        <w:pStyle w:val="1-5"/>
      </w:pPr>
      <w:r w:rsidRPr="007F7D02">
        <w:t xml:space="preserve">• </w:t>
      </w:r>
      <w:r w:rsidRPr="007F7D02">
        <w:rPr>
          <w:b/>
          <w:bCs/>
        </w:rPr>
        <w:t>Extra Help from Medicare.</w:t>
      </w:r>
      <w:r w:rsidRPr="007F7D02">
        <w:t xml:space="preserve"> People with limited incomes may qualify for Extra Help to pay for their prescription drug costs. If you qualify, Medicare could pay up to 75% or more of your drug costs including monthly drug plan premiums, yearly deductibles, and coinsurance. Also, people who qualify won’t have a late enrollment penalty. To see if you </w:t>
      </w:r>
      <w:proofErr w:type="gramStart"/>
      <w:r w:rsidRPr="007F7D02">
        <w:t>qualify</w:t>
      </w:r>
      <w:proofErr w:type="gramEnd"/>
      <w:r w:rsidRPr="007F7D02">
        <w:t>, call:</w:t>
      </w:r>
    </w:p>
    <w:p w14:paraId="51E536D7" w14:textId="1EDD1A6F" w:rsidR="007F7D02" w:rsidRDefault="007F7D02" w:rsidP="00926965">
      <w:pPr>
        <w:pStyle w:val="3-5"/>
      </w:pPr>
      <w:r w:rsidRPr="007F7D02">
        <w:lastRenderedPageBreak/>
        <w:t xml:space="preserve">• 1-800-MEDICARE (1-800-633-4227). TTY users can call 1-877-486-2048, 24 hours a day, 7 days a </w:t>
      </w:r>
      <w:proofErr w:type="gramStart"/>
      <w:r w:rsidRPr="007F7D02">
        <w:t>week;</w:t>
      </w:r>
      <w:proofErr w:type="gramEnd"/>
    </w:p>
    <w:p w14:paraId="2602DF5E" w14:textId="573AAA5B" w:rsidR="007F7D02" w:rsidRDefault="007F7D02" w:rsidP="00926965">
      <w:pPr>
        <w:pStyle w:val="3-5"/>
      </w:pPr>
      <w:r w:rsidRPr="007F7D02">
        <w:t>• Social Security at 1-800-772-1213 between 8 a.m. and 7 p.m., Monday - Friday for a representative. Automated messages are available 24 hours a day. TTY users call 1-800-325-0778.</w:t>
      </w:r>
    </w:p>
    <w:p w14:paraId="508A1D6E" w14:textId="40881D2E" w:rsidR="0080250D" w:rsidRDefault="007F7D02" w:rsidP="00926965">
      <w:pPr>
        <w:pStyle w:val="3-5"/>
      </w:pPr>
      <w:r w:rsidRPr="007F7D02">
        <w:t>• Your State Medicaid Office.</w:t>
      </w:r>
    </w:p>
    <w:p w14:paraId="656177B5" w14:textId="77777777" w:rsidR="001D22A7" w:rsidRPr="00AF4D9C" w:rsidRDefault="001D22A7" w:rsidP="001D22A7">
      <w:pPr>
        <w:pStyle w:val="LeftFlush"/>
        <w:rPr>
          <w:rStyle w:val="RefPageNumberEmbed"/>
          <w:sz w:val="28"/>
          <w:szCs w:val="28"/>
        </w:rPr>
      </w:pPr>
      <w:r>
        <w:rPr>
          <w:rStyle w:val="RefPageNumberEmbed"/>
          <w:sz w:val="28"/>
          <w:szCs w:val="28"/>
        </w:rPr>
        <w:t>15</w:t>
      </w:r>
    </w:p>
    <w:p w14:paraId="0CF7273F" w14:textId="77777777" w:rsidR="00873C6F" w:rsidRDefault="00873C6F" w:rsidP="00926965">
      <w:pPr>
        <w:pStyle w:val="1-5"/>
      </w:pPr>
      <w:r w:rsidRPr="00873C6F">
        <w:t xml:space="preserve">• </w:t>
      </w:r>
      <w:r w:rsidRPr="00167D36">
        <w:rPr>
          <w:b/>
          <w:bCs/>
        </w:rPr>
        <w:t>Prescription Cost-sharing Assistance for Persons with HIV/AIDS.</w:t>
      </w:r>
      <w:r w:rsidRPr="00873C6F">
        <w:t xml:space="preserve"> The AIDS Drug Assistance Program (ADAP) helps ensure that ADAP-eligible people living with HIV/AIDS have access to life-saving HIV medications. To be eligible for the ADAP operating in your state, you must meet certain criteria, including proof of state residence and HIV status, low income as defined by the state, and uninsured/under-insured status. Medicare Part D drugs that are also covered by ADAP qualify for prescription cost-sharing help through the ADAP in your state. For information on eligibility criteria, covered drugs, how to enroll in the program, or if you’re currently enrolled, how to continue getting help, call the ADAP in your state. You can find your state’s ADAP contact information in Chapter 2 of the </w:t>
      </w:r>
      <w:r w:rsidRPr="00873C6F">
        <w:rPr>
          <w:b/>
          <w:bCs/>
        </w:rPr>
        <w:t>Evidence of Coverage.</w:t>
      </w:r>
      <w:r w:rsidRPr="00873C6F">
        <w:t xml:space="preserve"> Be sure, when calling, to inform them of your Medicare Part D plan name or policy number.</w:t>
      </w:r>
    </w:p>
    <w:p w14:paraId="12DF45E2" w14:textId="09E57601" w:rsidR="00873C6F" w:rsidRDefault="00873C6F" w:rsidP="00926965">
      <w:pPr>
        <w:pStyle w:val="1-5"/>
        <w:rPr>
          <w:b/>
          <w:bCs/>
        </w:rPr>
      </w:pPr>
      <w:r w:rsidRPr="00873C6F">
        <w:t xml:space="preserve">• </w:t>
      </w:r>
      <w:r w:rsidRPr="00873C6F">
        <w:rPr>
          <w:b/>
          <w:bCs/>
        </w:rPr>
        <w:t>The Medicare Prescription Payment Plan.</w:t>
      </w:r>
      <w:r w:rsidRPr="00873C6F">
        <w:t xml:space="preserve"> The Medicare Prescription Payment Plan is a payment option that works with your current drug coverage to help you manage your out-of</w:t>
      </w:r>
      <w:r>
        <w:t>-</w:t>
      </w:r>
      <w:r w:rsidRPr="00873C6F">
        <w:t xml:space="preserve">pocket costs for drugs covered by our plan by spreading them across the calendar year (January – December). Anyone with a Medicare drug plan or Medicare health plan with drug coverage (like a Medicare Advantage plan with drug coverage) can use this payment option. </w:t>
      </w:r>
      <w:r w:rsidRPr="00873C6F">
        <w:rPr>
          <w:b/>
          <w:bCs/>
        </w:rPr>
        <w:t>This payment option might help you manage your expenses, but it doesn’t save you money or lower your drug costs.</w:t>
      </w:r>
    </w:p>
    <w:p w14:paraId="372CBBFF" w14:textId="77777777" w:rsidR="00873C6F" w:rsidRDefault="00873C6F" w:rsidP="00873C6F">
      <w:pPr>
        <w:pStyle w:val="LeftFlush"/>
      </w:pPr>
    </w:p>
    <w:p w14:paraId="286D5793" w14:textId="71972107" w:rsidR="0080250D" w:rsidRDefault="00873C6F" w:rsidP="00873C6F">
      <w:pPr>
        <w:pStyle w:val="LeftFlush"/>
      </w:pPr>
      <w:r w:rsidRPr="00873C6F">
        <w:t>Extra Help from Medicare and help from your ADAP, for those who qualify, is more advantageous than participation in the Medicare Prescription Payment Plan. All members are eligible to participate in the Medicare Prescription Payment Plan, regardless of income level. To learn more about this payment option, call us at</w:t>
      </w:r>
      <w:r w:rsidR="00596F3F">
        <w:t xml:space="preserve"> 1-866-460-8854</w:t>
      </w:r>
      <w:r w:rsidRPr="00873C6F">
        <w:t xml:space="preserve"> (TTY users call 711) or visit Medicare.gov.</w:t>
      </w:r>
    </w:p>
    <w:p w14:paraId="7B98AA7C" w14:textId="7BE199C1" w:rsidR="00873C6F" w:rsidRDefault="00B923A6" w:rsidP="00B923A6">
      <w:pPr>
        <w:pStyle w:val="Heading1"/>
      </w:pPr>
      <w:r w:rsidRPr="00B923A6">
        <w:t>Section 5</w:t>
      </w:r>
      <w:r w:rsidR="00385ED3">
        <w:br/>
      </w:r>
      <w:r w:rsidRPr="00B923A6">
        <w:t>Questions?</w:t>
      </w:r>
    </w:p>
    <w:p w14:paraId="6EABFAFF" w14:textId="56D0053F" w:rsidR="00B923A6" w:rsidRDefault="00B923A6" w:rsidP="00B923A6">
      <w:pPr>
        <w:pStyle w:val="Heading2"/>
      </w:pPr>
      <w:r w:rsidRPr="00B923A6">
        <w:t xml:space="preserve">Get Help from </w:t>
      </w:r>
      <w:r w:rsidR="00596F3F">
        <w:t>AARP® Medicare Rx Saver from UHC (PDP)</w:t>
      </w:r>
    </w:p>
    <w:p w14:paraId="51F43310" w14:textId="630F8460" w:rsidR="00F93B3A" w:rsidRDefault="00B923A6" w:rsidP="00926965">
      <w:pPr>
        <w:pStyle w:val="1-5"/>
      </w:pPr>
      <w:r w:rsidRPr="00B923A6">
        <w:t>• Call Customer Service at</w:t>
      </w:r>
      <w:r w:rsidR="00596F3F">
        <w:t xml:space="preserve"> 1-866-460-8854</w:t>
      </w:r>
      <w:r w:rsidRPr="00B923A6">
        <w:t>. (TTY users call 711).</w:t>
      </w:r>
    </w:p>
    <w:p w14:paraId="77CCC437" w14:textId="7DC6E2B5" w:rsidR="00B923A6" w:rsidRDefault="00B923A6" w:rsidP="00926965">
      <w:pPr>
        <w:pStyle w:val="3-5"/>
      </w:pPr>
      <w:r w:rsidRPr="00B923A6">
        <w:t xml:space="preserve">We’re available for phone calls 7 a.m.-10 p.m. CT: 7 Days Oct-Mar; M-F Apr-Sept. </w:t>
      </w:r>
      <w:r w:rsidRPr="00B923A6">
        <w:lastRenderedPageBreak/>
        <w:t>Calls to these numbers are free.</w:t>
      </w:r>
    </w:p>
    <w:p w14:paraId="3D025C9F" w14:textId="77777777" w:rsidR="00F93B3A" w:rsidRDefault="00B923A6" w:rsidP="00926965">
      <w:pPr>
        <w:pStyle w:val="1-5"/>
      </w:pPr>
      <w:r w:rsidRPr="00B923A6">
        <w:t>• Read your 2026 Evidence of Coverage</w:t>
      </w:r>
    </w:p>
    <w:p w14:paraId="2500E3BE" w14:textId="3A9F9FBA" w:rsidR="00B923A6" w:rsidRDefault="00B923A6" w:rsidP="00926965">
      <w:pPr>
        <w:pStyle w:val="3-5"/>
      </w:pPr>
      <w:r w:rsidRPr="00B923A6">
        <w:t xml:space="preserve">This Annual Notice of Change gives you a summary of changes in your benefits and costs for 2026. For details, go to the 2026 </w:t>
      </w:r>
      <w:r w:rsidRPr="00B923A6">
        <w:rPr>
          <w:b/>
          <w:bCs/>
        </w:rPr>
        <w:t>Evidence of Coverage</w:t>
      </w:r>
      <w:r w:rsidRPr="00B923A6">
        <w:t xml:space="preserve"> for </w:t>
      </w:r>
      <w:r w:rsidR="00596F3F">
        <w:t>AARP® Medicare Rx Saver from UHC (PDP)</w:t>
      </w:r>
      <w:r w:rsidRPr="00B923A6">
        <w:t xml:space="preserve">. The </w:t>
      </w:r>
      <w:r w:rsidRPr="00B923A6">
        <w:rPr>
          <w:b/>
          <w:bCs/>
        </w:rPr>
        <w:t>Evidence of Coverage</w:t>
      </w:r>
      <w:r w:rsidRPr="00B923A6">
        <w:t xml:space="preserve"> is the legal, detailed description of our plan benefits. It explains your rights and the rules you need to follow to get covered services and prescription drugs. Get the </w:t>
      </w:r>
      <w:r w:rsidRPr="00B923A6">
        <w:rPr>
          <w:b/>
          <w:bCs/>
        </w:rPr>
        <w:t>Evidence of Coverage</w:t>
      </w:r>
      <w:r w:rsidRPr="00B923A6">
        <w:t xml:space="preserve"> on our website at </w:t>
      </w:r>
      <w:r w:rsidRPr="003D77D8">
        <w:t>myAARPMedicare.com or</w:t>
      </w:r>
      <w:r w:rsidRPr="00B923A6">
        <w:t xml:space="preserve"> call Customer Service at</w:t>
      </w:r>
      <w:r w:rsidR="00596F3F">
        <w:t xml:space="preserve"> 1-866-460-8854</w:t>
      </w:r>
      <w:r w:rsidRPr="00B923A6">
        <w:t xml:space="preserve"> (TTY users call 711) to ask us to mail you a copy.</w:t>
      </w:r>
    </w:p>
    <w:p w14:paraId="00FDF5DF" w14:textId="77777777" w:rsidR="00F93B3A" w:rsidRDefault="00B923A6" w:rsidP="00926965">
      <w:pPr>
        <w:pStyle w:val="1-5"/>
      </w:pPr>
      <w:r w:rsidRPr="00B923A6">
        <w:t>• Visit myAARPMedicare.com</w:t>
      </w:r>
    </w:p>
    <w:p w14:paraId="0FD13DB2" w14:textId="326C54CC" w:rsidR="00B923A6" w:rsidRDefault="00B923A6" w:rsidP="00926965">
      <w:pPr>
        <w:pStyle w:val="3-5"/>
      </w:pPr>
      <w:r w:rsidRPr="00B923A6">
        <w:t xml:space="preserve">Our website has the most up-to-date information about our pharmacy network (Pharmacy Directory) and our list of covered drugs (formulary/drug list). The Pharmacy Directory and Formulary will be available after </w:t>
      </w:r>
      <w:r w:rsidRPr="00B923A6">
        <w:rPr>
          <w:b/>
          <w:bCs/>
        </w:rPr>
        <w:t>October 15, 2025.</w:t>
      </w:r>
    </w:p>
    <w:p w14:paraId="62C74137" w14:textId="386BF2FA" w:rsidR="00B923A6" w:rsidRDefault="00B923A6" w:rsidP="00B923A6">
      <w:pPr>
        <w:pStyle w:val="Heading2"/>
      </w:pPr>
      <w:r w:rsidRPr="00B923A6">
        <w:t>Get Free Counseling about Medicare</w:t>
      </w:r>
    </w:p>
    <w:p w14:paraId="29D164D5" w14:textId="0389575D" w:rsidR="00B923A6" w:rsidRDefault="00B923A6" w:rsidP="00E640B0">
      <w:pPr>
        <w:pStyle w:val="LeftFlush"/>
      </w:pPr>
      <w:r w:rsidRPr="00B923A6">
        <w:t xml:space="preserve">The State Health Insurance Assistance Program (SHIP) is an independent government program with trained counselors in every state. In Florida, the SHIP is called </w:t>
      </w:r>
      <w:r w:rsidR="00E24F26">
        <w:t>Ohio</w:t>
      </w:r>
      <w:r w:rsidRPr="00B923A6">
        <w:t xml:space="preserve"> Serving Health Insurance Needs of Elders (SHINE)</w:t>
      </w:r>
      <w:r w:rsidR="00E640B0" w:rsidRPr="00E640B0">
        <w:t xml:space="preserve"> </w:t>
      </w:r>
      <w:r w:rsidR="00E640B0">
        <w:t>The State Health Insurance Assistance Program (SHIP) is an independent government program with trained counselors in every state. In Ohio, the SHIP is called Ohio Senior Health Insurance Information Program (OSHIIP).</w:t>
      </w:r>
    </w:p>
    <w:p w14:paraId="1889F352" w14:textId="77777777" w:rsidR="009B441F" w:rsidRPr="00AF4D9C" w:rsidRDefault="009B441F" w:rsidP="009B441F">
      <w:pPr>
        <w:pStyle w:val="LeftFlush"/>
        <w:rPr>
          <w:rStyle w:val="RefPageNumberEmbed"/>
          <w:sz w:val="28"/>
          <w:szCs w:val="28"/>
        </w:rPr>
      </w:pPr>
      <w:r>
        <w:rPr>
          <w:rStyle w:val="RefPageNumberEmbed"/>
          <w:sz w:val="28"/>
          <w:szCs w:val="28"/>
        </w:rPr>
        <w:t>16</w:t>
      </w:r>
    </w:p>
    <w:p w14:paraId="2808B59F" w14:textId="502F244C" w:rsidR="00B923A6" w:rsidRDefault="00E640B0" w:rsidP="00E640B0">
      <w:pPr>
        <w:pStyle w:val="LeftFlush"/>
      </w:pPr>
      <w:r>
        <w:t>Call Ohio Senior Health Insurance Information Program (OSHIIP) to get free personalized health insurance counseling. They can help you understand your Medicare plan choices and answer questions about switching plans. Call Ohio Senior Health Insurance Information Program (OSHIIP) at 1-800-686-1578.</w:t>
      </w:r>
    </w:p>
    <w:p w14:paraId="4EE12F88" w14:textId="467AE602" w:rsidR="00B923A6" w:rsidRDefault="00B923A6" w:rsidP="00B923A6">
      <w:pPr>
        <w:pStyle w:val="Heading2"/>
      </w:pPr>
      <w:r w:rsidRPr="00B923A6">
        <w:t>Get Help from Medicare</w:t>
      </w:r>
    </w:p>
    <w:p w14:paraId="78346776" w14:textId="77777777" w:rsidR="00F93B3A" w:rsidRDefault="00245F18" w:rsidP="00926965">
      <w:pPr>
        <w:pStyle w:val="1-5"/>
      </w:pPr>
      <w:r w:rsidRPr="00245F18">
        <w:t>• Call 1-800-MEDICARE (1-800-633-4227)</w:t>
      </w:r>
    </w:p>
    <w:p w14:paraId="23899AD7" w14:textId="11DA2119" w:rsidR="00245F18" w:rsidRDefault="00245F18" w:rsidP="00926965">
      <w:pPr>
        <w:pStyle w:val="3-5"/>
      </w:pPr>
      <w:r w:rsidRPr="00245F18">
        <w:t>You can call 1-800-MEDICARE (1-800-633-4227), 24 hours a day, 7 days a week. TTY users can call 1-877-486-2048.</w:t>
      </w:r>
    </w:p>
    <w:p w14:paraId="690C0B3C" w14:textId="77777777" w:rsidR="00F93B3A" w:rsidRDefault="00245F18" w:rsidP="00926965">
      <w:pPr>
        <w:pStyle w:val="1-5"/>
      </w:pPr>
      <w:r w:rsidRPr="00245F18">
        <w:t xml:space="preserve">• Chat </w:t>
      </w:r>
      <w:proofErr w:type="gramStart"/>
      <w:r w:rsidRPr="00245F18">
        <w:t>live</w:t>
      </w:r>
      <w:proofErr w:type="gramEnd"/>
      <w:r w:rsidRPr="00245F18">
        <w:t xml:space="preserve"> with Medicare.gov</w:t>
      </w:r>
    </w:p>
    <w:p w14:paraId="341852A2" w14:textId="6E590B1B" w:rsidR="00245F18" w:rsidRDefault="00245F18" w:rsidP="00926965">
      <w:pPr>
        <w:pStyle w:val="3-5"/>
      </w:pPr>
      <w:r w:rsidRPr="00245F18">
        <w:t>You can chat live at Medicare.gov/talk-to-someone.</w:t>
      </w:r>
    </w:p>
    <w:p w14:paraId="69EE8F0C" w14:textId="77777777" w:rsidR="00F93B3A" w:rsidRDefault="00245F18" w:rsidP="00926965">
      <w:pPr>
        <w:pStyle w:val="1-5"/>
      </w:pPr>
      <w:r w:rsidRPr="00245F18">
        <w:t>• Write to Medicare</w:t>
      </w:r>
    </w:p>
    <w:p w14:paraId="5F4352A0" w14:textId="458066A5" w:rsidR="00245F18" w:rsidRDefault="00245F18" w:rsidP="00926965">
      <w:pPr>
        <w:pStyle w:val="3-5"/>
      </w:pPr>
      <w:r w:rsidRPr="00245F18">
        <w:t>You can write to Medicare at PO Box 1270, Lawrence, KS 66044.</w:t>
      </w:r>
    </w:p>
    <w:p w14:paraId="558C51E4" w14:textId="77777777" w:rsidR="00F93B3A" w:rsidRDefault="00245F18" w:rsidP="00926965">
      <w:pPr>
        <w:pStyle w:val="1-5"/>
      </w:pPr>
      <w:r w:rsidRPr="00245F18">
        <w:t>• Visit Medicare.gov</w:t>
      </w:r>
    </w:p>
    <w:p w14:paraId="6FD7BCAE" w14:textId="1B16D23E" w:rsidR="00245F18" w:rsidRDefault="00245F18" w:rsidP="00926965">
      <w:pPr>
        <w:pStyle w:val="3-5"/>
      </w:pPr>
      <w:r w:rsidRPr="00245F18">
        <w:t>The official Medicare website has information about cost, coverage, and quality Star Ratings to help you compare Medicare prescription drug plans in your area.</w:t>
      </w:r>
    </w:p>
    <w:p w14:paraId="2583FE5F" w14:textId="77777777" w:rsidR="00F93B3A" w:rsidRDefault="00245F18" w:rsidP="00926965">
      <w:pPr>
        <w:pStyle w:val="1-5"/>
      </w:pPr>
      <w:r w:rsidRPr="00245F18">
        <w:t>• Read Medicare &amp; You 2026</w:t>
      </w:r>
    </w:p>
    <w:p w14:paraId="1B2D66D9" w14:textId="53C23A68" w:rsidR="00245F18" w:rsidRDefault="00245F18" w:rsidP="00926965">
      <w:pPr>
        <w:pStyle w:val="3-5"/>
      </w:pPr>
      <w:r w:rsidRPr="00245F18">
        <w:lastRenderedPageBreak/>
        <w:t>The Medicare &amp; You 2026 handbook is mailed to people with Medicare every fall. It has a summary of Medicare benefits, rights and protections, and answers to the most frequently asked questions about Medicare. Get a copy at Medicare.gov or by calling 1-800-MEDICARE (1-800-633-4227). TTY users can call 1-877-486-2048.</w:t>
      </w:r>
    </w:p>
    <w:p w14:paraId="7046C632" w14:textId="5E48770D" w:rsidR="00245F18" w:rsidRDefault="00245F18" w:rsidP="00245F18">
      <w:pPr>
        <w:pStyle w:val="1-3"/>
        <w:rPr>
          <w:rStyle w:val="RefPageNumberEmbed"/>
          <w:sz w:val="28"/>
        </w:rPr>
      </w:pPr>
      <w:r>
        <w:rPr>
          <w:rStyle w:val="RefPageNumberEmbed"/>
          <w:sz w:val="28"/>
        </w:rPr>
        <w:t>1</w:t>
      </w:r>
      <w:r w:rsidR="00401C9D">
        <w:rPr>
          <w:rStyle w:val="RefPageNumberEmbed"/>
          <w:sz w:val="28"/>
        </w:rPr>
        <w:t>7</w:t>
      </w:r>
      <w:r>
        <w:rPr>
          <w:rStyle w:val="RefPageNumberEmbed"/>
          <w:sz w:val="28"/>
        </w:rPr>
        <w:t>-1</w:t>
      </w:r>
      <w:r w:rsidR="00401C9D">
        <w:rPr>
          <w:rStyle w:val="RefPageNumberEmbed"/>
          <w:sz w:val="28"/>
        </w:rPr>
        <w:t>8</w:t>
      </w:r>
    </w:p>
    <w:p w14:paraId="65DE853E" w14:textId="77777777" w:rsidR="00385ED3" w:rsidRDefault="00385ED3" w:rsidP="00385ED3">
      <w:pPr>
        <w:pStyle w:val="TranscriberNote"/>
      </w:pPr>
      <w:r w:rsidRPr="00201266">
        <w:t>All foreign languages on this and the following page have been omitted. Only English and Spanish have been retained.</w:t>
      </w:r>
    </w:p>
    <w:p w14:paraId="1FFBE38E" w14:textId="4D6ED127" w:rsidR="00245F18" w:rsidRDefault="00245F18" w:rsidP="00245F18">
      <w:pPr>
        <w:pStyle w:val="Heading1"/>
      </w:pPr>
      <w:r w:rsidRPr="00245F18">
        <w:t>Notice of availability of language assistance services and alternate formats</w:t>
      </w:r>
    </w:p>
    <w:p w14:paraId="761ED247" w14:textId="634759DC" w:rsidR="00245F18" w:rsidRDefault="00245F18" w:rsidP="008E3176">
      <w:pPr>
        <w:pStyle w:val="LeftFlush"/>
      </w:pPr>
      <w:r w:rsidRPr="00245F18">
        <w:rPr>
          <w:b/>
          <w:bCs/>
        </w:rPr>
        <w:t>ATTENTION:</w:t>
      </w:r>
      <w:r w:rsidRPr="00245F18">
        <w:t xml:space="preserve"> Free language assistance services and free communications in other formats, such as large print, are available to you. Call the toll-free number on your</w:t>
      </w:r>
      <w:r w:rsidR="00A745F9">
        <w:t xml:space="preserve"> </w:t>
      </w:r>
      <w:r w:rsidRPr="00245F18">
        <w:t>member identification card.</w:t>
      </w:r>
    </w:p>
    <w:p w14:paraId="0E63C33B" w14:textId="72F1B410" w:rsidR="00A745F9" w:rsidRPr="001F0212" w:rsidRDefault="00A745F9" w:rsidP="00A745F9">
      <w:pPr>
        <w:pStyle w:val="LeftFlush"/>
        <w:rPr>
          <w:lang w:val="es-ES"/>
        </w:rPr>
      </w:pPr>
      <w:r w:rsidRPr="008857D0">
        <w:rPr>
          <w:b/>
          <w:bCs/>
          <w:lang w:val="es-ES"/>
        </w:rPr>
        <w:t xml:space="preserve">ATENCIÓN: </w:t>
      </w:r>
      <w:r w:rsidRPr="001F0212">
        <w:rPr>
          <w:lang w:val="es-ES"/>
        </w:rPr>
        <w:t xml:space="preserve">Si habla </w:t>
      </w:r>
      <w:r w:rsidRPr="008857D0">
        <w:rPr>
          <w:b/>
          <w:bCs/>
          <w:lang w:val="es-ES"/>
        </w:rPr>
        <w:t>español (</w:t>
      </w:r>
      <w:proofErr w:type="spellStart"/>
      <w:r w:rsidRPr="008857D0">
        <w:rPr>
          <w:b/>
          <w:bCs/>
          <w:lang w:val="es-ES"/>
        </w:rPr>
        <w:t>Spanish</w:t>
      </w:r>
      <w:proofErr w:type="spellEnd"/>
      <w:r w:rsidRPr="008857D0">
        <w:rPr>
          <w:b/>
          <w:bCs/>
          <w:lang w:val="es-ES"/>
        </w:rPr>
        <w:t>)</w:t>
      </w:r>
      <w:r w:rsidRPr="001F0212">
        <w:rPr>
          <w:lang w:val="es-ES"/>
        </w:rPr>
        <w:t>, hay servicios de asistencia de idiomas y comunicaciones en otros formatos como letra grande, sin cargo, a su disposición. Llame al número gratuito que figura en su tarjeta de identificación de miembro.</w:t>
      </w:r>
    </w:p>
    <w:p w14:paraId="04051540" w14:textId="77777777" w:rsidR="00245F18" w:rsidRPr="001F0212" w:rsidRDefault="00245F18" w:rsidP="00245F18">
      <w:pPr>
        <w:pStyle w:val="LeftFlush"/>
        <w:rPr>
          <w:lang w:val="es-ES"/>
        </w:rPr>
      </w:pPr>
    </w:p>
    <w:p w14:paraId="350D879D" w14:textId="375F5F7E" w:rsidR="00245F18" w:rsidRDefault="00245F18" w:rsidP="00245F18">
      <w:pPr>
        <w:pStyle w:val="LeftFlush"/>
      </w:pPr>
      <w:r w:rsidRPr="00245F18">
        <w:t>UHEX26HM0279501_000</w:t>
      </w:r>
    </w:p>
    <w:p w14:paraId="17709439" w14:textId="4EA3D895" w:rsidR="00A95034" w:rsidRDefault="00401C9D" w:rsidP="00A95034">
      <w:pPr>
        <w:pStyle w:val="LeftFlush"/>
        <w:rPr>
          <w:rStyle w:val="RefPageNumberEmbed"/>
          <w:sz w:val="28"/>
          <w:szCs w:val="28"/>
        </w:rPr>
      </w:pPr>
      <w:r>
        <w:rPr>
          <w:rStyle w:val="RefPageNumberEmbed"/>
          <w:sz w:val="28"/>
          <w:szCs w:val="28"/>
        </w:rPr>
        <w:t>19</w:t>
      </w:r>
    </w:p>
    <w:p w14:paraId="1D4773BD" w14:textId="7ED8EA73" w:rsidR="00245F18" w:rsidRDefault="00245F18" w:rsidP="00314230">
      <w:pPr>
        <w:pStyle w:val="Heading2"/>
      </w:pPr>
      <w:r w:rsidRPr="00245F18">
        <w:t>Notice of nondiscrimination</w:t>
      </w:r>
    </w:p>
    <w:p w14:paraId="592FEE1A" w14:textId="00E61D28" w:rsidR="00245F18" w:rsidRPr="00245F18" w:rsidRDefault="00245F18" w:rsidP="00245F18">
      <w:pPr>
        <w:pStyle w:val="LeftFlush"/>
        <w:rPr>
          <w:color w:val="000000" w:themeColor="text1"/>
        </w:rPr>
      </w:pPr>
      <w:r w:rsidRPr="00245F18">
        <w:rPr>
          <w:color w:val="000000" w:themeColor="text1"/>
        </w:rPr>
        <w:t xml:space="preserve">Our Companies comply with applicable civil rights laws and do not discriminate </w:t>
      </w:r>
      <w:proofErr w:type="gramStart"/>
      <w:r w:rsidRPr="00245F18">
        <w:rPr>
          <w:color w:val="000000" w:themeColor="text1"/>
        </w:rPr>
        <w:t>on the basis of</w:t>
      </w:r>
      <w:proofErr w:type="gramEnd"/>
      <w:r w:rsidRPr="00245F18">
        <w:rPr>
          <w:color w:val="000000" w:themeColor="text1"/>
        </w:rPr>
        <w:t xml:space="preserve"> race, color, national origin, age, disability, or sex (including pregnancy, sexual orientation, and gender identity). We do not exclude people or treat them less favorably because of race, color, national origin, age, disability, or sex.</w:t>
      </w:r>
    </w:p>
    <w:p w14:paraId="1ECE507C" w14:textId="77777777" w:rsidR="00245F18" w:rsidRDefault="00245F18" w:rsidP="00245F18">
      <w:pPr>
        <w:pStyle w:val="LeftFlush"/>
        <w:rPr>
          <w:color w:val="000000" w:themeColor="text1"/>
        </w:rPr>
      </w:pPr>
    </w:p>
    <w:p w14:paraId="30DDEB6F" w14:textId="5DD65542" w:rsidR="00245F18" w:rsidRDefault="00245F18" w:rsidP="00245F18">
      <w:pPr>
        <w:pStyle w:val="LeftFlush"/>
        <w:rPr>
          <w:color w:val="000000" w:themeColor="text1"/>
        </w:rPr>
      </w:pPr>
      <w:r w:rsidRPr="00245F18">
        <w:rPr>
          <w:color w:val="000000" w:themeColor="text1"/>
        </w:rPr>
        <w:t xml:space="preserve">We provide free aids and services to help you communicate with us. You can ask for interpreters and/or for communications in other languages or formats such as large print. We also provide reasonable modifications for </w:t>
      </w:r>
      <w:proofErr w:type="gramStart"/>
      <w:r w:rsidRPr="00245F18">
        <w:rPr>
          <w:color w:val="000000" w:themeColor="text1"/>
        </w:rPr>
        <w:t>persons</w:t>
      </w:r>
      <w:proofErr w:type="gramEnd"/>
      <w:r w:rsidRPr="00245F18">
        <w:rPr>
          <w:color w:val="000000" w:themeColor="text1"/>
        </w:rPr>
        <w:t xml:space="preserve"> with disabilities.</w:t>
      </w:r>
    </w:p>
    <w:p w14:paraId="0F7CA283" w14:textId="77777777" w:rsidR="00245F18" w:rsidRDefault="00245F18" w:rsidP="00245F18">
      <w:pPr>
        <w:pStyle w:val="LeftFlush"/>
        <w:rPr>
          <w:color w:val="000000" w:themeColor="text1"/>
        </w:rPr>
      </w:pPr>
    </w:p>
    <w:p w14:paraId="4F14D780" w14:textId="64A5CA76" w:rsidR="00245F18" w:rsidRDefault="00245F18" w:rsidP="00245F18">
      <w:pPr>
        <w:pStyle w:val="LeftFlush"/>
        <w:rPr>
          <w:color w:val="000000" w:themeColor="text1"/>
        </w:rPr>
      </w:pPr>
      <w:r w:rsidRPr="00245F18">
        <w:rPr>
          <w:color w:val="000000" w:themeColor="text1"/>
        </w:rPr>
        <w:t xml:space="preserve">If you need these services, call the toll-free number on your </w:t>
      </w:r>
      <w:proofErr w:type="gramStart"/>
      <w:r w:rsidRPr="00245F18">
        <w:rPr>
          <w:color w:val="000000" w:themeColor="text1"/>
        </w:rPr>
        <w:t>member</w:t>
      </w:r>
      <w:proofErr w:type="gramEnd"/>
      <w:r w:rsidRPr="00245F18">
        <w:rPr>
          <w:color w:val="000000" w:themeColor="text1"/>
        </w:rPr>
        <w:t xml:space="preserve"> identification card (TTY 711).</w:t>
      </w:r>
    </w:p>
    <w:p w14:paraId="0D486ECE" w14:textId="77777777" w:rsidR="008D2EAC" w:rsidRPr="00245F18" w:rsidRDefault="008D2EAC" w:rsidP="00245F18">
      <w:pPr>
        <w:pStyle w:val="LeftFlush"/>
        <w:rPr>
          <w:color w:val="000000" w:themeColor="text1"/>
        </w:rPr>
      </w:pPr>
    </w:p>
    <w:p w14:paraId="6BF2743E" w14:textId="15AE8EEE" w:rsidR="00245F18" w:rsidRDefault="00245F18" w:rsidP="00245F18">
      <w:pPr>
        <w:pStyle w:val="LeftFlush"/>
        <w:rPr>
          <w:color w:val="000000" w:themeColor="text1"/>
        </w:rPr>
      </w:pPr>
      <w:r w:rsidRPr="00245F18">
        <w:rPr>
          <w:color w:val="000000" w:themeColor="text1"/>
        </w:rPr>
        <w:lastRenderedPageBreak/>
        <w:t xml:space="preserve">If you believe that we failed to provide these services or discriminated in another way </w:t>
      </w:r>
      <w:proofErr w:type="gramStart"/>
      <w:r w:rsidRPr="00245F18">
        <w:rPr>
          <w:color w:val="000000" w:themeColor="text1"/>
        </w:rPr>
        <w:t>on the basis of</w:t>
      </w:r>
      <w:proofErr w:type="gramEnd"/>
      <w:r w:rsidRPr="00245F18">
        <w:rPr>
          <w:color w:val="000000" w:themeColor="text1"/>
        </w:rPr>
        <w:t xml:space="preserve"> race, color, national origin, age, disability, or sex, you can send a complaint to the Civil Rights Coordinator</w:t>
      </w:r>
    </w:p>
    <w:p w14:paraId="76999494" w14:textId="77777777" w:rsidR="008D2EAC" w:rsidRDefault="008D2EAC" w:rsidP="008D2EAC">
      <w:pPr>
        <w:pStyle w:val="LeftFlush"/>
        <w:rPr>
          <w:lang w:eastAsia="es-ES_tradnl"/>
        </w:rPr>
      </w:pPr>
    </w:p>
    <w:p w14:paraId="7CE5F616" w14:textId="77777777" w:rsidR="008D2EAC" w:rsidRDefault="008D2EAC" w:rsidP="008D2EAC">
      <w:pPr>
        <w:pStyle w:val="1-3"/>
        <w:rPr>
          <w:lang w:eastAsia="es-ES_tradnl"/>
        </w:rPr>
      </w:pPr>
      <w:r w:rsidRPr="00530D3E">
        <w:rPr>
          <w:lang w:eastAsia="es-ES_tradnl"/>
        </w:rPr>
        <w:t xml:space="preserve">Civil Rights Coordinator </w:t>
      </w:r>
    </w:p>
    <w:p w14:paraId="1D1EA1CE" w14:textId="77777777" w:rsidR="008D2EAC" w:rsidRDefault="008D2EAC" w:rsidP="008D2EAC">
      <w:pPr>
        <w:pStyle w:val="1-3"/>
        <w:rPr>
          <w:lang w:eastAsia="es-ES_tradnl"/>
        </w:rPr>
      </w:pPr>
      <w:r w:rsidRPr="00530D3E">
        <w:rPr>
          <w:lang w:eastAsia="es-ES_tradnl"/>
        </w:rPr>
        <w:t xml:space="preserve">UnitedHealthcare Civil Rights Grievance </w:t>
      </w:r>
    </w:p>
    <w:p w14:paraId="3B322065" w14:textId="77777777" w:rsidR="008D2EAC" w:rsidRDefault="008D2EAC" w:rsidP="008D2EAC">
      <w:pPr>
        <w:pStyle w:val="1-3"/>
        <w:rPr>
          <w:lang w:eastAsia="es-ES_tradnl"/>
        </w:rPr>
      </w:pPr>
      <w:r w:rsidRPr="00530D3E">
        <w:rPr>
          <w:lang w:eastAsia="es-ES_tradnl"/>
        </w:rPr>
        <w:t xml:space="preserve">P.O. Box 30608 </w:t>
      </w:r>
    </w:p>
    <w:p w14:paraId="0D11A440" w14:textId="77777777" w:rsidR="008D2EAC" w:rsidRDefault="008D2EAC" w:rsidP="008D2EAC">
      <w:pPr>
        <w:pStyle w:val="1-3"/>
        <w:rPr>
          <w:lang w:eastAsia="es-ES_tradnl"/>
        </w:rPr>
      </w:pPr>
      <w:r w:rsidRPr="00530D3E">
        <w:rPr>
          <w:lang w:eastAsia="es-ES_tradnl"/>
        </w:rPr>
        <w:t xml:space="preserve">Salt Lake City, UT 84130 </w:t>
      </w:r>
    </w:p>
    <w:p w14:paraId="78D6F1C1" w14:textId="77777777" w:rsidR="008D2EAC" w:rsidRPr="00530D3E" w:rsidRDefault="008D2EAC" w:rsidP="008D2EAC">
      <w:pPr>
        <w:pStyle w:val="1-3"/>
        <w:rPr>
          <w:lang w:eastAsia="es-ES_tradnl"/>
        </w:rPr>
      </w:pPr>
      <w:hyperlink r:id="rId8" w:history="1">
        <w:r w:rsidRPr="00530D3E">
          <w:rPr>
            <w:rStyle w:val="Hyperlink"/>
            <w:sz w:val="28"/>
            <w:u w:val="none"/>
            <w:lang w:eastAsia="es-ES_tradnl"/>
          </w:rPr>
          <w:t>UHC_Civil_Rights@uhc.com</w:t>
        </w:r>
      </w:hyperlink>
    </w:p>
    <w:p w14:paraId="69057664" w14:textId="77777777" w:rsidR="008D2EAC" w:rsidRDefault="008D2EAC" w:rsidP="008D2EAC">
      <w:pPr>
        <w:pStyle w:val="1-3"/>
        <w:rPr>
          <w:lang w:eastAsia="es-ES_tradnl"/>
        </w:rPr>
      </w:pPr>
    </w:p>
    <w:p w14:paraId="119BCF25" w14:textId="77777777" w:rsidR="008D2EAC" w:rsidRDefault="008D2EAC" w:rsidP="008D2EAC">
      <w:pPr>
        <w:pStyle w:val="1-3"/>
        <w:rPr>
          <w:lang w:eastAsia="es-ES_tradnl"/>
        </w:rPr>
      </w:pPr>
      <w:r w:rsidRPr="00820DC2">
        <w:rPr>
          <w:lang w:eastAsia="es-ES_tradnl"/>
        </w:rPr>
        <w:t xml:space="preserve">Optum Civil Rights Coordinator </w:t>
      </w:r>
    </w:p>
    <w:p w14:paraId="216678BD" w14:textId="77777777" w:rsidR="008D2EAC" w:rsidRDefault="008D2EAC" w:rsidP="008D2EAC">
      <w:pPr>
        <w:pStyle w:val="1-3"/>
        <w:rPr>
          <w:lang w:eastAsia="es-ES_tradnl"/>
        </w:rPr>
      </w:pPr>
      <w:r w:rsidRPr="00820DC2">
        <w:rPr>
          <w:lang w:eastAsia="es-ES_tradnl"/>
        </w:rPr>
        <w:t xml:space="preserve">1 Optum Circle </w:t>
      </w:r>
    </w:p>
    <w:p w14:paraId="7332AA45" w14:textId="77777777" w:rsidR="008D2EAC" w:rsidRDefault="008D2EAC" w:rsidP="008D2EAC">
      <w:pPr>
        <w:pStyle w:val="1-3"/>
        <w:rPr>
          <w:lang w:eastAsia="es-ES_tradnl"/>
        </w:rPr>
      </w:pPr>
      <w:r w:rsidRPr="00820DC2">
        <w:rPr>
          <w:lang w:eastAsia="es-ES_tradnl"/>
        </w:rPr>
        <w:t xml:space="preserve">Eden Prairie, MN 55344 </w:t>
      </w:r>
    </w:p>
    <w:p w14:paraId="79BB216F" w14:textId="77777777" w:rsidR="008D2EAC" w:rsidRPr="00820DC2" w:rsidRDefault="008D2EAC" w:rsidP="008D2EAC">
      <w:pPr>
        <w:pStyle w:val="1-3"/>
        <w:rPr>
          <w:lang w:eastAsia="es-ES_tradnl"/>
        </w:rPr>
      </w:pPr>
      <w:hyperlink r:id="rId9" w:history="1">
        <w:r w:rsidRPr="00820DC2">
          <w:rPr>
            <w:rStyle w:val="Hyperlink"/>
            <w:sz w:val="28"/>
            <w:u w:val="none"/>
            <w:lang w:eastAsia="es-ES_tradnl"/>
          </w:rPr>
          <w:t>Optum_Civil_Rights@Optum.com</w:t>
        </w:r>
      </w:hyperlink>
    </w:p>
    <w:p w14:paraId="1AFE8FA5" w14:textId="77777777" w:rsidR="008D2EAC" w:rsidRDefault="008D2EAC" w:rsidP="008D2EAC">
      <w:pPr>
        <w:pStyle w:val="1-3"/>
        <w:rPr>
          <w:lang w:eastAsia="es-ES_tradnl"/>
        </w:rPr>
      </w:pPr>
    </w:p>
    <w:p w14:paraId="32D96B35" w14:textId="77777777" w:rsidR="008D2EAC" w:rsidRDefault="008D2EAC" w:rsidP="008D2EAC">
      <w:pPr>
        <w:pStyle w:val="LeftFlush"/>
        <w:rPr>
          <w:lang w:eastAsia="es-ES_tradnl"/>
        </w:rPr>
      </w:pPr>
      <w:r w:rsidRPr="00820DC2">
        <w:rPr>
          <w:lang w:eastAsia="es-ES_tradnl"/>
        </w:rPr>
        <w:t xml:space="preserve">If you need help filing a complaint, call the toll-free number on your </w:t>
      </w:r>
      <w:proofErr w:type="gramStart"/>
      <w:r w:rsidRPr="00820DC2">
        <w:rPr>
          <w:lang w:eastAsia="es-ES_tradnl"/>
        </w:rPr>
        <w:t>member</w:t>
      </w:r>
      <w:proofErr w:type="gramEnd"/>
      <w:r w:rsidRPr="00820DC2">
        <w:rPr>
          <w:lang w:eastAsia="es-ES_tradnl"/>
        </w:rPr>
        <w:t xml:space="preserve"> identification card (TTY 711).</w:t>
      </w:r>
    </w:p>
    <w:p w14:paraId="59F2A7EB" w14:textId="77777777" w:rsidR="008D2EAC" w:rsidRDefault="008D2EAC" w:rsidP="008D2EAC">
      <w:pPr>
        <w:pStyle w:val="LeftFlush"/>
        <w:rPr>
          <w:lang w:eastAsia="es-ES_tradnl"/>
        </w:rPr>
      </w:pPr>
    </w:p>
    <w:p w14:paraId="4D20D024" w14:textId="77777777" w:rsidR="008D2EAC" w:rsidRDefault="008D2EAC" w:rsidP="008D2EAC">
      <w:pPr>
        <w:pStyle w:val="LeftFlush"/>
        <w:rPr>
          <w:lang w:eastAsia="es-ES_tradnl"/>
        </w:rPr>
      </w:pPr>
      <w:r w:rsidRPr="003E5B73">
        <w:rPr>
          <w:lang w:eastAsia="es-ES_tradnl"/>
        </w:rPr>
        <w:t>You can also file a civil rights complaint with the U.S. Department of Health and Human Services, Office for Civil Rights:</w:t>
      </w:r>
    </w:p>
    <w:p w14:paraId="7EDDD2E3" w14:textId="77777777" w:rsidR="008D2EAC" w:rsidRDefault="008D2EAC" w:rsidP="008D2EAC">
      <w:pPr>
        <w:pStyle w:val="LeftFlush"/>
        <w:rPr>
          <w:lang w:eastAsia="es-ES_tradnl"/>
        </w:rPr>
      </w:pPr>
    </w:p>
    <w:p w14:paraId="1EF03831" w14:textId="77777777" w:rsidR="008D2EAC" w:rsidRPr="006015A1" w:rsidRDefault="008D2EAC" w:rsidP="008D2EAC">
      <w:pPr>
        <w:pStyle w:val="1-3"/>
        <w:rPr>
          <w:color w:val="000000" w:themeColor="text1"/>
          <w:lang w:eastAsia="es-ES_tradnl"/>
        </w:rPr>
      </w:pPr>
      <w:r w:rsidRPr="00D260A4">
        <w:rPr>
          <w:color w:val="000000" w:themeColor="text1"/>
          <w:lang w:eastAsia="es-ES_tradnl"/>
        </w:rPr>
        <w:t xml:space="preserve">Online: </w:t>
      </w:r>
      <w:hyperlink r:id="rId10" w:history="1">
        <w:r w:rsidRPr="006015A1">
          <w:rPr>
            <w:rStyle w:val="Hyperlink"/>
            <w:color w:val="000000" w:themeColor="text1"/>
            <w:sz w:val="28"/>
            <w:u w:val="none"/>
            <w:lang w:eastAsia="es-ES_tradnl"/>
          </w:rPr>
          <w:t>https://ocrportal.hhs.gov/ocr/portal/lobby.jsf</w:t>
        </w:r>
      </w:hyperlink>
    </w:p>
    <w:p w14:paraId="00A86EAB" w14:textId="77777777" w:rsidR="008D2EAC" w:rsidRPr="006015A1" w:rsidRDefault="008D2EAC" w:rsidP="008D2EAC">
      <w:pPr>
        <w:pStyle w:val="1-3"/>
        <w:rPr>
          <w:color w:val="000000" w:themeColor="text1"/>
          <w:lang w:eastAsia="es-ES_tradnl"/>
        </w:rPr>
      </w:pPr>
      <w:r w:rsidRPr="006015A1">
        <w:rPr>
          <w:color w:val="000000" w:themeColor="text1"/>
          <w:lang w:eastAsia="es-ES_tradnl"/>
        </w:rPr>
        <w:t>Phone: 1-800-368-1019, 800-537-7697 (TDD)</w:t>
      </w:r>
    </w:p>
    <w:p w14:paraId="58AA58CE" w14:textId="77777777" w:rsidR="008D2EAC" w:rsidRDefault="008D2EAC" w:rsidP="008D2EAC">
      <w:pPr>
        <w:pStyle w:val="1-3"/>
        <w:rPr>
          <w:color w:val="000000" w:themeColor="text1"/>
          <w:lang w:eastAsia="es-ES_tradnl"/>
        </w:rPr>
      </w:pPr>
      <w:r w:rsidRPr="00D260A4">
        <w:rPr>
          <w:color w:val="000000" w:themeColor="text1"/>
          <w:lang w:eastAsia="es-ES_tradnl"/>
        </w:rPr>
        <w:t xml:space="preserve">Mail: U.S. Department of Health and Human Services </w:t>
      </w:r>
    </w:p>
    <w:p w14:paraId="1A1DCA01" w14:textId="77777777" w:rsidR="008D2EAC" w:rsidRDefault="008D2EAC" w:rsidP="008D2EAC">
      <w:pPr>
        <w:pStyle w:val="1-3"/>
        <w:rPr>
          <w:color w:val="000000" w:themeColor="text1"/>
          <w:lang w:eastAsia="es-ES_tradnl"/>
        </w:rPr>
      </w:pPr>
      <w:r w:rsidRPr="00D260A4">
        <w:rPr>
          <w:color w:val="000000" w:themeColor="text1"/>
          <w:lang w:eastAsia="es-ES_tradnl"/>
        </w:rPr>
        <w:t xml:space="preserve">200 Independence Avenue, SW </w:t>
      </w:r>
    </w:p>
    <w:p w14:paraId="03DB4E46" w14:textId="77777777" w:rsidR="008D2EAC" w:rsidRDefault="008D2EAC" w:rsidP="008D2EAC">
      <w:pPr>
        <w:pStyle w:val="1-3"/>
        <w:rPr>
          <w:color w:val="000000" w:themeColor="text1"/>
          <w:lang w:eastAsia="es-ES_tradnl"/>
        </w:rPr>
      </w:pPr>
      <w:r w:rsidRPr="00D260A4">
        <w:rPr>
          <w:color w:val="000000" w:themeColor="text1"/>
          <w:lang w:eastAsia="es-ES_tradnl"/>
        </w:rPr>
        <w:t xml:space="preserve">Room 509F, HHH Building </w:t>
      </w:r>
    </w:p>
    <w:p w14:paraId="0F5698F7" w14:textId="77777777" w:rsidR="008D2EAC" w:rsidRPr="00D260A4" w:rsidRDefault="008D2EAC" w:rsidP="008D2EAC">
      <w:pPr>
        <w:pStyle w:val="1-3"/>
        <w:rPr>
          <w:color w:val="000000" w:themeColor="text1"/>
          <w:lang w:eastAsia="es-ES_tradnl"/>
        </w:rPr>
      </w:pPr>
      <w:r w:rsidRPr="00D260A4">
        <w:rPr>
          <w:color w:val="000000" w:themeColor="text1"/>
          <w:lang w:eastAsia="es-ES_tradnl"/>
        </w:rPr>
        <w:t>Washington, D.C. 20201</w:t>
      </w:r>
    </w:p>
    <w:p w14:paraId="083704CA" w14:textId="77777777" w:rsidR="008D2EAC" w:rsidRPr="00D260A4" w:rsidRDefault="008D2EAC" w:rsidP="008D2EAC">
      <w:pPr>
        <w:pStyle w:val="1-3"/>
        <w:rPr>
          <w:color w:val="000000" w:themeColor="text1"/>
          <w:lang w:eastAsia="es-ES_tradnl"/>
        </w:rPr>
      </w:pPr>
    </w:p>
    <w:p w14:paraId="41BF70AE" w14:textId="77777777" w:rsidR="008D2EAC" w:rsidRPr="006015A1" w:rsidRDefault="008D2EAC" w:rsidP="008D2EAC">
      <w:pPr>
        <w:pStyle w:val="LeftFlush"/>
        <w:rPr>
          <w:color w:val="000000" w:themeColor="text1"/>
          <w:lang w:eastAsia="es-ES_tradnl"/>
        </w:rPr>
      </w:pPr>
      <w:r w:rsidRPr="00D260A4">
        <w:rPr>
          <w:color w:val="000000" w:themeColor="text1"/>
          <w:lang w:eastAsia="es-ES_tradnl"/>
        </w:rPr>
        <w:t>Complaint forms are availa</w:t>
      </w:r>
      <w:r w:rsidRPr="006015A1">
        <w:rPr>
          <w:color w:val="000000" w:themeColor="text1"/>
          <w:lang w:eastAsia="es-ES_tradnl"/>
        </w:rPr>
        <w:t xml:space="preserve">ble at: </w:t>
      </w:r>
      <w:hyperlink r:id="rId11" w:history="1">
        <w:r w:rsidRPr="006015A1">
          <w:rPr>
            <w:rStyle w:val="Hyperlink"/>
            <w:color w:val="000000" w:themeColor="text1"/>
            <w:sz w:val="28"/>
            <w:u w:val="none"/>
            <w:lang w:eastAsia="es-ES_tradnl"/>
          </w:rPr>
          <w:t>http://www.hhs.gov/ocr/office/file/index.html</w:t>
        </w:r>
      </w:hyperlink>
      <w:r w:rsidRPr="006015A1">
        <w:rPr>
          <w:color w:val="000000" w:themeColor="text1"/>
          <w:lang w:eastAsia="es-ES_tradnl"/>
        </w:rPr>
        <w:t>.</w:t>
      </w:r>
    </w:p>
    <w:p w14:paraId="68529EFF" w14:textId="77777777" w:rsidR="008D2EAC" w:rsidRPr="006015A1" w:rsidRDefault="008D2EAC" w:rsidP="008D2EAC">
      <w:pPr>
        <w:pStyle w:val="LeftFlush"/>
        <w:rPr>
          <w:lang w:eastAsia="es-ES_tradnl"/>
        </w:rPr>
      </w:pPr>
    </w:p>
    <w:p w14:paraId="44AA8A08" w14:textId="77777777" w:rsidR="008D2EAC" w:rsidRPr="006015A1" w:rsidRDefault="008D2EAC" w:rsidP="008D2EAC">
      <w:pPr>
        <w:pStyle w:val="LeftFlush"/>
        <w:rPr>
          <w:color w:val="000000" w:themeColor="text1"/>
          <w:lang w:eastAsia="es-ES_tradnl"/>
        </w:rPr>
      </w:pPr>
      <w:r w:rsidRPr="006015A1">
        <w:rPr>
          <w:lang w:eastAsia="es-ES_tradnl"/>
        </w:rPr>
        <w:t xml:space="preserve">This notice is available at: </w:t>
      </w:r>
      <w:r w:rsidRPr="006015A1">
        <w:rPr>
          <w:color w:val="000000" w:themeColor="text1"/>
          <w:lang w:eastAsia="es-ES_tradnl"/>
        </w:rPr>
        <w:t>https://www.uhc.com/nondiscrimination-med</w:t>
      </w:r>
    </w:p>
    <w:p w14:paraId="5D7E363D" w14:textId="77777777" w:rsidR="008D2EAC" w:rsidRDefault="008D2EAC" w:rsidP="008D2EAC">
      <w:pPr>
        <w:pStyle w:val="LeftFlush"/>
        <w:rPr>
          <w:b/>
          <w:bCs/>
          <w:color w:val="000000" w:themeColor="text1"/>
          <w:lang w:eastAsia="es-ES_tradnl"/>
        </w:rPr>
      </w:pPr>
    </w:p>
    <w:p w14:paraId="4DF39A20" w14:textId="77777777" w:rsidR="008D2EAC" w:rsidRDefault="008D2EAC" w:rsidP="008D2EAC">
      <w:pPr>
        <w:pStyle w:val="LeftFlush"/>
      </w:pPr>
      <w:hyperlink r:id="rId12" w:history="1">
        <w:r w:rsidRPr="00E53113">
          <w:rPr>
            <w:rStyle w:val="Hyperlink"/>
            <w:color w:val="000000" w:themeColor="text1"/>
            <w:sz w:val="28"/>
            <w:u w:val="none"/>
            <w:lang w:eastAsia="es-ES_tradnl"/>
          </w:rPr>
          <w:t>https://www.optum.com/en/language-assistance-nondiscrimination.html</w:t>
        </w:r>
      </w:hyperlink>
    </w:p>
    <w:p w14:paraId="156CA0E8" w14:textId="77777777" w:rsidR="008D2EAC" w:rsidRPr="00E53113" w:rsidRDefault="008D2EAC" w:rsidP="008D2EAC">
      <w:pPr>
        <w:pStyle w:val="LeftFlush"/>
        <w:rPr>
          <w:color w:val="000000" w:themeColor="text1"/>
          <w:lang w:eastAsia="es-ES_tradnl"/>
        </w:rPr>
      </w:pPr>
    </w:p>
    <w:p w14:paraId="0365B19C" w14:textId="77777777" w:rsidR="008D2EAC" w:rsidRDefault="008D2EAC" w:rsidP="008D2EAC">
      <w:pPr>
        <w:pStyle w:val="LeftFlush"/>
        <w:rPr>
          <w:lang w:eastAsia="es-ES_tradnl"/>
        </w:rPr>
      </w:pPr>
      <w:r w:rsidRPr="001C7D4E">
        <w:rPr>
          <w:lang w:eastAsia="es-ES_tradnl"/>
        </w:rPr>
        <w:t>UHEX26MP0358170_000</w:t>
      </w:r>
    </w:p>
    <w:p w14:paraId="2326A9A9" w14:textId="0F22717B" w:rsidR="00245F18" w:rsidRPr="00245F18" w:rsidRDefault="00FC0F95" w:rsidP="00A95034">
      <w:pPr>
        <w:pStyle w:val="LeftFlush"/>
        <w:rPr>
          <w:rStyle w:val="RefPageNumberEmbed"/>
          <w:sz w:val="28"/>
          <w:szCs w:val="28"/>
        </w:rPr>
      </w:pPr>
      <w:r>
        <w:rPr>
          <w:rStyle w:val="RefPageNumberEmbed"/>
          <w:sz w:val="28"/>
          <w:szCs w:val="28"/>
        </w:rPr>
        <w:t>2</w:t>
      </w:r>
      <w:r w:rsidR="00401C9D">
        <w:rPr>
          <w:rStyle w:val="RefPageNumberEmbed"/>
          <w:sz w:val="28"/>
          <w:szCs w:val="28"/>
        </w:rPr>
        <w:t>0</w:t>
      </w:r>
    </w:p>
    <w:p w14:paraId="641B6EE3" w14:textId="0FD64BB3" w:rsidR="00FC0B61" w:rsidRDefault="00FC0B61" w:rsidP="00FC0B61">
      <w:pPr>
        <w:pStyle w:val="1-3"/>
      </w:pPr>
      <w:r w:rsidRPr="00FC0B61">
        <w:t>For more information, please call customer service at:</w:t>
      </w:r>
    </w:p>
    <w:p w14:paraId="1BB7FC34" w14:textId="5809C61A" w:rsidR="0069271D" w:rsidRDefault="00596F3F" w:rsidP="0069271D">
      <w:pPr>
        <w:pStyle w:val="LeftFlush"/>
      </w:pPr>
      <w:r>
        <w:t>AARP® Medicare Rx Saver from UHC (PDP)</w:t>
      </w:r>
      <w:r w:rsidR="00FC0B61" w:rsidRPr="00FC0B61">
        <w:t xml:space="preserve"> Customer Service:</w:t>
      </w:r>
    </w:p>
    <w:p w14:paraId="7C530CB0" w14:textId="01C49FF9" w:rsidR="0069271D" w:rsidRPr="006015A1" w:rsidRDefault="0069271D" w:rsidP="0069271D">
      <w:pPr>
        <w:pStyle w:val="Heading2"/>
      </w:pPr>
      <w:r w:rsidRPr="003707AB">
        <w:t>C</w:t>
      </w:r>
      <w:r w:rsidRPr="006015A1">
        <w:t>all</w:t>
      </w:r>
      <w:r w:rsidR="00596F3F" w:rsidRPr="006015A1">
        <w:t xml:space="preserve"> 1-866-460-8854</w:t>
      </w:r>
    </w:p>
    <w:p w14:paraId="191AA5D0" w14:textId="3F876273" w:rsidR="0069271D" w:rsidRPr="006015A1" w:rsidRDefault="0069271D" w:rsidP="0069271D">
      <w:pPr>
        <w:pStyle w:val="LeftFlush"/>
      </w:pPr>
      <w:r w:rsidRPr="006015A1">
        <w:t xml:space="preserve">Calls to this number are free. </w:t>
      </w:r>
      <w:r w:rsidR="00D90666" w:rsidRPr="006015A1">
        <w:t>7</w:t>
      </w:r>
      <w:r w:rsidRPr="006015A1">
        <w:t xml:space="preserve"> a.m.-</w:t>
      </w:r>
      <w:r w:rsidR="00D90666" w:rsidRPr="006015A1">
        <w:t>10</w:t>
      </w:r>
      <w:r w:rsidRPr="006015A1">
        <w:t xml:space="preserve"> p.m.</w:t>
      </w:r>
      <w:r w:rsidR="00D90666" w:rsidRPr="006015A1">
        <w:t xml:space="preserve"> CT</w:t>
      </w:r>
      <w:r w:rsidRPr="006015A1">
        <w:t>: 7 Days Oct-Mar; M-F Apr-Sept. Customer Service also has free language interpreter services available for non-English speakers.</w:t>
      </w:r>
    </w:p>
    <w:p w14:paraId="2E57E95E" w14:textId="77777777" w:rsidR="0069271D" w:rsidRPr="006015A1" w:rsidRDefault="0069271D" w:rsidP="0069271D">
      <w:pPr>
        <w:pStyle w:val="Heading2"/>
      </w:pPr>
      <w:r w:rsidRPr="006015A1">
        <w:t>TTY 711</w:t>
      </w:r>
    </w:p>
    <w:p w14:paraId="2D7D3016" w14:textId="77777777" w:rsidR="006015A1" w:rsidRDefault="0069271D" w:rsidP="0069271D">
      <w:pPr>
        <w:pStyle w:val="1-3"/>
      </w:pPr>
      <w:r>
        <w:rPr>
          <w:color w:val="231F20"/>
        </w:rPr>
        <w:t>Calls to this number are free</w:t>
      </w:r>
    </w:p>
    <w:p w14:paraId="7DA07597" w14:textId="35FFB2DA" w:rsidR="0069271D" w:rsidRDefault="00D90666" w:rsidP="0069271D">
      <w:pPr>
        <w:pStyle w:val="1-3"/>
        <w:rPr>
          <w:color w:val="231F20"/>
        </w:rPr>
      </w:pPr>
      <w:r>
        <w:t>7 a.m.-10 p.m. CT: 7 Days Oct-Mar; M-F Apr-Sept.</w:t>
      </w:r>
    </w:p>
    <w:p w14:paraId="0FCC15C6" w14:textId="77777777" w:rsidR="0069271D" w:rsidRDefault="0069271D" w:rsidP="0069271D">
      <w:pPr>
        <w:pStyle w:val="1-3"/>
      </w:pPr>
    </w:p>
    <w:p w14:paraId="236C0068" w14:textId="1BAF594C" w:rsidR="0069271D" w:rsidRPr="008E0AB6" w:rsidRDefault="0069271D" w:rsidP="0069271D">
      <w:pPr>
        <w:pStyle w:val="1-3"/>
        <w:rPr>
          <w:b/>
          <w:bCs/>
        </w:rPr>
      </w:pPr>
      <w:r>
        <w:rPr>
          <w:color w:val="231F20"/>
        </w:rPr>
        <w:t xml:space="preserve">Write: </w:t>
      </w:r>
      <w:r w:rsidRPr="008E0AB6">
        <w:rPr>
          <w:b/>
          <w:bCs/>
          <w:color w:val="231F20"/>
        </w:rPr>
        <w:t xml:space="preserve">P.O. Box </w:t>
      </w:r>
      <w:r w:rsidR="006D196D" w:rsidRPr="008E0AB6">
        <w:rPr>
          <w:b/>
          <w:bCs/>
          <w:color w:val="231F20"/>
        </w:rPr>
        <w:t>307</w:t>
      </w:r>
      <w:r w:rsidR="00D90666" w:rsidRPr="008E0AB6">
        <w:rPr>
          <w:b/>
          <w:bCs/>
          <w:color w:val="231F20"/>
        </w:rPr>
        <w:t>70</w:t>
      </w:r>
    </w:p>
    <w:p w14:paraId="01586775" w14:textId="6FC68DC3" w:rsidR="0069271D" w:rsidRDefault="0069271D" w:rsidP="0069271D">
      <w:pPr>
        <w:pStyle w:val="1-3"/>
        <w:rPr>
          <w:color w:val="231F20"/>
        </w:rPr>
      </w:pPr>
      <w:r>
        <w:rPr>
          <w:color w:val="231F20"/>
        </w:rPr>
        <w:t xml:space="preserve">Salt Lake City, UT </w:t>
      </w:r>
      <w:r w:rsidR="006C15E8" w:rsidRPr="006C15E8">
        <w:rPr>
          <w:color w:val="231F20"/>
        </w:rPr>
        <w:t>84130-07</w:t>
      </w:r>
      <w:r w:rsidR="00D90666">
        <w:rPr>
          <w:color w:val="231F20"/>
        </w:rPr>
        <w:t>70</w:t>
      </w:r>
    </w:p>
    <w:p w14:paraId="57A635B2" w14:textId="77777777" w:rsidR="00754BFE" w:rsidRDefault="00754BFE" w:rsidP="0069271D">
      <w:pPr>
        <w:pStyle w:val="1-3"/>
        <w:rPr>
          <w:color w:val="231F20"/>
        </w:rPr>
      </w:pPr>
    </w:p>
    <w:p w14:paraId="45DC6F94" w14:textId="7B8C640C" w:rsidR="00D90666" w:rsidRDefault="00FC0F95" w:rsidP="0069271D">
      <w:pPr>
        <w:pStyle w:val="1-3"/>
      </w:pPr>
      <w:r w:rsidRPr="00FC0F95">
        <w:t>myAARPMedicare.com</w:t>
      </w:r>
    </w:p>
    <w:p w14:paraId="0D70D5B6" w14:textId="77777777" w:rsidR="00FC0F95" w:rsidRDefault="00FC0F95" w:rsidP="0069271D">
      <w:pPr>
        <w:pStyle w:val="1-3"/>
      </w:pPr>
    </w:p>
    <w:p w14:paraId="533078F3" w14:textId="77777777" w:rsidR="00754BFE" w:rsidRPr="00754BFE" w:rsidRDefault="00754BFE" w:rsidP="00754BFE">
      <w:pPr>
        <w:pStyle w:val="1-3"/>
        <w:rPr>
          <w:color w:val="231F20"/>
        </w:rPr>
      </w:pPr>
      <w:r>
        <w:rPr>
          <w:lang w:eastAsia="de-DE"/>
        </w:rPr>
        <w:t>PDOH</w:t>
      </w:r>
      <w:r w:rsidRPr="00754BFE">
        <w:rPr>
          <w:color w:val="231F20"/>
        </w:rPr>
        <w:t>26PD0279643_000</w:t>
      </w:r>
    </w:p>
    <w:p w14:paraId="76963295" w14:textId="77777777" w:rsidR="00754BFE" w:rsidRDefault="00754BFE" w:rsidP="00754BFE">
      <w:pPr>
        <w:pStyle w:val="1-3"/>
        <w:rPr>
          <w:lang w:eastAsia="de-DE"/>
        </w:rPr>
      </w:pPr>
      <w:r w:rsidRPr="00754BFE">
        <w:rPr>
          <w:color w:val="231F20"/>
        </w:rPr>
        <w:t>UH.26.6</w:t>
      </w:r>
      <w:r>
        <w:rPr>
          <w:lang w:eastAsia="de-DE"/>
        </w:rPr>
        <w:t>77.01.1.161_000</w:t>
      </w:r>
    </w:p>
    <w:p w14:paraId="467FC73D" w14:textId="4D2DF17D" w:rsidR="00FC0F95" w:rsidRDefault="00FC0F95" w:rsidP="00754BFE">
      <w:pPr>
        <w:pStyle w:val="LeftFlush"/>
        <w:rPr>
          <w:rStyle w:val="RefPageNumberEmbed"/>
          <w:sz w:val="28"/>
          <w:szCs w:val="28"/>
        </w:rPr>
      </w:pPr>
      <w:r>
        <w:rPr>
          <w:rStyle w:val="RefPageNumberEmbed"/>
          <w:sz w:val="28"/>
          <w:szCs w:val="28"/>
        </w:rPr>
        <w:t>2</w:t>
      </w:r>
      <w:r w:rsidR="00401C9D">
        <w:rPr>
          <w:rStyle w:val="RefPageNumberEmbed"/>
          <w:sz w:val="28"/>
          <w:szCs w:val="28"/>
        </w:rPr>
        <w:t>1</w:t>
      </w:r>
    </w:p>
    <w:p w14:paraId="303D4AF3" w14:textId="0F437AF2" w:rsidR="00FC0F95" w:rsidRDefault="00FC0F95" w:rsidP="00FC0F95">
      <w:pPr>
        <w:pStyle w:val="LeftFlush"/>
      </w:pPr>
      <w:r w:rsidRPr="00E6789A">
        <w:t xml:space="preserve">AARP Medicare </w:t>
      </w:r>
      <w:r w:rsidR="00254896">
        <w:t>Rx</w:t>
      </w:r>
      <w:r w:rsidRPr="00E6789A">
        <w:t xml:space="preserve"> from UnitedHealthcare</w:t>
      </w:r>
    </w:p>
    <w:p w14:paraId="6F6A9E0F" w14:textId="77777777" w:rsidR="00FC0F95" w:rsidRDefault="00FC0F95" w:rsidP="00FC0F95">
      <w:pPr>
        <w:pStyle w:val="1-3"/>
        <w:rPr>
          <w:lang w:eastAsia="de-DE"/>
        </w:rPr>
      </w:pPr>
      <w:r w:rsidRPr="00FC0F95">
        <w:rPr>
          <w:lang w:eastAsia="de-DE"/>
        </w:rPr>
        <w:t>PO Box 31385</w:t>
      </w:r>
    </w:p>
    <w:p w14:paraId="18620A0F" w14:textId="4B895ABB" w:rsidR="00FC0F95" w:rsidRDefault="00FC0F95" w:rsidP="00FC0F95">
      <w:pPr>
        <w:pStyle w:val="1-3"/>
        <w:rPr>
          <w:lang w:eastAsia="de-DE"/>
        </w:rPr>
      </w:pPr>
      <w:r w:rsidRPr="00FC0F95">
        <w:rPr>
          <w:lang w:eastAsia="de-DE"/>
        </w:rPr>
        <w:t>Salt Lake City, UT 84131</w:t>
      </w:r>
    </w:p>
    <w:p w14:paraId="43F6058E" w14:textId="429A21E6" w:rsidR="00FC0F95" w:rsidRDefault="00FC0F95" w:rsidP="00983263">
      <w:pPr>
        <w:pStyle w:val="Heading2"/>
        <w:rPr>
          <w:lang w:eastAsia="de-DE"/>
        </w:rPr>
      </w:pPr>
      <w:r w:rsidRPr="00FC0F95">
        <w:rPr>
          <w:lang w:eastAsia="de-DE"/>
        </w:rPr>
        <w:t>2026 Annual Notice of Changes enclosed.</w:t>
      </w:r>
    </w:p>
    <w:p w14:paraId="70151A05" w14:textId="77777777" w:rsidR="00A745F9" w:rsidRDefault="00A745F9" w:rsidP="00A745F9">
      <w:pPr>
        <w:pStyle w:val="LeftFlush"/>
        <w:rPr>
          <w:lang w:eastAsia="de-DE"/>
        </w:rPr>
      </w:pPr>
      <w:r w:rsidRPr="00A745F9">
        <w:rPr>
          <w:lang w:eastAsia="de-DE"/>
        </w:rPr>
        <w:t>Time-sensitive material</w:t>
      </w:r>
    </w:p>
    <w:p w14:paraId="7D32B5F9" w14:textId="77777777" w:rsidR="00A745F9" w:rsidRDefault="00A745F9" w:rsidP="00A745F9">
      <w:pPr>
        <w:pStyle w:val="LeftFlush"/>
        <w:rPr>
          <w:lang w:eastAsia="de-DE"/>
        </w:rPr>
      </w:pPr>
    </w:p>
    <w:p w14:paraId="10E7CD42" w14:textId="2A9DA795" w:rsidR="00A745F9" w:rsidRDefault="00A745F9" w:rsidP="00A745F9">
      <w:pPr>
        <w:pStyle w:val="LeftFlush"/>
        <w:rPr>
          <w:lang w:eastAsia="de-DE"/>
        </w:rPr>
      </w:pPr>
      <w:r w:rsidRPr="00A745F9">
        <w:rPr>
          <w:lang w:eastAsia="de-DE"/>
        </w:rPr>
        <w:t>Important plan information</w:t>
      </w:r>
    </w:p>
    <w:p w14:paraId="2888FEA4" w14:textId="77777777" w:rsidR="00A745F9" w:rsidRDefault="00A745F9" w:rsidP="00A745F9">
      <w:pPr>
        <w:pStyle w:val="LeftFlush"/>
        <w:rPr>
          <w:lang w:eastAsia="de-DE"/>
        </w:rPr>
      </w:pPr>
    </w:p>
    <w:p w14:paraId="374E435F" w14:textId="50D9A296" w:rsidR="00A745F9" w:rsidRDefault="00A745F9" w:rsidP="00A745F9">
      <w:pPr>
        <w:pStyle w:val="LeftFlush"/>
        <w:rPr>
          <w:lang w:eastAsia="de-DE"/>
        </w:rPr>
      </w:pPr>
      <w:r w:rsidRPr="00A745F9">
        <w:rPr>
          <w:lang w:eastAsia="de-DE"/>
        </w:rPr>
        <w:lastRenderedPageBreak/>
        <w:t>UH.26.677.01.1.1</w:t>
      </w:r>
      <w:r w:rsidR="007774B4">
        <w:rPr>
          <w:lang w:eastAsia="de-DE"/>
        </w:rPr>
        <w:t>61</w:t>
      </w:r>
      <w:r w:rsidRPr="00A745F9">
        <w:rPr>
          <w:lang w:eastAsia="de-DE"/>
        </w:rPr>
        <w:t>_00</w:t>
      </w:r>
      <w:r w:rsidR="00314230">
        <w:rPr>
          <w:lang w:eastAsia="de-DE"/>
        </w:rPr>
        <w:t>0</w:t>
      </w:r>
    </w:p>
    <w:p w14:paraId="6A5352FD" w14:textId="3E553110" w:rsidR="00347A8A" w:rsidRPr="00245F18" w:rsidRDefault="00347A8A" w:rsidP="00347A8A">
      <w:pPr>
        <w:pStyle w:val="LeftFlush"/>
        <w:rPr>
          <w:rStyle w:val="RefPageNumberEmbed"/>
          <w:sz w:val="28"/>
          <w:szCs w:val="28"/>
        </w:rPr>
      </w:pPr>
      <w:r>
        <w:rPr>
          <w:rStyle w:val="RefPageNumberEmbed"/>
          <w:sz w:val="28"/>
          <w:szCs w:val="28"/>
        </w:rPr>
        <w:t>2</w:t>
      </w:r>
      <w:r w:rsidR="00401C9D">
        <w:rPr>
          <w:rStyle w:val="RefPageNumberEmbed"/>
          <w:sz w:val="28"/>
          <w:szCs w:val="28"/>
        </w:rPr>
        <w:t>2</w:t>
      </w:r>
    </w:p>
    <w:p w14:paraId="19A3A6B4" w14:textId="13B07219" w:rsidR="00347A8A" w:rsidRDefault="00347A8A" w:rsidP="00347A8A">
      <w:pPr>
        <w:pStyle w:val="LeftFlush"/>
      </w:pPr>
      <w:r w:rsidRPr="00E6789A">
        <w:t xml:space="preserve">AARP Medicare </w:t>
      </w:r>
      <w:r w:rsidR="00254896">
        <w:t>Rx</w:t>
      </w:r>
      <w:r w:rsidRPr="00E6789A">
        <w:t xml:space="preserve"> from UnitedHealthcare</w:t>
      </w:r>
    </w:p>
    <w:p w14:paraId="363F055B" w14:textId="77777777" w:rsidR="00347A8A" w:rsidRDefault="00347A8A" w:rsidP="00347A8A">
      <w:pPr>
        <w:pStyle w:val="1-3"/>
        <w:rPr>
          <w:lang w:eastAsia="de-DE"/>
        </w:rPr>
      </w:pPr>
      <w:r w:rsidRPr="00FC0F95">
        <w:rPr>
          <w:lang w:eastAsia="de-DE"/>
        </w:rPr>
        <w:t>PO Box 31385</w:t>
      </w:r>
    </w:p>
    <w:p w14:paraId="2ABD5637" w14:textId="77777777" w:rsidR="00347A8A" w:rsidRDefault="00347A8A" w:rsidP="00347A8A">
      <w:pPr>
        <w:pStyle w:val="1-3"/>
        <w:rPr>
          <w:lang w:eastAsia="de-DE"/>
        </w:rPr>
      </w:pPr>
      <w:r w:rsidRPr="00FC0F95">
        <w:rPr>
          <w:lang w:eastAsia="de-DE"/>
        </w:rPr>
        <w:t>Salt Lake City, UT 84131</w:t>
      </w:r>
    </w:p>
    <w:p w14:paraId="3CA153DF" w14:textId="77777777" w:rsidR="00347A8A" w:rsidRDefault="00347A8A" w:rsidP="00347A8A">
      <w:pPr>
        <w:pStyle w:val="Heading2"/>
        <w:rPr>
          <w:lang w:eastAsia="de-DE"/>
        </w:rPr>
      </w:pPr>
      <w:r w:rsidRPr="00FC0F95">
        <w:rPr>
          <w:lang w:eastAsia="de-DE"/>
        </w:rPr>
        <w:t>2026 Annual Notice of Changes enclosed.</w:t>
      </w:r>
    </w:p>
    <w:p w14:paraId="141B6E54" w14:textId="77777777" w:rsidR="00347A8A" w:rsidRDefault="00347A8A" w:rsidP="00347A8A">
      <w:pPr>
        <w:pStyle w:val="LeftFlush"/>
        <w:rPr>
          <w:lang w:eastAsia="de-DE"/>
        </w:rPr>
      </w:pPr>
      <w:r w:rsidRPr="00A745F9">
        <w:rPr>
          <w:lang w:eastAsia="de-DE"/>
        </w:rPr>
        <w:t>Time-sensitive material</w:t>
      </w:r>
    </w:p>
    <w:p w14:paraId="7B643799" w14:textId="77777777" w:rsidR="00347A8A" w:rsidRDefault="00347A8A" w:rsidP="00347A8A">
      <w:pPr>
        <w:pStyle w:val="LeftFlush"/>
        <w:rPr>
          <w:lang w:eastAsia="de-DE"/>
        </w:rPr>
      </w:pPr>
    </w:p>
    <w:p w14:paraId="4EB5D36E" w14:textId="77777777" w:rsidR="00347A8A" w:rsidRDefault="00347A8A" w:rsidP="00347A8A">
      <w:pPr>
        <w:pStyle w:val="LeftFlush"/>
        <w:rPr>
          <w:lang w:eastAsia="de-DE"/>
        </w:rPr>
      </w:pPr>
      <w:r w:rsidRPr="00A745F9">
        <w:rPr>
          <w:lang w:eastAsia="de-DE"/>
        </w:rPr>
        <w:t>Important plan information</w:t>
      </w:r>
    </w:p>
    <w:p w14:paraId="307CFDB3" w14:textId="77777777" w:rsidR="00347A8A" w:rsidRDefault="00347A8A" w:rsidP="00347A8A">
      <w:pPr>
        <w:pStyle w:val="LeftFlush"/>
        <w:rPr>
          <w:lang w:eastAsia="de-DE"/>
        </w:rPr>
      </w:pPr>
    </w:p>
    <w:p w14:paraId="461D9498" w14:textId="760C4C57" w:rsidR="00347A8A" w:rsidRDefault="00347A8A" w:rsidP="00347A8A">
      <w:pPr>
        <w:pStyle w:val="LeftFlush"/>
        <w:rPr>
          <w:lang w:eastAsia="de-DE"/>
        </w:rPr>
      </w:pPr>
      <w:r w:rsidRPr="00A745F9">
        <w:rPr>
          <w:lang w:eastAsia="de-DE"/>
        </w:rPr>
        <w:t>UH.26.677.01.1.1</w:t>
      </w:r>
      <w:r w:rsidR="007774B4">
        <w:rPr>
          <w:lang w:eastAsia="de-DE"/>
        </w:rPr>
        <w:t>61</w:t>
      </w:r>
      <w:r w:rsidRPr="00A745F9">
        <w:rPr>
          <w:lang w:eastAsia="de-DE"/>
        </w:rPr>
        <w:t>_00</w:t>
      </w:r>
      <w:r w:rsidR="00314230">
        <w:rPr>
          <w:lang w:eastAsia="de-DE"/>
        </w:rPr>
        <w:t>0</w:t>
      </w:r>
    </w:p>
    <w:sectPr w:rsidR="00347A8A">
      <w:pgSz w:w="12240" w:h="16834"/>
      <w:pgMar w:top="1609" w:right="1232" w:bottom="1293" w:left="114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E7A51" w14:textId="77777777" w:rsidR="004C1C74" w:rsidRDefault="004C1C74" w:rsidP="00360D3F">
      <w:pPr>
        <w:spacing w:after="0"/>
      </w:pPr>
      <w:r>
        <w:separator/>
      </w:r>
    </w:p>
  </w:endnote>
  <w:endnote w:type="continuationSeparator" w:id="0">
    <w:p w14:paraId="046A9217" w14:textId="77777777" w:rsidR="004C1C74" w:rsidRDefault="004C1C74" w:rsidP="00360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Braille">
    <w:altName w:val="Calibri"/>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 Sans">
    <w:altName w:val="Sylfaen"/>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699E0" w14:textId="77777777" w:rsidR="004C1C74" w:rsidRDefault="004C1C74" w:rsidP="00360D3F">
      <w:pPr>
        <w:spacing w:after="0"/>
      </w:pPr>
      <w:r>
        <w:separator/>
      </w:r>
    </w:p>
  </w:footnote>
  <w:footnote w:type="continuationSeparator" w:id="0">
    <w:p w14:paraId="2F716077" w14:textId="77777777" w:rsidR="004C1C74" w:rsidRDefault="004C1C74" w:rsidP="00360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F7B61"/>
    <w:multiLevelType w:val="multilevel"/>
    <w:tmpl w:val="FFFFFFFF"/>
    <w:lvl w:ilvl="0">
      <w:numFmt w:val="none"/>
      <w:pStyle w:val="Index1"/>
      <w:suff w:val="nothing"/>
      <w:lvlText w:val=""/>
      <w:lvlJc w:val="left"/>
      <w:pPr>
        <w:ind w:left="720" w:hanging="720"/>
      </w:pPr>
      <w:rPr>
        <w:rFonts w:cs="Times New Roman" w:hint="default"/>
      </w:rPr>
    </w:lvl>
    <w:lvl w:ilvl="1">
      <w:numFmt w:val="none"/>
      <w:lvlRestart w:val="0"/>
      <w:pStyle w:val="Index2"/>
      <w:suff w:val="nothing"/>
      <w:lvlText w:val="%1"/>
      <w:lvlJc w:val="left"/>
      <w:pPr>
        <w:ind w:left="1080" w:hanging="720"/>
      </w:pPr>
      <w:rPr>
        <w:rFonts w:cs="Times New Roman" w:hint="default"/>
      </w:rPr>
    </w:lvl>
    <w:lvl w:ilvl="2">
      <w:numFmt w:val="none"/>
      <w:lvlRestart w:val="0"/>
      <w:pStyle w:val="Index3"/>
      <w:suff w:val="nothing"/>
      <w:lvlText w:val="%1"/>
      <w:lvlJc w:val="left"/>
      <w:pPr>
        <w:ind w:left="1440" w:hanging="720"/>
      </w:pPr>
      <w:rPr>
        <w:rFonts w:cs="Times New Roman" w:hint="default"/>
      </w:rPr>
    </w:lvl>
    <w:lvl w:ilvl="3">
      <w:numFmt w:val="none"/>
      <w:lvlRestart w:val="0"/>
      <w:pStyle w:val="Index4"/>
      <w:suff w:val="nothing"/>
      <w:lvlText w:val="%1"/>
      <w:lvlJc w:val="left"/>
      <w:pPr>
        <w:ind w:left="1800" w:hanging="720"/>
      </w:pPr>
      <w:rPr>
        <w:rFonts w:cs="Times New Roman" w:hint="default"/>
      </w:rPr>
    </w:lvl>
    <w:lvl w:ilvl="4">
      <w:numFmt w:val="none"/>
      <w:lvlRestart w:val="0"/>
      <w:pStyle w:val="Index5"/>
      <w:suff w:val="nothing"/>
      <w:lvlText w:val="%1"/>
      <w:lvlJc w:val="left"/>
      <w:pPr>
        <w:ind w:left="2160" w:hanging="720"/>
      </w:pPr>
      <w:rPr>
        <w:rFonts w:cs="Times New Roman" w:hint="default"/>
      </w:rPr>
    </w:lvl>
    <w:lvl w:ilvl="5">
      <w:numFmt w:val="none"/>
      <w:lvlRestart w:val="0"/>
      <w:pStyle w:val="Index6"/>
      <w:suff w:val="nothing"/>
      <w:lvlText w:val="%1"/>
      <w:lvlJc w:val="left"/>
      <w:pPr>
        <w:ind w:left="2520" w:hanging="720"/>
      </w:pPr>
      <w:rPr>
        <w:rFonts w:cs="Times New Roman" w:hint="default"/>
      </w:rPr>
    </w:lvl>
    <w:lvl w:ilvl="6">
      <w:numFmt w:val="none"/>
      <w:lvlRestart w:val="0"/>
      <w:suff w:val="nothing"/>
      <w:lvlText w:val="%1"/>
      <w:lvlJc w:val="left"/>
      <w:pPr>
        <w:ind w:left="2520" w:hanging="720"/>
      </w:pPr>
      <w:rPr>
        <w:rFonts w:cs="Times New Roman" w:hint="default"/>
      </w:rPr>
    </w:lvl>
    <w:lvl w:ilvl="7">
      <w:numFmt w:val="none"/>
      <w:lvlRestart w:val="0"/>
      <w:suff w:val="nothing"/>
      <w:lvlText w:val="%1"/>
      <w:lvlJc w:val="left"/>
      <w:pPr>
        <w:ind w:left="2520" w:hanging="720"/>
      </w:pPr>
      <w:rPr>
        <w:rFonts w:cs="Times New Roman" w:hint="default"/>
      </w:rPr>
    </w:lvl>
    <w:lvl w:ilvl="8">
      <w:numFmt w:val="none"/>
      <w:lvlRestart w:val="0"/>
      <w:suff w:val="nothing"/>
      <w:lvlText w:val="%1"/>
      <w:lvlJc w:val="left"/>
      <w:pPr>
        <w:ind w:left="2520" w:hanging="720"/>
      </w:pPr>
      <w:rPr>
        <w:rFonts w:cs="Times New Roman" w:hint="default"/>
      </w:rPr>
    </w:lvl>
  </w:abstractNum>
  <w:abstractNum w:abstractNumId="2" w15:restartNumberingAfterBreak="0">
    <w:nsid w:val="09CE4CF1"/>
    <w:multiLevelType w:val="multilevel"/>
    <w:tmpl w:val="FFFFFFFF"/>
    <w:lvl w:ilvl="0">
      <w:start w:val="1"/>
      <w:numFmt w:val="none"/>
      <w:pStyle w:val="Glossary1"/>
      <w:suff w:val="nothing"/>
      <w:lvlText w:val="%1"/>
      <w:lvlJc w:val="left"/>
      <w:pPr>
        <w:ind w:left="720" w:hanging="720"/>
      </w:pPr>
      <w:rPr>
        <w:rFonts w:cs="Times New Roman" w:hint="default"/>
      </w:rPr>
    </w:lvl>
    <w:lvl w:ilvl="1">
      <w:start w:val="1"/>
      <w:numFmt w:val="none"/>
      <w:lvlRestart w:val="0"/>
      <w:pStyle w:val="Glossary2"/>
      <w:suff w:val="nothing"/>
      <w:lvlText w:val="%2"/>
      <w:lvlJc w:val="left"/>
      <w:pPr>
        <w:ind w:left="1080" w:hanging="720"/>
      </w:pPr>
      <w:rPr>
        <w:rFonts w:cs="Times New Roman" w:hint="default"/>
      </w:rPr>
    </w:lvl>
    <w:lvl w:ilvl="2">
      <w:start w:val="1"/>
      <w:numFmt w:val="none"/>
      <w:lvlRestart w:val="0"/>
      <w:pStyle w:val="Glossary3"/>
      <w:suff w:val="nothing"/>
      <w:lvlText w:val="%3"/>
      <w:lvlJc w:val="left"/>
      <w:pPr>
        <w:ind w:left="1440" w:hanging="720"/>
      </w:pPr>
      <w:rPr>
        <w:rFonts w:cs="Times New Roman" w:hint="default"/>
      </w:rPr>
    </w:lvl>
    <w:lvl w:ilvl="3">
      <w:start w:val="1"/>
      <w:numFmt w:val="none"/>
      <w:lvlRestart w:val="0"/>
      <w:pStyle w:val="Glossary4"/>
      <w:suff w:val="nothing"/>
      <w:lvlText w:val=""/>
      <w:lvlJc w:val="left"/>
      <w:pPr>
        <w:ind w:left="1800" w:hanging="720"/>
      </w:pPr>
      <w:rPr>
        <w:rFonts w:cs="Times New Roman" w:hint="default"/>
      </w:rPr>
    </w:lvl>
    <w:lvl w:ilvl="4">
      <w:start w:val="1"/>
      <w:numFmt w:val="none"/>
      <w:lvlRestart w:val="0"/>
      <w:suff w:val="nothing"/>
      <w:lvlText w:val=""/>
      <w:lvlJc w:val="left"/>
      <w:pPr>
        <w:ind w:left="1800" w:hanging="720"/>
      </w:pPr>
      <w:rPr>
        <w:rFonts w:cs="Times New Roman" w:hint="default"/>
      </w:rPr>
    </w:lvl>
    <w:lvl w:ilvl="5">
      <w:start w:val="1"/>
      <w:numFmt w:val="none"/>
      <w:lvlRestart w:val="0"/>
      <w:suff w:val="nothing"/>
      <w:lvlText w:val=""/>
      <w:lvlJc w:val="left"/>
      <w:pPr>
        <w:ind w:left="1800" w:hanging="720"/>
      </w:pPr>
      <w:rPr>
        <w:rFonts w:cs="Times New Roman" w:hint="default"/>
      </w:rPr>
    </w:lvl>
    <w:lvl w:ilvl="6">
      <w:start w:val="1"/>
      <w:numFmt w:val="none"/>
      <w:lvlRestart w:val="0"/>
      <w:suff w:val="nothing"/>
      <w:lvlText w:val="%7"/>
      <w:lvlJc w:val="left"/>
      <w:pPr>
        <w:ind w:left="1800" w:hanging="720"/>
      </w:pPr>
      <w:rPr>
        <w:rFonts w:cs="Times New Roman" w:hint="default"/>
      </w:rPr>
    </w:lvl>
    <w:lvl w:ilvl="7">
      <w:start w:val="1"/>
      <w:numFmt w:val="none"/>
      <w:lvlRestart w:val="0"/>
      <w:suff w:val="nothing"/>
      <w:lvlText w:val="%8"/>
      <w:lvlJc w:val="left"/>
      <w:pPr>
        <w:ind w:left="1800" w:hanging="720"/>
      </w:pPr>
      <w:rPr>
        <w:rFonts w:cs="Times New Roman" w:hint="default"/>
      </w:rPr>
    </w:lvl>
    <w:lvl w:ilvl="8">
      <w:start w:val="1"/>
      <w:numFmt w:val="none"/>
      <w:lvlRestart w:val="0"/>
      <w:suff w:val="nothing"/>
      <w:lvlText w:val="%9"/>
      <w:lvlJc w:val="left"/>
      <w:pPr>
        <w:ind w:left="1800" w:hanging="720"/>
      </w:pPr>
      <w:rPr>
        <w:rFonts w:cs="Times New Roman" w:hint="default"/>
      </w:rPr>
    </w:lvl>
  </w:abstractNum>
  <w:abstractNum w:abstractNumId="3" w15:restartNumberingAfterBreak="0">
    <w:nsid w:val="11A05FC1"/>
    <w:multiLevelType w:val="multilevel"/>
    <w:tmpl w:val="FFFFFFFF"/>
    <w:lvl w:ilvl="0">
      <w:start w:val="1"/>
      <w:numFmt w:val="none"/>
      <w:pStyle w:val="CBC-Display1"/>
      <w:suff w:val="nothing"/>
      <w:lvlText w:val=""/>
      <w:lvlJc w:val="left"/>
      <w:pPr>
        <w:ind w:left="187" w:hanging="187"/>
      </w:pPr>
      <w:rPr>
        <w:rFonts w:cs="Times New Roman" w:hint="default"/>
      </w:rPr>
    </w:lvl>
    <w:lvl w:ilvl="1">
      <w:start w:val="1"/>
      <w:numFmt w:val="none"/>
      <w:pStyle w:val="CBC-Display2"/>
      <w:suff w:val="nothing"/>
      <w:lvlText w:val=""/>
      <w:lvlJc w:val="left"/>
      <w:pPr>
        <w:ind w:left="187" w:firstLine="187"/>
      </w:pPr>
      <w:rPr>
        <w:rFonts w:cs="Times New Roman" w:hint="default"/>
      </w:rPr>
    </w:lvl>
    <w:lvl w:ilvl="2">
      <w:start w:val="1"/>
      <w:numFmt w:val="none"/>
      <w:pStyle w:val="CBC-Display3"/>
      <w:suff w:val="nothing"/>
      <w:lvlText w:val=""/>
      <w:lvlJc w:val="left"/>
      <w:pPr>
        <w:ind w:left="187" w:firstLine="375"/>
      </w:pPr>
      <w:rPr>
        <w:rFonts w:cs="Times New Roman" w:hint="default"/>
      </w:rPr>
    </w:lvl>
    <w:lvl w:ilvl="3">
      <w:start w:val="1"/>
      <w:numFmt w:val="none"/>
      <w:pStyle w:val="CBC-Display4"/>
      <w:suff w:val="nothing"/>
      <w:lvlText w:val=""/>
      <w:lvlJc w:val="left"/>
      <w:pPr>
        <w:ind w:left="187" w:firstLine="562"/>
      </w:pPr>
      <w:rPr>
        <w:rFonts w:cs="Times New Roman" w:hint="default"/>
      </w:rPr>
    </w:lvl>
    <w:lvl w:ilvl="4">
      <w:start w:val="1"/>
      <w:numFmt w:val="none"/>
      <w:pStyle w:val="CBC-Display5"/>
      <w:suff w:val="nothing"/>
      <w:lvlText w:val=""/>
      <w:lvlJc w:val="left"/>
      <w:pPr>
        <w:ind w:left="187" w:firstLine="749"/>
      </w:pPr>
      <w:rPr>
        <w:rFonts w:cs="Times New Roman" w:hint="default"/>
      </w:rPr>
    </w:lvl>
    <w:lvl w:ilvl="5">
      <w:start w:val="1"/>
      <w:numFmt w:val="none"/>
      <w:pStyle w:val="CBC-Display6"/>
      <w:suff w:val="nothing"/>
      <w:lvlText w:val=""/>
      <w:lvlJc w:val="left"/>
      <w:pPr>
        <w:ind w:left="187" w:firstLine="936"/>
      </w:pPr>
      <w:rPr>
        <w:rFonts w:cs="Times New Roman" w:hint="default"/>
      </w:rPr>
    </w:lvl>
    <w:lvl w:ilvl="6">
      <w:start w:val="1"/>
      <w:numFmt w:val="none"/>
      <w:suff w:val="nothing"/>
      <w:lvlText w:val=""/>
      <w:lvlJc w:val="left"/>
      <w:pPr>
        <w:ind w:left="187" w:firstLine="936"/>
      </w:pPr>
      <w:rPr>
        <w:rFonts w:cs="Times New Roman" w:hint="default"/>
      </w:rPr>
    </w:lvl>
    <w:lvl w:ilvl="7">
      <w:start w:val="1"/>
      <w:numFmt w:val="none"/>
      <w:suff w:val="nothing"/>
      <w:lvlText w:val=""/>
      <w:lvlJc w:val="left"/>
      <w:pPr>
        <w:ind w:left="187" w:firstLine="936"/>
      </w:pPr>
      <w:rPr>
        <w:rFonts w:cs="Times New Roman" w:hint="default"/>
      </w:rPr>
    </w:lvl>
    <w:lvl w:ilvl="8">
      <w:start w:val="1"/>
      <w:numFmt w:val="none"/>
      <w:suff w:val="nothing"/>
      <w:lvlText w:val=""/>
      <w:lvlJc w:val="left"/>
      <w:pPr>
        <w:ind w:left="187" w:firstLine="936"/>
      </w:pPr>
      <w:rPr>
        <w:rFonts w:cs="Times New Roman" w:hint="default"/>
      </w:rPr>
    </w:lvl>
  </w:abstractNum>
  <w:abstractNum w:abstractNumId="4" w15:restartNumberingAfterBreak="0">
    <w:nsid w:val="13B249EF"/>
    <w:multiLevelType w:val="hybridMultilevel"/>
    <w:tmpl w:val="64A4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45BEC"/>
    <w:multiLevelType w:val="multilevel"/>
    <w:tmpl w:val="FFFFFFFF"/>
    <w:lvl w:ilvl="0">
      <w:start w:val="1"/>
      <w:numFmt w:val="none"/>
      <w:suff w:val="nothing"/>
      <w:lvlText w:val="%1"/>
      <w:lvlJc w:val="left"/>
      <w:pPr>
        <w:ind w:left="1440" w:hanging="1440"/>
      </w:pPr>
      <w:rPr>
        <w:rFonts w:cs="Times New Roman" w:hint="default"/>
      </w:rPr>
    </w:lvl>
    <w:lvl w:ilvl="1">
      <w:start w:val="1"/>
      <w:numFmt w:val="none"/>
      <w:lvlRestart w:val="0"/>
      <w:suff w:val="nothing"/>
      <w:lvlText w:val="%1"/>
      <w:lvlJc w:val="left"/>
      <w:pPr>
        <w:ind w:left="1440" w:hanging="1080"/>
      </w:pPr>
      <w:rPr>
        <w:rFonts w:cs="Times New Roman" w:hint="default"/>
      </w:rPr>
    </w:lvl>
    <w:lvl w:ilvl="2">
      <w:start w:val="1"/>
      <w:numFmt w:val="none"/>
      <w:lvlRestart w:val="0"/>
      <w:suff w:val="nothing"/>
      <w:lvlText w:val="%1"/>
      <w:lvlJc w:val="left"/>
      <w:pPr>
        <w:ind w:left="1440" w:hanging="720"/>
      </w:pPr>
      <w:rPr>
        <w:rFonts w:cs="Times New Roman" w:hint="default"/>
      </w:rPr>
    </w:lvl>
    <w:lvl w:ilvl="3">
      <w:start w:val="1"/>
      <w:numFmt w:val="none"/>
      <w:lvlRestart w:val="0"/>
      <w:suff w:val="nothing"/>
      <w:lvlText w:val="%1"/>
      <w:lvlJc w:val="left"/>
      <w:pPr>
        <w:ind w:left="1440" w:hanging="360"/>
      </w:pPr>
      <w:rPr>
        <w:rFonts w:cs="Times New Roman" w:hint="default"/>
      </w:rPr>
    </w:lvl>
    <w:lvl w:ilvl="4">
      <w:start w:val="1"/>
      <w:numFmt w:val="none"/>
      <w:suff w:val="nothing"/>
      <w:lvlText w:val="%1"/>
      <w:lvlJc w:val="left"/>
      <w:pPr>
        <w:ind w:left="1440" w:hanging="360"/>
      </w:pPr>
      <w:rPr>
        <w:rFonts w:cs="Times New Roman" w:hint="default"/>
      </w:rPr>
    </w:lvl>
    <w:lvl w:ilvl="5">
      <w:start w:val="1"/>
      <w:numFmt w:val="none"/>
      <w:lvlRestart w:val="0"/>
      <w:suff w:val="nothing"/>
      <w:lvlText w:val="%1"/>
      <w:lvlJc w:val="left"/>
      <w:pPr>
        <w:ind w:left="1440" w:hanging="360"/>
      </w:pPr>
      <w:rPr>
        <w:rFonts w:cs="Times New Roman" w:hint="default"/>
      </w:rPr>
    </w:lvl>
    <w:lvl w:ilvl="6">
      <w:start w:val="1"/>
      <w:numFmt w:val="none"/>
      <w:lvlRestart w:val="0"/>
      <w:suff w:val="nothing"/>
      <w:lvlText w:val="%1"/>
      <w:lvlJc w:val="left"/>
      <w:pPr>
        <w:ind w:left="1440" w:hanging="360"/>
      </w:pPr>
      <w:rPr>
        <w:rFonts w:cs="Times New Roman" w:hint="default"/>
      </w:rPr>
    </w:lvl>
    <w:lvl w:ilvl="7">
      <w:start w:val="1"/>
      <w:numFmt w:val="none"/>
      <w:lvlRestart w:val="0"/>
      <w:suff w:val="nothing"/>
      <w:lvlText w:val="%1"/>
      <w:lvlJc w:val="left"/>
      <w:pPr>
        <w:ind w:left="1440" w:hanging="360"/>
      </w:pPr>
      <w:rPr>
        <w:rFonts w:cs="Times New Roman" w:hint="default"/>
      </w:rPr>
    </w:lvl>
    <w:lvl w:ilvl="8">
      <w:start w:val="1"/>
      <w:numFmt w:val="none"/>
      <w:lvlRestart w:val="0"/>
      <w:suff w:val="nothing"/>
      <w:lvlText w:val="%1"/>
      <w:lvlJc w:val="left"/>
      <w:pPr>
        <w:ind w:left="1440" w:hanging="360"/>
      </w:pPr>
      <w:rPr>
        <w:rFonts w:cs="Times New Roman" w:hint="default"/>
      </w:rPr>
    </w:lvl>
  </w:abstractNum>
  <w:abstractNum w:abstractNumId="6" w15:restartNumberingAfterBreak="0">
    <w:nsid w:val="163D6195"/>
    <w:multiLevelType w:val="multilevel"/>
    <w:tmpl w:val="FFFFFFFF"/>
    <w:lvl w:ilvl="0">
      <w:numFmt w:val="none"/>
      <w:pStyle w:val="TOC1"/>
      <w:suff w:val="nothing"/>
      <w:lvlText w:val=""/>
      <w:lvlJc w:val="left"/>
      <w:pPr>
        <w:ind w:left="720" w:hanging="720"/>
      </w:pPr>
      <w:rPr>
        <w:rFonts w:cs="Times New Roman" w:hint="default"/>
      </w:rPr>
    </w:lvl>
    <w:lvl w:ilvl="1">
      <w:numFmt w:val="none"/>
      <w:lvlRestart w:val="0"/>
      <w:pStyle w:val="TOC2"/>
      <w:suff w:val="nothing"/>
      <w:lvlText w:val=""/>
      <w:lvlJc w:val="left"/>
      <w:pPr>
        <w:ind w:left="1080" w:hanging="720"/>
      </w:pPr>
      <w:rPr>
        <w:rFonts w:cs="Times New Roman" w:hint="default"/>
      </w:rPr>
    </w:lvl>
    <w:lvl w:ilvl="2">
      <w:numFmt w:val="none"/>
      <w:lvlRestart w:val="0"/>
      <w:pStyle w:val="TOC3"/>
      <w:suff w:val="nothing"/>
      <w:lvlText w:val=""/>
      <w:lvlJc w:val="left"/>
      <w:pPr>
        <w:ind w:left="1440" w:hanging="720"/>
      </w:pPr>
      <w:rPr>
        <w:rFonts w:cs="Times New Roman" w:hint="default"/>
      </w:rPr>
    </w:lvl>
    <w:lvl w:ilvl="3">
      <w:numFmt w:val="none"/>
      <w:lvlRestart w:val="0"/>
      <w:pStyle w:val="TOC4"/>
      <w:suff w:val="nothing"/>
      <w:lvlText w:val=""/>
      <w:lvlJc w:val="left"/>
      <w:pPr>
        <w:ind w:left="1800" w:hanging="720"/>
      </w:pPr>
      <w:rPr>
        <w:rFonts w:cs="Times New Roman" w:hint="default"/>
      </w:rPr>
    </w:lvl>
    <w:lvl w:ilvl="4">
      <w:numFmt w:val="none"/>
      <w:lvlRestart w:val="0"/>
      <w:pStyle w:val="TOC5"/>
      <w:suff w:val="nothing"/>
      <w:lvlText w:val=""/>
      <w:lvlJc w:val="left"/>
      <w:pPr>
        <w:ind w:left="2160" w:hanging="720"/>
      </w:pPr>
      <w:rPr>
        <w:rFonts w:cs="Times New Roman" w:hint="default"/>
      </w:rPr>
    </w:lvl>
    <w:lvl w:ilvl="5">
      <w:numFmt w:val="none"/>
      <w:lvlRestart w:val="0"/>
      <w:pStyle w:val="TOC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7" w15:restartNumberingAfterBreak="0">
    <w:nsid w:val="1B122A2A"/>
    <w:multiLevelType w:val="multilevel"/>
    <w:tmpl w:val="FFFFFFFF"/>
    <w:lvl w:ilvl="0">
      <w:start w:val="1"/>
      <w:numFmt w:val="none"/>
      <w:suff w:val="nothing"/>
      <w:lvlText w:val=""/>
      <w:lvlJc w:val="left"/>
      <w:pPr>
        <w:ind w:left="1800" w:hanging="1800"/>
      </w:pPr>
      <w:rPr>
        <w:rFonts w:cs="Times New Roman" w:hint="default"/>
      </w:rPr>
    </w:lvl>
    <w:lvl w:ilvl="1">
      <w:start w:val="1"/>
      <w:numFmt w:val="none"/>
      <w:suff w:val="nothing"/>
      <w:lvlText w:val=""/>
      <w:lvlJc w:val="left"/>
      <w:pPr>
        <w:ind w:left="1800" w:hanging="1440"/>
      </w:pPr>
      <w:rPr>
        <w:rFonts w:cs="Times New Roman" w:hint="default"/>
      </w:rPr>
    </w:lvl>
    <w:lvl w:ilvl="2">
      <w:start w:val="1"/>
      <w:numFmt w:val="none"/>
      <w:suff w:val="nothing"/>
      <w:lvlText w:val=""/>
      <w:lvlJc w:val="left"/>
      <w:pPr>
        <w:ind w:left="1800" w:hanging="1080"/>
      </w:pPr>
      <w:rPr>
        <w:rFonts w:cs="Times New Roman" w:hint="default"/>
      </w:rPr>
    </w:lvl>
    <w:lvl w:ilvl="3">
      <w:start w:val="1"/>
      <w:numFmt w:val="none"/>
      <w:suff w:val="nothing"/>
      <w:lvlText w:val=""/>
      <w:lvlJc w:val="left"/>
      <w:pPr>
        <w:ind w:left="1800" w:hanging="720"/>
      </w:pPr>
      <w:rPr>
        <w:rFonts w:cs="Times New Roman" w:hint="default"/>
      </w:rPr>
    </w:lvl>
    <w:lvl w:ilvl="4">
      <w:start w:val="1"/>
      <w:numFmt w:val="none"/>
      <w:suff w:val="nothing"/>
      <w:lvlText w:val=""/>
      <w:lvlJc w:val="left"/>
      <w:pPr>
        <w:ind w:left="1800" w:hanging="360"/>
      </w:pPr>
      <w:rPr>
        <w:rFonts w:cs="Times New Roman" w:hint="default"/>
      </w:rPr>
    </w:lvl>
    <w:lvl w:ilvl="5">
      <w:start w:val="1"/>
      <w:numFmt w:val="none"/>
      <w:suff w:val="nothing"/>
      <w:lvlText w:val=""/>
      <w:lvlJc w:val="left"/>
      <w:pPr>
        <w:ind w:left="1800" w:hanging="360"/>
      </w:pPr>
      <w:rPr>
        <w:rFonts w:cs="Times New Roman" w:hint="default"/>
      </w:rPr>
    </w:lvl>
    <w:lvl w:ilvl="6">
      <w:start w:val="1"/>
      <w:numFmt w:val="none"/>
      <w:suff w:val="nothing"/>
      <w:lvlText w:val=""/>
      <w:lvlJc w:val="left"/>
      <w:pPr>
        <w:ind w:left="1800" w:hanging="360"/>
      </w:pPr>
      <w:rPr>
        <w:rFonts w:cs="Times New Roman" w:hint="default"/>
      </w:rPr>
    </w:lvl>
    <w:lvl w:ilvl="7">
      <w:start w:val="1"/>
      <w:numFmt w:val="none"/>
      <w:suff w:val="nothing"/>
      <w:lvlText w:val=""/>
      <w:lvlJc w:val="left"/>
      <w:pPr>
        <w:ind w:left="1800" w:hanging="360"/>
      </w:pPr>
      <w:rPr>
        <w:rFonts w:cs="Times New Roman" w:hint="default"/>
      </w:rPr>
    </w:lvl>
    <w:lvl w:ilvl="8">
      <w:start w:val="1"/>
      <w:numFmt w:val="none"/>
      <w:suff w:val="nothing"/>
      <w:lvlText w:val=""/>
      <w:lvlJc w:val="left"/>
      <w:pPr>
        <w:ind w:left="1800" w:hanging="360"/>
      </w:pPr>
      <w:rPr>
        <w:rFonts w:cs="Times New Roman" w:hint="default"/>
      </w:rPr>
    </w:lvl>
  </w:abstractNum>
  <w:abstractNum w:abstractNumId="8" w15:restartNumberingAfterBreak="0">
    <w:nsid w:val="35163BF9"/>
    <w:multiLevelType w:val="multilevel"/>
    <w:tmpl w:val="FFFFFFFF"/>
    <w:lvl w:ilvl="0">
      <w:start w:val="1"/>
      <w:numFmt w:val="none"/>
      <w:suff w:val="nothing"/>
      <w:lvlText w:val="%1"/>
      <w:lvlJc w:val="left"/>
      <w:pPr>
        <w:ind w:left="720" w:hanging="720"/>
      </w:pPr>
      <w:rPr>
        <w:rFonts w:cs="Times New Roman" w:hint="default"/>
      </w:rPr>
    </w:lvl>
    <w:lvl w:ilvl="1">
      <w:numFmt w:val="none"/>
      <w:lvlRestart w:val="0"/>
      <w:suff w:val="nothing"/>
      <w:lvlText w:val=""/>
      <w:lvlJc w:val="left"/>
      <w:pPr>
        <w:ind w:left="720" w:hanging="360"/>
      </w:pPr>
      <w:rPr>
        <w:rFonts w:cs="Times New Roman" w:hint="default"/>
      </w:rPr>
    </w:lvl>
    <w:lvl w:ilvl="2">
      <w:numFmt w:val="none"/>
      <w:lvlRestart w:val="0"/>
      <w:suff w:val="nothing"/>
      <w:lvlText w:val=""/>
      <w:lvlJc w:val="left"/>
      <w:pPr>
        <w:ind w:left="720" w:hanging="360"/>
      </w:pPr>
      <w:rPr>
        <w:rFonts w:cs="Times New Roman" w:hint="default"/>
      </w:rPr>
    </w:lvl>
    <w:lvl w:ilvl="3">
      <w:numFmt w:val="none"/>
      <w:lvlRestart w:val="0"/>
      <w:suff w:val="nothing"/>
      <w:lvlText w:val=""/>
      <w:lvlJc w:val="left"/>
      <w:pPr>
        <w:ind w:left="720" w:hanging="360"/>
      </w:pPr>
      <w:rPr>
        <w:rFonts w:cs="Times New Roman" w:hint="default"/>
      </w:rPr>
    </w:lvl>
    <w:lvl w:ilvl="4">
      <w:numFmt w:val="none"/>
      <w:lvlRestart w:val="0"/>
      <w:suff w:val="nothing"/>
      <w:lvlText w:val=""/>
      <w:lvlJc w:val="left"/>
      <w:pPr>
        <w:ind w:left="720" w:hanging="360"/>
      </w:pPr>
      <w:rPr>
        <w:rFonts w:cs="Times New Roman" w:hint="default"/>
      </w:rPr>
    </w:lvl>
    <w:lvl w:ilvl="5">
      <w:start w:val="1"/>
      <w:numFmt w:val="decimal"/>
      <w:lvlRestart w:val="0"/>
      <w:suff w:val="nothing"/>
      <w:lvlText w:val="%6"/>
      <w:lvlJc w:val="left"/>
      <w:pPr>
        <w:ind w:left="720" w:hanging="360"/>
      </w:pPr>
      <w:rPr>
        <w:rFonts w:cs="Times New Roman" w:hint="default"/>
      </w:rPr>
    </w:lvl>
    <w:lvl w:ilvl="6">
      <w:numFmt w:val="none"/>
      <w:lvlRestart w:val="0"/>
      <w:suff w:val="nothing"/>
      <w:lvlText w:val=""/>
      <w:lvlJc w:val="left"/>
      <w:pPr>
        <w:ind w:left="360" w:firstLine="360"/>
      </w:pPr>
      <w:rPr>
        <w:rFonts w:cs="Times New Roman" w:hint="default"/>
      </w:rPr>
    </w:lvl>
    <w:lvl w:ilvl="7">
      <w:numFmt w:val="none"/>
      <w:lvlRestart w:val="0"/>
      <w:suff w:val="nothing"/>
      <w:lvlText w:val=""/>
      <w:lvlJc w:val="left"/>
      <w:pPr>
        <w:ind w:left="360" w:firstLine="360"/>
      </w:pPr>
      <w:rPr>
        <w:rFonts w:cs="Times New Roman" w:hint="default"/>
      </w:rPr>
    </w:lvl>
    <w:lvl w:ilvl="8">
      <w:numFmt w:val="none"/>
      <w:lvlRestart w:val="0"/>
      <w:suff w:val="nothing"/>
      <w:lvlText w:val=""/>
      <w:lvlJc w:val="left"/>
      <w:pPr>
        <w:ind w:left="360" w:firstLine="360"/>
      </w:pPr>
      <w:rPr>
        <w:rFonts w:cs="Times New Roman" w:hint="default"/>
      </w:rPr>
    </w:lvl>
  </w:abstractNum>
  <w:abstractNum w:abstractNumId="9" w15:restartNumberingAfterBreak="0">
    <w:nsid w:val="36E812BF"/>
    <w:multiLevelType w:val="multilevel"/>
    <w:tmpl w:val="86501A48"/>
    <w:lvl w:ilvl="0">
      <w:start w:val="1"/>
      <w:numFmt w:val="none"/>
      <w:pStyle w:val="Heading1"/>
      <w:suff w:val="space"/>
      <w:lvlText w:val=""/>
      <w:lvlJc w:val="center"/>
      <w:rPr>
        <w:rFonts w:cs="Times New Roman" w:hint="default"/>
      </w:rPr>
    </w:lvl>
    <w:lvl w:ilvl="1">
      <w:start w:val="1"/>
      <w:numFmt w:val="none"/>
      <w:pStyle w:val="Heading2"/>
      <w:suff w:val="nothing"/>
      <w:lvlText w:val=""/>
      <w:lvlJc w:val="left"/>
      <w:pPr>
        <w:ind w:left="720"/>
      </w:pPr>
      <w:rPr>
        <w:rFonts w:cs="Times New Roman" w:hint="default"/>
      </w:rPr>
    </w:lvl>
    <w:lvl w:ilvl="2">
      <w:start w:val="1"/>
      <w:numFmt w:val="none"/>
      <w:pStyle w:val="Heading3"/>
      <w:suff w:val="nothing"/>
      <w:lvlText w:val=""/>
      <w:lvlJc w:val="left"/>
      <w:pPr>
        <w:ind w:left="1080"/>
      </w:pPr>
      <w:rPr>
        <w:rFonts w:cs="Times New Roman" w:hint="default"/>
      </w:rPr>
    </w:lvl>
    <w:lvl w:ilvl="3">
      <w:start w:val="1"/>
      <w:numFmt w:val="none"/>
      <w:pStyle w:val="Heading4"/>
      <w:suff w:val="nothing"/>
      <w:lvlText w:val=""/>
      <w:lvlJc w:val="left"/>
      <w:rPr>
        <w:rFonts w:cs="Times New Roman" w:hint="default"/>
      </w:rPr>
    </w:lvl>
    <w:lvl w:ilvl="4">
      <w:start w:val="1"/>
      <w:numFmt w:val="none"/>
      <w:pStyle w:val="Heading5"/>
      <w:suff w:val="nothing"/>
      <w:lvlText w:val=""/>
      <w:lvlJc w:val="left"/>
      <w:rPr>
        <w:rFonts w:cs="Times New Roman" w:hint="default"/>
      </w:rPr>
    </w:lvl>
    <w:lvl w:ilvl="5">
      <w:start w:val="1"/>
      <w:numFmt w:val="none"/>
      <w:pStyle w:val="Heading6"/>
      <w:suff w:val="nothing"/>
      <w:lvlText w:val=""/>
      <w:lvlJc w:val="left"/>
      <w:rPr>
        <w:rFonts w:cs="Times New Roman" w:hint="default"/>
      </w:rPr>
    </w:lvl>
    <w:lvl w:ilvl="6">
      <w:start w:val="1"/>
      <w:numFmt w:val="none"/>
      <w:pStyle w:val="Heading7"/>
      <w:suff w:val="nothing"/>
      <w:lvlText w:val=""/>
      <w:lvlJc w:val="left"/>
      <w:rPr>
        <w:rFonts w:cs="Times New Roman" w:hint="default"/>
      </w:rPr>
    </w:lvl>
    <w:lvl w:ilvl="7">
      <w:start w:val="1"/>
      <w:numFmt w:val="none"/>
      <w:pStyle w:val="Heading8"/>
      <w:suff w:val="nothing"/>
      <w:lvlText w:val=""/>
      <w:lvlJc w:val="left"/>
      <w:rPr>
        <w:rFonts w:cs="Times New Roman" w:hint="default"/>
      </w:rPr>
    </w:lvl>
    <w:lvl w:ilvl="8">
      <w:start w:val="1"/>
      <w:numFmt w:val="none"/>
      <w:pStyle w:val="Heading9"/>
      <w:suff w:val="nothing"/>
      <w:lvlText w:val=""/>
      <w:lvlJc w:val="left"/>
      <w:rPr>
        <w:rFonts w:cs="Times New Roman" w:hint="default"/>
      </w:rPr>
    </w:lvl>
  </w:abstractNum>
  <w:abstractNum w:abstractNumId="10" w15:restartNumberingAfterBreak="0">
    <w:nsid w:val="3F124D5A"/>
    <w:multiLevelType w:val="multilevel"/>
    <w:tmpl w:val="FFFFFFFF"/>
    <w:lvl w:ilvl="0">
      <w:start w:val="1"/>
      <w:numFmt w:val="none"/>
      <w:pStyle w:val="List1"/>
      <w:suff w:val="nothing"/>
      <w:lvlText w:val=""/>
      <w:lvlJc w:val="left"/>
      <w:pPr>
        <w:ind w:left="720" w:hanging="720"/>
      </w:pPr>
      <w:rPr>
        <w:rFonts w:cs="Times New Roman" w:hint="default"/>
      </w:rPr>
    </w:lvl>
    <w:lvl w:ilvl="1">
      <w:numFmt w:val="none"/>
      <w:lvlRestart w:val="0"/>
      <w:pStyle w:val="List2"/>
      <w:suff w:val="nothing"/>
      <w:lvlText w:val=""/>
      <w:lvlJc w:val="left"/>
      <w:pPr>
        <w:ind w:left="1080" w:hanging="720"/>
      </w:pPr>
      <w:rPr>
        <w:rFonts w:cs="Times New Roman" w:hint="default"/>
      </w:rPr>
    </w:lvl>
    <w:lvl w:ilvl="2">
      <w:start w:val="1"/>
      <w:numFmt w:val="none"/>
      <w:lvlRestart w:val="0"/>
      <w:pStyle w:val="List3"/>
      <w:suff w:val="nothing"/>
      <w:lvlText w:val=""/>
      <w:lvlJc w:val="left"/>
      <w:pPr>
        <w:ind w:left="1440" w:hanging="720"/>
      </w:pPr>
      <w:rPr>
        <w:rFonts w:cs="Times New Roman" w:hint="default"/>
      </w:rPr>
    </w:lvl>
    <w:lvl w:ilvl="3">
      <w:start w:val="1"/>
      <w:numFmt w:val="none"/>
      <w:lvlRestart w:val="0"/>
      <w:pStyle w:val="List4"/>
      <w:suff w:val="nothing"/>
      <w:lvlText w:val=""/>
      <w:lvlJc w:val="left"/>
      <w:pPr>
        <w:ind w:left="1800" w:hanging="720"/>
      </w:pPr>
      <w:rPr>
        <w:rFonts w:cs="Times New Roman" w:hint="default"/>
      </w:rPr>
    </w:lvl>
    <w:lvl w:ilvl="4">
      <w:start w:val="1"/>
      <w:numFmt w:val="none"/>
      <w:lvlRestart w:val="0"/>
      <w:pStyle w:val="List5"/>
      <w:suff w:val="nothing"/>
      <w:lvlText w:val="%5"/>
      <w:lvlJc w:val="left"/>
      <w:pPr>
        <w:ind w:left="2160" w:hanging="720"/>
      </w:pPr>
      <w:rPr>
        <w:rFonts w:cs="Times New Roman" w:hint="default"/>
      </w:rPr>
    </w:lvl>
    <w:lvl w:ilvl="5">
      <w:start w:val="1"/>
      <w:numFmt w:val="none"/>
      <w:lvlRestart w:val="0"/>
      <w:pStyle w:val="List6"/>
      <w:suff w:val="nothing"/>
      <w:lvlText w:val="%6"/>
      <w:lvlJc w:val="left"/>
      <w:pPr>
        <w:ind w:left="2520" w:hanging="720"/>
      </w:pPr>
      <w:rPr>
        <w:rFonts w:cs="Times New Roman" w:hint="default"/>
      </w:rPr>
    </w:lvl>
    <w:lvl w:ilvl="6">
      <w:start w:val="1"/>
      <w:numFmt w:val="none"/>
      <w:lvlRestart w:val="0"/>
      <w:suff w:val="nothing"/>
      <w:lvlText w:val="%7"/>
      <w:lvlJc w:val="left"/>
      <w:pPr>
        <w:ind w:left="2520" w:hanging="720"/>
      </w:pPr>
      <w:rPr>
        <w:rFonts w:cs="Times New Roman" w:hint="default"/>
      </w:rPr>
    </w:lvl>
    <w:lvl w:ilvl="7">
      <w:start w:val="1"/>
      <w:numFmt w:val="none"/>
      <w:lvlRestart w:val="0"/>
      <w:suff w:val="nothing"/>
      <w:lvlText w:val="%8"/>
      <w:lvlJc w:val="left"/>
      <w:pPr>
        <w:ind w:left="2520" w:hanging="720"/>
      </w:pPr>
      <w:rPr>
        <w:rFonts w:cs="Times New Roman" w:hint="default"/>
      </w:rPr>
    </w:lvl>
    <w:lvl w:ilvl="8">
      <w:start w:val="1"/>
      <w:numFmt w:val="none"/>
      <w:lvlRestart w:val="0"/>
      <w:suff w:val="nothing"/>
      <w:lvlText w:val="%9"/>
      <w:lvlJc w:val="left"/>
      <w:pPr>
        <w:ind w:left="2520" w:hanging="720"/>
      </w:pPr>
      <w:rPr>
        <w:rFonts w:cs="Times New Roman" w:hint="default"/>
      </w:rPr>
    </w:lvl>
  </w:abstractNum>
  <w:abstractNum w:abstractNumId="11" w15:restartNumberingAfterBreak="0">
    <w:nsid w:val="41744424"/>
    <w:multiLevelType w:val="multilevel"/>
    <w:tmpl w:val="FFFFFFFF"/>
    <w:lvl w:ilvl="0">
      <w:numFmt w:val="none"/>
      <w:pStyle w:val="Exercise1"/>
      <w:suff w:val="nothing"/>
      <w:lvlText w:val=""/>
      <w:lvlJc w:val="left"/>
      <w:pPr>
        <w:ind w:left="720" w:hanging="720"/>
      </w:pPr>
      <w:rPr>
        <w:rFonts w:cs="Times New Roman" w:hint="default"/>
      </w:rPr>
    </w:lvl>
    <w:lvl w:ilvl="1">
      <w:numFmt w:val="none"/>
      <w:lvlRestart w:val="0"/>
      <w:pStyle w:val="Exercise2"/>
      <w:suff w:val="nothing"/>
      <w:lvlText w:val=""/>
      <w:lvlJc w:val="left"/>
      <w:pPr>
        <w:ind w:left="1080" w:hanging="720"/>
      </w:pPr>
      <w:rPr>
        <w:rFonts w:cs="Times New Roman" w:hint="default"/>
      </w:rPr>
    </w:lvl>
    <w:lvl w:ilvl="2">
      <w:numFmt w:val="none"/>
      <w:lvlRestart w:val="0"/>
      <w:pStyle w:val="Exercise3"/>
      <w:suff w:val="nothing"/>
      <w:lvlText w:val=""/>
      <w:lvlJc w:val="left"/>
      <w:pPr>
        <w:ind w:left="1440" w:hanging="720"/>
      </w:pPr>
      <w:rPr>
        <w:rFonts w:cs="Times New Roman" w:hint="default"/>
      </w:rPr>
    </w:lvl>
    <w:lvl w:ilvl="3">
      <w:numFmt w:val="none"/>
      <w:lvlRestart w:val="0"/>
      <w:pStyle w:val="Exercise4"/>
      <w:suff w:val="nothing"/>
      <w:lvlText w:val=""/>
      <w:lvlJc w:val="left"/>
      <w:pPr>
        <w:ind w:left="1800" w:hanging="720"/>
      </w:pPr>
      <w:rPr>
        <w:rFonts w:cs="Times New Roman" w:hint="default"/>
      </w:rPr>
    </w:lvl>
    <w:lvl w:ilvl="4">
      <w:numFmt w:val="none"/>
      <w:lvlRestart w:val="0"/>
      <w:pStyle w:val="Exercise5"/>
      <w:suff w:val="nothing"/>
      <w:lvlText w:val=""/>
      <w:lvlJc w:val="left"/>
      <w:pPr>
        <w:ind w:left="2160" w:hanging="720"/>
      </w:pPr>
      <w:rPr>
        <w:rFonts w:cs="Times New Roman" w:hint="default"/>
      </w:rPr>
    </w:lvl>
    <w:lvl w:ilvl="5">
      <w:numFmt w:val="none"/>
      <w:lvlRestart w:val="0"/>
      <w:pStyle w:val="Exercise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12" w15:restartNumberingAfterBreak="0">
    <w:nsid w:val="50FB6090"/>
    <w:multiLevelType w:val="multilevel"/>
    <w:tmpl w:val="FFFFFFFF"/>
    <w:lvl w:ilvl="0">
      <w:numFmt w:val="none"/>
      <w:pStyle w:val="Ex2Nemeth1"/>
      <w:suff w:val="nothing"/>
      <w:lvlText w:val=""/>
      <w:lvlJc w:val="center"/>
      <w:pPr>
        <w:ind w:left="720" w:hanging="720"/>
      </w:pPr>
      <w:rPr>
        <w:rFonts w:cs="Times New Roman" w:hint="default"/>
      </w:rPr>
    </w:lvl>
    <w:lvl w:ilvl="1">
      <w:numFmt w:val="none"/>
      <w:lvlRestart w:val="0"/>
      <w:pStyle w:val="Ex2Nemeth2"/>
      <w:suff w:val="nothing"/>
      <w:lvlText w:val=""/>
      <w:lvlJc w:val="left"/>
      <w:pPr>
        <w:ind w:left="360"/>
      </w:pPr>
      <w:rPr>
        <w:rFonts w:cs="Times New Roman" w:hint="default"/>
      </w:rPr>
    </w:lvl>
    <w:lvl w:ilvl="2">
      <w:numFmt w:val="none"/>
      <w:lvlRestart w:val="0"/>
      <w:suff w:val="nothing"/>
      <w:lvlText w:val=""/>
      <w:lvlJc w:val="left"/>
      <w:pPr>
        <w:ind w:left="360"/>
      </w:pPr>
      <w:rPr>
        <w:rFonts w:cs="Times New Roman" w:hint="default"/>
      </w:rPr>
    </w:lvl>
    <w:lvl w:ilvl="3">
      <w:numFmt w:val="none"/>
      <w:lvlRestart w:val="0"/>
      <w:suff w:val="nothing"/>
      <w:lvlText w:val=""/>
      <w:lvlJc w:val="left"/>
      <w:pPr>
        <w:ind w:left="360"/>
      </w:pPr>
      <w:rPr>
        <w:rFonts w:cs="Times New Roman" w:hint="default"/>
      </w:rPr>
    </w:lvl>
    <w:lvl w:ilvl="4">
      <w:numFmt w:val="none"/>
      <w:lvlRestart w:val="0"/>
      <w:suff w:val="nothing"/>
      <w:lvlText w:val=""/>
      <w:lvlJc w:val="left"/>
      <w:pPr>
        <w:ind w:left="360"/>
      </w:pPr>
      <w:rPr>
        <w:rFonts w:cs="Times New Roman" w:hint="default"/>
      </w:rPr>
    </w:lvl>
    <w:lvl w:ilvl="5">
      <w:numFmt w:val="none"/>
      <w:lvlRestart w:val="0"/>
      <w:suff w:val="nothing"/>
      <w:lvlText w:val=""/>
      <w:lvlJc w:val="left"/>
      <w:rPr>
        <w:rFonts w:cs="Times New Roman" w:hint="default"/>
      </w:rPr>
    </w:lvl>
    <w:lvl w:ilvl="6">
      <w:numFmt w:val="none"/>
      <w:lvlRestart w:val="0"/>
      <w:suff w:val="nothing"/>
      <w:lvlText w:val=""/>
      <w:lvlJc w:val="left"/>
      <w:rPr>
        <w:rFonts w:cs="Times New Roman" w:hint="default"/>
      </w:rPr>
    </w:lvl>
    <w:lvl w:ilvl="7">
      <w:numFmt w:val="none"/>
      <w:lvlRestart w:val="0"/>
      <w:suff w:val="nothing"/>
      <w:lvlText w:val=""/>
      <w:lvlJc w:val="left"/>
      <w:rPr>
        <w:rFonts w:cs="Times New Roman" w:hint="default"/>
      </w:rPr>
    </w:lvl>
    <w:lvl w:ilvl="8">
      <w:numFmt w:val="none"/>
      <w:lvlRestart w:val="0"/>
      <w:suff w:val="nothing"/>
      <w:lvlText w:val=""/>
      <w:lvlJc w:val="left"/>
      <w:rPr>
        <w:rFonts w:cs="Times New Roman" w:hint="default"/>
      </w:rPr>
    </w:lvl>
  </w:abstractNum>
  <w:abstractNum w:abstractNumId="13" w15:restartNumberingAfterBreak="0">
    <w:nsid w:val="54922A96"/>
    <w:multiLevelType w:val="multilevel"/>
    <w:tmpl w:val="FFFFFFFF"/>
    <w:lvl w:ilvl="0">
      <w:start w:val="1"/>
      <w:numFmt w:val="none"/>
      <w:pStyle w:val="ProsePlay"/>
      <w:suff w:val="nothing"/>
      <w:lvlText w:val=""/>
      <w:lvlJc w:val="left"/>
      <w:pPr>
        <w:ind w:left="360" w:hanging="360"/>
      </w:pPr>
      <w:rPr>
        <w:rFonts w:cs="Times New Roman" w:hint="default"/>
      </w:rPr>
    </w:lvl>
    <w:lvl w:ilvl="1">
      <w:start w:val="1"/>
      <w:numFmt w:val="none"/>
      <w:lvlRestart w:val="0"/>
      <w:pStyle w:val="ProseStage"/>
      <w:suff w:val="nothing"/>
      <w:lvlText w:val=""/>
      <w:lvlJc w:val="left"/>
      <w:pPr>
        <w:ind w:left="720"/>
      </w:pPr>
      <w:rPr>
        <w:rFonts w:cs="Times New Roman" w:hint="default"/>
      </w:rPr>
    </w:lvl>
    <w:lvl w:ilvl="2">
      <w:start w:val="1"/>
      <w:numFmt w:val="none"/>
      <w:lvlRestart w:val="0"/>
      <w:suff w:val="nothing"/>
      <w:lvlText w:val=""/>
      <w:lvlJc w:val="left"/>
      <w:pPr>
        <w:ind w:left="720"/>
      </w:pPr>
      <w:rPr>
        <w:rFonts w:cs="Times New Roman" w:hint="default"/>
      </w:rPr>
    </w:lvl>
    <w:lvl w:ilvl="3">
      <w:start w:val="1"/>
      <w:numFmt w:val="none"/>
      <w:lvlRestart w:val="0"/>
      <w:suff w:val="nothing"/>
      <w:lvlText w:val=""/>
      <w:lvlJc w:val="left"/>
      <w:pPr>
        <w:ind w:left="720"/>
      </w:pPr>
      <w:rPr>
        <w:rFonts w:cs="Times New Roman" w:hint="default"/>
      </w:rPr>
    </w:lvl>
    <w:lvl w:ilvl="4">
      <w:start w:val="1"/>
      <w:numFmt w:val="none"/>
      <w:suff w:val="space"/>
      <w:lvlText w:val=""/>
      <w:lvlJc w:val="left"/>
      <w:pPr>
        <w:ind w:left="720"/>
      </w:pPr>
      <w:rPr>
        <w:rFonts w:cs="Times New Roman" w:hint="default"/>
      </w:rPr>
    </w:lvl>
    <w:lvl w:ilvl="5">
      <w:start w:val="1"/>
      <w:numFmt w:val="none"/>
      <w:lvlRestart w:val="0"/>
      <w:suff w:val="nothing"/>
      <w:lvlText w:val="%6"/>
      <w:lvlJc w:val="left"/>
      <w:pPr>
        <w:ind w:left="720"/>
      </w:pPr>
      <w:rPr>
        <w:rFonts w:cs="Times New Roman" w:hint="default"/>
      </w:rPr>
    </w:lvl>
    <w:lvl w:ilvl="6">
      <w:start w:val="1"/>
      <w:numFmt w:val="none"/>
      <w:lvlRestart w:val="0"/>
      <w:suff w:val="nothing"/>
      <w:lvlText w:val=""/>
      <w:lvlJc w:val="left"/>
      <w:pPr>
        <w:ind w:left="720"/>
      </w:pPr>
      <w:rPr>
        <w:rFonts w:cs="Times New Roman" w:hint="default"/>
      </w:rPr>
    </w:lvl>
    <w:lvl w:ilvl="7">
      <w:start w:val="1"/>
      <w:numFmt w:val="none"/>
      <w:lvlRestart w:val="0"/>
      <w:suff w:val="nothing"/>
      <w:lvlText w:val=""/>
      <w:lvlJc w:val="left"/>
      <w:pPr>
        <w:ind w:left="720"/>
      </w:pPr>
      <w:rPr>
        <w:rFonts w:cs="Times New Roman" w:hint="default"/>
      </w:rPr>
    </w:lvl>
    <w:lvl w:ilvl="8">
      <w:start w:val="1"/>
      <w:numFmt w:val="none"/>
      <w:lvlRestart w:val="0"/>
      <w:suff w:val="nothing"/>
      <w:lvlText w:val=""/>
      <w:lvlJc w:val="left"/>
      <w:pPr>
        <w:ind w:left="720"/>
      </w:pPr>
      <w:rPr>
        <w:rFonts w:cs="Times New Roman" w:hint="default"/>
      </w:rPr>
    </w:lvl>
  </w:abstractNum>
  <w:abstractNum w:abstractNumId="14" w15:restartNumberingAfterBreak="0">
    <w:nsid w:val="58E50F85"/>
    <w:multiLevelType w:val="multilevel"/>
    <w:tmpl w:val="FFFFFFFF"/>
    <w:lvl w:ilvl="0">
      <w:start w:val="1"/>
      <w:numFmt w:val="none"/>
      <w:pStyle w:val="Poetry1"/>
      <w:suff w:val="nothing"/>
      <w:lvlText w:val="%1"/>
      <w:lvlJc w:val="left"/>
      <w:pPr>
        <w:ind w:left="720" w:hanging="720"/>
      </w:pPr>
      <w:rPr>
        <w:rFonts w:cs="Times New Roman" w:hint="default"/>
      </w:rPr>
    </w:lvl>
    <w:lvl w:ilvl="1">
      <w:start w:val="1"/>
      <w:numFmt w:val="none"/>
      <w:lvlRestart w:val="0"/>
      <w:pStyle w:val="Poetry2"/>
      <w:suff w:val="nothing"/>
      <w:lvlText w:val="%1"/>
      <w:lvlJc w:val="left"/>
      <w:pPr>
        <w:ind w:left="1080" w:hanging="720"/>
      </w:pPr>
      <w:rPr>
        <w:rFonts w:cs="Times New Roman" w:hint="default"/>
      </w:rPr>
    </w:lvl>
    <w:lvl w:ilvl="2">
      <w:start w:val="1"/>
      <w:numFmt w:val="none"/>
      <w:lvlRestart w:val="0"/>
      <w:pStyle w:val="Poetry3"/>
      <w:suff w:val="nothing"/>
      <w:lvlText w:val="%1"/>
      <w:lvlJc w:val="left"/>
      <w:pPr>
        <w:ind w:left="1440" w:hanging="720"/>
      </w:pPr>
      <w:rPr>
        <w:rFonts w:cs="Times New Roman" w:hint="default"/>
      </w:rPr>
    </w:lvl>
    <w:lvl w:ilvl="3">
      <w:start w:val="1"/>
      <w:numFmt w:val="none"/>
      <w:lvlRestart w:val="0"/>
      <w:pStyle w:val="Poetry4"/>
      <w:suff w:val="nothing"/>
      <w:lvlText w:val="%1"/>
      <w:lvlJc w:val="left"/>
      <w:pPr>
        <w:ind w:left="1800" w:hanging="720"/>
      </w:pPr>
      <w:rPr>
        <w:rFonts w:cs="Times New Roman" w:hint="default"/>
      </w:rPr>
    </w:lvl>
    <w:lvl w:ilvl="4">
      <w:start w:val="1"/>
      <w:numFmt w:val="none"/>
      <w:lvlRestart w:val="0"/>
      <w:pStyle w:val="Poetry5"/>
      <w:suff w:val="nothing"/>
      <w:lvlText w:val="%1"/>
      <w:lvlJc w:val="left"/>
      <w:pPr>
        <w:ind w:left="2160" w:hanging="720"/>
      </w:pPr>
      <w:rPr>
        <w:rFonts w:cs="Times New Roman" w:hint="default"/>
      </w:rPr>
    </w:lvl>
    <w:lvl w:ilvl="5">
      <w:start w:val="1"/>
      <w:numFmt w:val="none"/>
      <w:lvlRestart w:val="0"/>
      <w:pStyle w:val="Poetry6"/>
      <w:suff w:val="nothing"/>
      <w:lvlText w:val="%1"/>
      <w:lvlJc w:val="left"/>
      <w:pPr>
        <w:ind w:left="2520" w:hanging="720"/>
      </w:pPr>
      <w:rPr>
        <w:rFonts w:cs="Times New Roman" w:hint="default"/>
      </w:rPr>
    </w:lvl>
    <w:lvl w:ilvl="6">
      <w:start w:val="1"/>
      <w:numFmt w:val="none"/>
      <w:lvlRestart w:val="0"/>
      <w:suff w:val="nothing"/>
      <w:lvlText w:val="%1"/>
      <w:lvlJc w:val="left"/>
      <w:pPr>
        <w:ind w:left="2520" w:hanging="720"/>
      </w:pPr>
      <w:rPr>
        <w:rFonts w:cs="Times New Roman" w:hint="default"/>
      </w:rPr>
    </w:lvl>
    <w:lvl w:ilvl="7">
      <w:start w:val="1"/>
      <w:numFmt w:val="none"/>
      <w:lvlRestart w:val="0"/>
      <w:suff w:val="nothing"/>
      <w:lvlText w:val="%1"/>
      <w:lvlJc w:val="left"/>
      <w:pPr>
        <w:ind w:left="2520" w:hanging="720"/>
      </w:pPr>
      <w:rPr>
        <w:rFonts w:cs="Times New Roman" w:hint="default"/>
      </w:rPr>
    </w:lvl>
    <w:lvl w:ilvl="8">
      <w:start w:val="1"/>
      <w:numFmt w:val="none"/>
      <w:lvlRestart w:val="0"/>
      <w:suff w:val="nothing"/>
      <w:lvlText w:val="%1"/>
      <w:lvlJc w:val="left"/>
      <w:pPr>
        <w:ind w:left="2520" w:hanging="720"/>
      </w:pPr>
      <w:rPr>
        <w:rFonts w:cs="Times New Roman" w:hint="default"/>
      </w:rPr>
    </w:lvl>
  </w:abstractNum>
  <w:abstractNum w:abstractNumId="15" w15:restartNumberingAfterBreak="0">
    <w:nsid w:val="59AC5E54"/>
    <w:multiLevelType w:val="multilevel"/>
    <w:tmpl w:val="FFFFFFFF"/>
    <w:lvl w:ilvl="0">
      <w:start w:val="1"/>
      <w:numFmt w:val="none"/>
      <w:pStyle w:val="VersePlay1"/>
      <w:suff w:val="nothing"/>
      <w:lvlText w:val=""/>
      <w:lvlJc w:val="left"/>
      <w:pPr>
        <w:ind w:left="720" w:hanging="720"/>
      </w:pPr>
      <w:rPr>
        <w:rFonts w:cs="Times New Roman" w:hint="default"/>
      </w:rPr>
    </w:lvl>
    <w:lvl w:ilvl="1">
      <w:start w:val="1"/>
      <w:numFmt w:val="none"/>
      <w:lvlRestart w:val="0"/>
      <w:pStyle w:val="VersePlay2"/>
      <w:suff w:val="nothing"/>
      <w:lvlText w:val="%1"/>
      <w:lvlJc w:val="left"/>
      <w:pPr>
        <w:ind w:left="720" w:hanging="360"/>
      </w:pPr>
      <w:rPr>
        <w:rFonts w:cs="Times New Roman" w:hint="default"/>
      </w:rPr>
    </w:lvl>
    <w:lvl w:ilvl="2">
      <w:start w:val="1"/>
      <w:numFmt w:val="none"/>
      <w:lvlRestart w:val="0"/>
      <w:pStyle w:val="VerseStage"/>
      <w:suff w:val="nothing"/>
      <w:lvlText w:val="%1"/>
      <w:lvlJc w:val="left"/>
      <w:pPr>
        <w:ind w:left="1080"/>
      </w:pPr>
      <w:rPr>
        <w:rFonts w:cs="Times New Roman" w:hint="default"/>
      </w:rPr>
    </w:lvl>
    <w:lvl w:ilvl="3">
      <w:start w:val="1"/>
      <w:numFmt w:val="none"/>
      <w:lvlRestart w:val="0"/>
      <w:suff w:val="nothing"/>
      <w:lvlText w:val="%1"/>
      <w:lvlJc w:val="left"/>
      <w:pPr>
        <w:ind w:left="720" w:hanging="360"/>
      </w:pPr>
      <w:rPr>
        <w:rFonts w:cs="Times New Roman" w:hint="default"/>
      </w:rPr>
    </w:lvl>
    <w:lvl w:ilvl="4">
      <w:start w:val="1"/>
      <w:numFmt w:val="none"/>
      <w:lvlRestart w:val="0"/>
      <w:suff w:val="nothing"/>
      <w:lvlText w:val="%1"/>
      <w:lvlJc w:val="left"/>
      <w:pPr>
        <w:ind w:left="720" w:hanging="360"/>
      </w:pPr>
      <w:rPr>
        <w:rFonts w:cs="Times New Roman" w:hint="default"/>
      </w:rPr>
    </w:lvl>
    <w:lvl w:ilvl="5">
      <w:start w:val="1"/>
      <w:numFmt w:val="none"/>
      <w:lvlRestart w:val="0"/>
      <w:suff w:val="nothing"/>
      <w:lvlText w:val="%1"/>
      <w:lvlJc w:val="left"/>
      <w:pPr>
        <w:ind w:left="720" w:hanging="360"/>
      </w:pPr>
      <w:rPr>
        <w:rFonts w:cs="Times New Roman" w:hint="default"/>
      </w:rPr>
    </w:lvl>
    <w:lvl w:ilvl="6">
      <w:start w:val="1"/>
      <w:numFmt w:val="none"/>
      <w:lvlRestart w:val="0"/>
      <w:suff w:val="nothing"/>
      <w:lvlText w:val="%1"/>
      <w:lvlJc w:val="left"/>
      <w:pPr>
        <w:ind w:left="720" w:hanging="360"/>
      </w:pPr>
      <w:rPr>
        <w:rFonts w:cs="Times New Roman" w:hint="default"/>
      </w:rPr>
    </w:lvl>
    <w:lvl w:ilvl="7">
      <w:start w:val="1"/>
      <w:numFmt w:val="none"/>
      <w:lvlRestart w:val="0"/>
      <w:suff w:val="nothing"/>
      <w:lvlText w:val="%1"/>
      <w:lvlJc w:val="left"/>
      <w:pPr>
        <w:ind w:left="720" w:hanging="360"/>
      </w:pPr>
      <w:rPr>
        <w:rFonts w:cs="Times New Roman" w:hint="default"/>
      </w:rPr>
    </w:lvl>
    <w:lvl w:ilvl="8">
      <w:start w:val="1"/>
      <w:numFmt w:val="none"/>
      <w:lvlRestart w:val="0"/>
      <w:suff w:val="nothing"/>
      <w:lvlText w:val="%1"/>
      <w:lvlJc w:val="left"/>
      <w:pPr>
        <w:ind w:left="720" w:hanging="360"/>
      </w:pPr>
      <w:rPr>
        <w:rFonts w:cs="Times New Roman" w:hint="default"/>
      </w:rPr>
    </w:lvl>
  </w:abstractNum>
  <w:abstractNum w:abstractNumId="16" w15:restartNumberingAfterBreak="0">
    <w:nsid w:val="74455BD4"/>
    <w:multiLevelType w:val="multilevel"/>
    <w:tmpl w:val="FFFFFFFF"/>
    <w:lvl w:ilvl="0">
      <w:numFmt w:val="none"/>
      <w:suff w:val="nothing"/>
      <w:lvlText w:val=""/>
      <w:lvlJc w:val="left"/>
      <w:pPr>
        <w:ind w:left="1080" w:hanging="1080"/>
      </w:pPr>
      <w:rPr>
        <w:rFonts w:cs="Times New Roman" w:hint="default"/>
      </w:rPr>
    </w:lvl>
    <w:lvl w:ilvl="1">
      <w:numFmt w:val="none"/>
      <w:lvlRestart w:val="0"/>
      <w:suff w:val="nothing"/>
      <w:lvlText w:val=""/>
      <w:lvlJc w:val="left"/>
      <w:pPr>
        <w:ind w:left="1080" w:hanging="720"/>
      </w:pPr>
      <w:rPr>
        <w:rFonts w:cs="Times New Roman" w:hint="default"/>
      </w:rPr>
    </w:lvl>
    <w:lvl w:ilvl="2">
      <w:numFmt w:val="none"/>
      <w:lvlRestart w:val="0"/>
      <w:suff w:val="nothing"/>
      <w:lvlText w:val=""/>
      <w:lvlJc w:val="left"/>
      <w:pPr>
        <w:ind w:left="1080" w:hanging="360"/>
      </w:pPr>
      <w:rPr>
        <w:rFonts w:cs="Times New Roman" w:hint="default"/>
      </w:rPr>
    </w:lvl>
    <w:lvl w:ilvl="3">
      <w:numFmt w:val="none"/>
      <w:lvlRestart w:val="0"/>
      <w:suff w:val="nothing"/>
      <w:lvlText w:val=""/>
      <w:lvlJc w:val="left"/>
      <w:pPr>
        <w:ind w:left="1080" w:hanging="360"/>
      </w:pPr>
      <w:rPr>
        <w:rFonts w:cs="Times New Roman" w:hint="default"/>
      </w:rPr>
    </w:lvl>
    <w:lvl w:ilvl="4">
      <w:numFmt w:val="none"/>
      <w:lvlRestart w:val="0"/>
      <w:suff w:val="nothing"/>
      <w:lvlText w:val=""/>
      <w:lvlJc w:val="left"/>
      <w:pPr>
        <w:ind w:left="1080" w:hanging="360"/>
      </w:pPr>
      <w:rPr>
        <w:rFonts w:cs="Times New Roman" w:hint="default"/>
      </w:rPr>
    </w:lvl>
    <w:lvl w:ilvl="5">
      <w:numFmt w:val="none"/>
      <w:lvlRestart w:val="0"/>
      <w:suff w:val="nothing"/>
      <w:lvlText w:val=""/>
      <w:lvlJc w:val="left"/>
      <w:pPr>
        <w:ind w:left="1080" w:hanging="360"/>
      </w:pPr>
      <w:rPr>
        <w:rFonts w:cs="Times New Roman" w:hint="default"/>
      </w:rPr>
    </w:lvl>
    <w:lvl w:ilvl="6">
      <w:numFmt w:val="none"/>
      <w:suff w:val="nothing"/>
      <w:lvlText w:val=""/>
      <w:lvlJc w:val="left"/>
      <w:pPr>
        <w:ind w:left="1080" w:hanging="360"/>
      </w:pPr>
      <w:rPr>
        <w:rFonts w:cs="Times New Roman" w:hint="default"/>
      </w:rPr>
    </w:lvl>
    <w:lvl w:ilvl="7">
      <w:numFmt w:val="none"/>
      <w:lvlRestart w:val="0"/>
      <w:suff w:val="nothing"/>
      <w:lvlText w:val=""/>
      <w:lvlJc w:val="left"/>
      <w:pPr>
        <w:ind w:left="1080" w:hanging="360"/>
      </w:pPr>
      <w:rPr>
        <w:rFonts w:cs="Times New Roman" w:hint="default"/>
      </w:rPr>
    </w:lvl>
    <w:lvl w:ilvl="8">
      <w:numFmt w:val="none"/>
      <w:lvlRestart w:val="0"/>
      <w:suff w:val="nothing"/>
      <w:lvlText w:val=""/>
      <w:lvlJc w:val="left"/>
      <w:pPr>
        <w:ind w:left="1080" w:hanging="1080"/>
      </w:pPr>
      <w:rPr>
        <w:rFonts w:cs="Times New Roman" w:hint="default"/>
      </w:rPr>
    </w:lvl>
  </w:abstractNum>
  <w:num w:numId="1" w16cid:durableId="1255213404">
    <w:abstractNumId w:val="0"/>
  </w:num>
  <w:num w:numId="2" w16cid:durableId="1522162598">
    <w:abstractNumId w:val="11"/>
  </w:num>
  <w:num w:numId="3" w16cid:durableId="715348407">
    <w:abstractNumId w:val="2"/>
  </w:num>
  <w:num w:numId="4" w16cid:durableId="317081344">
    <w:abstractNumId w:val="12"/>
  </w:num>
  <w:num w:numId="5" w16cid:durableId="322509392">
    <w:abstractNumId w:val="1"/>
  </w:num>
  <w:num w:numId="6" w16cid:durableId="310063553">
    <w:abstractNumId w:val="10"/>
  </w:num>
  <w:num w:numId="7" w16cid:durableId="1769345202">
    <w:abstractNumId w:val="8"/>
  </w:num>
  <w:num w:numId="8" w16cid:durableId="1100375119">
    <w:abstractNumId w:val="16"/>
  </w:num>
  <w:num w:numId="9" w16cid:durableId="2010014250">
    <w:abstractNumId w:val="5"/>
  </w:num>
  <w:num w:numId="10" w16cid:durableId="839662624">
    <w:abstractNumId w:val="7"/>
  </w:num>
  <w:num w:numId="11" w16cid:durableId="1392462998">
    <w:abstractNumId w:val="3"/>
  </w:num>
  <w:num w:numId="12" w16cid:durableId="1814178940">
    <w:abstractNumId w:val="0"/>
  </w:num>
  <w:num w:numId="13" w16cid:durableId="1004282907">
    <w:abstractNumId w:val="9"/>
  </w:num>
  <w:num w:numId="14" w16cid:durableId="1750729717">
    <w:abstractNumId w:val="14"/>
  </w:num>
  <w:num w:numId="15" w16cid:durableId="1950576644">
    <w:abstractNumId w:val="13"/>
  </w:num>
  <w:num w:numId="16" w16cid:durableId="178667297">
    <w:abstractNumId w:val="6"/>
  </w:num>
  <w:num w:numId="17" w16cid:durableId="536235685">
    <w:abstractNumId w:val="15"/>
  </w:num>
  <w:num w:numId="18" w16cid:durableId="1760253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attachedTemplate r:id="rId1"/>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2f94b975-dd19-48a9-bcc7-80574ab22e06"/>
  </w:docVars>
  <w:rsids>
    <w:rsidRoot w:val="003E1FC5"/>
    <w:rsid w:val="00003024"/>
    <w:rsid w:val="00004CB3"/>
    <w:rsid w:val="00010B43"/>
    <w:rsid w:val="00015409"/>
    <w:rsid w:val="00030105"/>
    <w:rsid w:val="000308F2"/>
    <w:rsid w:val="00030B8C"/>
    <w:rsid w:val="0003242A"/>
    <w:rsid w:val="0005160E"/>
    <w:rsid w:val="000619D7"/>
    <w:rsid w:val="00067A21"/>
    <w:rsid w:val="00067EF1"/>
    <w:rsid w:val="00070466"/>
    <w:rsid w:val="00075383"/>
    <w:rsid w:val="000835E2"/>
    <w:rsid w:val="00084D4C"/>
    <w:rsid w:val="0008729B"/>
    <w:rsid w:val="0009742D"/>
    <w:rsid w:val="000A0DA4"/>
    <w:rsid w:val="000A2913"/>
    <w:rsid w:val="000C4710"/>
    <w:rsid w:val="000D0E24"/>
    <w:rsid w:val="000D5462"/>
    <w:rsid w:val="000D7A61"/>
    <w:rsid w:val="00102311"/>
    <w:rsid w:val="00106A7D"/>
    <w:rsid w:val="00106CEC"/>
    <w:rsid w:val="00113F76"/>
    <w:rsid w:val="00120BF6"/>
    <w:rsid w:val="001234B6"/>
    <w:rsid w:val="001234D6"/>
    <w:rsid w:val="001267C7"/>
    <w:rsid w:val="0013298B"/>
    <w:rsid w:val="0014481C"/>
    <w:rsid w:val="001466B3"/>
    <w:rsid w:val="0015593D"/>
    <w:rsid w:val="00166C47"/>
    <w:rsid w:val="00167A41"/>
    <w:rsid w:val="00167D36"/>
    <w:rsid w:val="00172949"/>
    <w:rsid w:val="00174762"/>
    <w:rsid w:val="00176BF7"/>
    <w:rsid w:val="00177C54"/>
    <w:rsid w:val="001855C6"/>
    <w:rsid w:val="00185E36"/>
    <w:rsid w:val="001867E9"/>
    <w:rsid w:val="00193D41"/>
    <w:rsid w:val="00195A5E"/>
    <w:rsid w:val="001A170E"/>
    <w:rsid w:val="001A1E0A"/>
    <w:rsid w:val="001A2C40"/>
    <w:rsid w:val="001A3B06"/>
    <w:rsid w:val="001A3DC8"/>
    <w:rsid w:val="001B0C53"/>
    <w:rsid w:val="001B1BD0"/>
    <w:rsid w:val="001B5C32"/>
    <w:rsid w:val="001C0B6B"/>
    <w:rsid w:val="001C21FE"/>
    <w:rsid w:val="001C2F78"/>
    <w:rsid w:val="001C67A4"/>
    <w:rsid w:val="001D0A47"/>
    <w:rsid w:val="001D19D5"/>
    <w:rsid w:val="001D22A7"/>
    <w:rsid w:val="001E0E31"/>
    <w:rsid w:val="001E3F5C"/>
    <w:rsid w:val="001E4A12"/>
    <w:rsid w:val="001E6784"/>
    <w:rsid w:val="001E7CB8"/>
    <w:rsid w:val="001F0212"/>
    <w:rsid w:val="001F1338"/>
    <w:rsid w:val="001F245B"/>
    <w:rsid w:val="0020240D"/>
    <w:rsid w:val="00203515"/>
    <w:rsid w:val="002163A4"/>
    <w:rsid w:val="00217922"/>
    <w:rsid w:val="00217A19"/>
    <w:rsid w:val="002200CC"/>
    <w:rsid w:val="00226E05"/>
    <w:rsid w:val="0023173B"/>
    <w:rsid w:val="00231C65"/>
    <w:rsid w:val="00237531"/>
    <w:rsid w:val="00242901"/>
    <w:rsid w:val="00245F18"/>
    <w:rsid w:val="002479F6"/>
    <w:rsid w:val="0025051B"/>
    <w:rsid w:val="00250C7E"/>
    <w:rsid w:val="00253134"/>
    <w:rsid w:val="00254896"/>
    <w:rsid w:val="00257A5A"/>
    <w:rsid w:val="00257CD0"/>
    <w:rsid w:val="0026072D"/>
    <w:rsid w:val="0027211D"/>
    <w:rsid w:val="0027370B"/>
    <w:rsid w:val="00275011"/>
    <w:rsid w:val="00281A13"/>
    <w:rsid w:val="002866B3"/>
    <w:rsid w:val="00286D60"/>
    <w:rsid w:val="00292022"/>
    <w:rsid w:val="002A380E"/>
    <w:rsid w:val="002B322A"/>
    <w:rsid w:val="002C22EC"/>
    <w:rsid w:val="002C3842"/>
    <w:rsid w:val="002C593A"/>
    <w:rsid w:val="002D5218"/>
    <w:rsid w:val="002D7FFB"/>
    <w:rsid w:val="002E00AC"/>
    <w:rsid w:val="002E3146"/>
    <w:rsid w:val="002E40D8"/>
    <w:rsid w:val="002E4EC4"/>
    <w:rsid w:val="002E78A4"/>
    <w:rsid w:val="002F18CE"/>
    <w:rsid w:val="002F2B02"/>
    <w:rsid w:val="002F3ABD"/>
    <w:rsid w:val="002F44FB"/>
    <w:rsid w:val="002F460E"/>
    <w:rsid w:val="002F700A"/>
    <w:rsid w:val="002F73CC"/>
    <w:rsid w:val="002F7C13"/>
    <w:rsid w:val="0030093C"/>
    <w:rsid w:val="003029CA"/>
    <w:rsid w:val="0030675F"/>
    <w:rsid w:val="00306794"/>
    <w:rsid w:val="0031187D"/>
    <w:rsid w:val="00311D53"/>
    <w:rsid w:val="00314230"/>
    <w:rsid w:val="00326B2A"/>
    <w:rsid w:val="003322F6"/>
    <w:rsid w:val="00342FA0"/>
    <w:rsid w:val="00347A8A"/>
    <w:rsid w:val="00352499"/>
    <w:rsid w:val="00360D3F"/>
    <w:rsid w:val="00364A90"/>
    <w:rsid w:val="003707AB"/>
    <w:rsid w:val="003710F4"/>
    <w:rsid w:val="00372BD4"/>
    <w:rsid w:val="00380EF5"/>
    <w:rsid w:val="00385ED3"/>
    <w:rsid w:val="00387AF0"/>
    <w:rsid w:val="00393D8F"/>
    <w:rsid w:val="003A0B21"/>
    <w:rsid w:val="003A0B3A"/>
    <w:rsid w:val="003A1C93"/>
    <w:rsid w:val="003A29D3"/>
    <w:rsid w:val="003A5D92"/>
    <w:rsid w:val="003A6DC4"/>
    <w:rsid w:val="003B0A7E"/>
    <w:rsid w:val="003B5C0E"/>
    <w:rsid w:val="003B6D97"/>
    <w:rsid w:val="003C0ED9"/>
    <w:rsid w:val="003C2C39"/>
    <w:rsid w:val="003C74AA"/>
    <w:rsid w:val="003D1F34"/>
    <w:rsid w:val="003D77D8"/>
    <w:rsid w:val="003E1FC5"/>
    <w:rsid w:val="003E2133"/>
    <w:rsid w:val="003E333E"/>
    <w:rsid w:val="003E3470"/>
    <w:rsid w:val="003E38BC"/>
    <w:rsid w:val="003E6EB4"/>
    <w:rsid w:val="003F113D"/>
    <w:rsid w:val="003F3148"/>
    <w:rsid w:val="003F386E"/>
    <w:rsid w:val="003F5ADF"/>
    <w:rsid w:val="003F67CC"/>
    <w:rsid w:val="003F706B"/>
    <w:rsid w:val="00400545"/>
    <w:rsid w:val="00401C9D"/>
    <w:rsid w:val="004042F2"/>
    <w:rsid w:val="0041265C"/>
    <w:rsid w:val="004135E8"/>
    <w:rsid w:val="00426735"/>
    <w:rsid w:val="00441E0F"/>
    <w:rsid w:val="00446DDE"/>
    <w:rsid w:val="004670FB"/>
    <w:rsid w:val="00467B83"/>
    <w:rsid w:val="00474CE0"/>
    <w:rsid w:val="004775EE"/>
    <w:rsid w:val="0047784A"/>
    <w:rsid w:val="004808FC"/>
    <w:rsid w:val="00483EBB"/>
    <w:rsid w:val="004866B7"/>
    <w:rsid w:val="004911B7"/>
    <w:rsid w:val="0049597A"/>
    <w:rsid w:val="004A21FD"/>
    <w:rsid w:val="004A58FA"/>
    <w:rsid w:val="004B2730"/>
    <w:rsid w:val="004B6ADC"/>
    <w:rsid w:val="004C1788"/>
    <w:rsid w:val="004C1AE8"/>
    <w:rsid w:val="004C1C74"/>
    <w:rsid w:val="004C3653"/>
    <w:rsid w:val="004C5B12"/>
    <w:rsid w:val="004C619C"/>
    <w:rsid w:val="004C652A"/>
    <w:rsid w:val="004C7DD8"/>
    <w:rsid w:val="004D2704"/>
    <w:rsid w:val="004E11D3"/>
    <w:rsid w:val="004E66E5"/>
    <w:rsid w:val="004F3D53"/>
    <w:rsid w:val="004F71C1"/>
    <w:rsid w:val="00501048"/>
    <w:rsid w:val="0050195C"/>
    <w:rsid w:val="005079EC"/>
    <w:rsid w:val="00511159"/>
    <w:rsid w:val="00522593"/>
    <w:rsid w:val="0052264A"/>
    <w:rsid w:val="00525C16"/>
    <w:rsid w:val="0053445A"/>
    <w:rsid w:val="005371A9"/>
    <w:rsid w:val="00542EEF"/>
    <w:rsid w:val="00542FF9"/>
    <w:rsid w:val="00547E63"/>
    <w:rsid w:val="00551253"/>
    <w:rsid w:val="00555B2C"/>
    <w:rsid w:val="00556032"/>
    <w:rsid w:val="00557AB6"/>
    <w:rsid w:val="005614B8"/>
    <w:rsid w:val="00562F44"/>
    <w:rsid w:val="0057760C"/>
    <w:rsid w:val="005817E4"/>
    <w:rsid w:val="005870BA"/>
    <w:rsid w:val="00587EDE"/>
    <w:rsid w:val="00594A2C"/>
    <w:rsid w:val="00596F3F"/>
    <w:rsid w:val="005A4A18"/>
    <w:rsid w:val="005A4F5A"/>
    <w:rsid w:val="005B131F"/>
    <w:rsid w:val="005B14D9"/>
    <w:rsid w:val="005B3454"/>
    <w:rsid w:val="005B533E"/>
    <w:rsid w:val="005C0915"/>
    <w:rsid w:val="005C237A"/>
    <w:rsid w:val="005C5826"/>
    <w:rsid w:val="005D4B5A"/>
    <w:rsid w:val="005F2CA8"/>
    <w:rsid w:val="005F63BC"/>
    <w:rsid w:val="006015A1"/>
    <w:rsid w:val="0061394C"/>
    <w:rsid w:val="0061635E"/>
    <w:rsid w:val="00626AC3"/>
    <w:rsid w:val="00631DB2"/>
    <w:rsid w:val="00641116"/>
    <w:rsid w:val="00646824"/>
    <w:rsid w:val="00650B30"/>
    <w:rsid w:val="00651A50"/>
    <w:rsid w:val="00651B37"/>
    <w:rsid w:val="00651E28"/>
    <w:rsid w:val="0065428A"/>
    <w:rsid w:val="006560BA"/>
    <w:rsid w:val="00663BDE"/>
    <w:rsid w:val="00666E5E"/>
    <w:rsid w:val="00677033"/>
    <w:rsid w:val="006778E2"/>
    <w:rsid w:val="0068211A"/>
    <w:rsid w:val="00683BB1"/>
    <w:rsid w:val="00686CC3"/>
    <w:rsid w:val="00686FDE"/>
    <w:rsid w:val="0068744F"/>
    <w:rsid w:val="0069271D"/>
    <w:rsid w:val="00692B67"/>
    <w:rsid w:val="00695939"/>
    <w:rsid w:val="00697B36"/>
    <w:rsid w:val="006A07CA"/>
    <w:rsid w:val="006A34CF"/>
    <w:rsid w:val="006B0B6B"/>
    <w:rsid w:val="006B1845"/>
    <w:rsid w:val="006B3977"/>
    <w:rsid w:val="006C15E8"/>
    <w:rsid w:val="006D196D"/>
    <w:rsid w:val="006D3EFA"/>
    <w:rsid w:val="006D69C6"/>
    <w:rsid w:val="006F2E98"/>
    <w:rsid w:val="006F665B"/>
    <w:rsid w:val="00700B8A"/>
    <w:rsid w:val="00700D63"/>
    <w:rsid w:val="007016E7"/>
    <w:rsid w:val="00714EFF"/>
    <w:rsid w:val="00722F60"/>
    <w:rsid w:val="00723FDF"/>
    <w:rsid w:val="007248A5"/>
    <w:rsid w:val="00735E58"/>
    <w:rsid w:val="00745F06"/>
    <w:rsid w:val="00754BFE"/>
    <w:rsid w:val="00756E3C"/>
    <w:rsid w:val="00767C37"/>
    <w:rsid w:val="007774B4"/>
    <w:rsid w:val="00777DBA"/>
    <w:rsid w:val="007843E2"/>
    <w:rsid w:val="00793395"/>
    <w:rsid w:val="00793B53"/>
    <w:rsid w:val="00797408"/>
    <w:rsid w:val="007A057A"/>
    <w:rsid w:val="007A10E9"/>
    <w:rsid w:val="007B1829"/>
    <w:rsid w:val="007B4C67"/>
    <w:rsid w:val="007C4456"/>
    <w:rsid w:val="007C612A"/>
    <w:rsid w:val="007D07BA"/>
    <w:rsid w:val="007D3DBB"/>
    <w:rsid w:val="007E003D"/>
    <w:rsid w:val="007F7D02"/>
    <w:rsid w:val="00801D4D"/>
    <w:rsid w:val="0080250D"/>
    <w:rsid w:val="00804A02"/>
    <w:rsid w:val="008053E6"/>
    <w:rsid w:val="00806EF3"/>
    <w:rsid w:val="00820542"/>
    <w:rsid w:val="00822FCC"/>
    <w:rsid w:val="00824142"/>
    <w:rsid w:val="00824C16"/>
    <w:rsid w:val="008319B6"/>
    <w:rsid w:val="0083367E"/>
    <w:rsid w:val="0084132D"/>
    <w:rsid w:val="00842937"/>
    <w:rsid w:val="008429CB"/>
    <w:rsid w:val="0084439B"/>
    <w:rsid w:val="00860EF8"/>
    <w:rsid w:val="008618DF"/>
    <w:rsid w:val="00873C6F"/>
    <w:rsid w:val="00884E99"/>
    <w:rsid w:val="008857D0"/>
    <w:rsid w:val="00892AB1"/>
    <w:rsid w:val="008A032B"/>
    <w:rsid w:val="008B02B3"/>
    <w:rsid w:val="008B136D"/>
    <w:rsid w:val="008B145C"/>
    <w:rsid w:val="008C2E42"/>
    <w:rsid w:val="008C4267"/>
    <w:rsid w:val="008C4F3F"/>
    <w:rsid w:val="008C5BAB"/>
    <w:rsid w:val="008D2EAC"/>
    <w:rsid w:val="008D308F"/>
    <w:rsid w:val="008D7B21"/>
    <w:rsid w:val="008E0AB6"/>
    <w:rsid w:val="008E3176"/>
    <w:rsid w:val="008E7DAB"/>
    <w:rsid w:val="008F0C91"/>
    <w:rsid w:val="008F3352"/>
    <w:rsid w:val="008F3810"/>
    <w:rsid w:val="008F4451"/>
    <w:rsid w:val="008F5CB7"/>
    <w:rsid w:val="009032D8"/>
    <w:rsid w:val="0090445F"/>
    <w:rsid w:val="00916400"/>
    <w:rsid w:val="0091643E"/>
    <w:rsid w:val="00920F89"/>
    <w:rsid w:val="00926965"/>
    <w:rsid w:val="0093274D"/>
    <w:rsid w:val="00945D7E"/>
    <w:rsid w:val="00947146"/>
    <w:rsid w:val="009472D8"/>
    <w:rsid w:val="00947801"/>
    <w:rsid w:val="00954723"/>
    <w:rsid w:val="00955160"/>
    <w:rsid w:val="00960E1D"/>
    <w:rsid w:val="00962B8D"/>
    <w:rsid w:val="00967460"/>
    <w:rsid w:val="0097455D"/>
    <w:rsid w:val="00980136"/>
    <w:rsid w:val="00980F9C"/>
    <w:rsid w:val="009827C6"/>
    <w:rsid w:val="00983263"/>
    <w:rsid w:val="009900CE"/>
    <w:rsid w:val="009A15DC"/>
    <w:rsid w:val="009A3E15"/>
    <w:rsid w:val="009B441F"/>
    <w:rsid w:val="009C3009"/>
    <w:rsid w:val="009C487F"/>
    <w:rsid w:val="009C4EEB"/>
    <w:rsid w:val="009C6808"/>
    <w:rsid w:val="009D5AF8"/>
    <w:rsid w:val="009D6766"/>
    <w:rsid w:val="009D7C4E"/>
    <w:rsid w:val="009E3175"/>
    <w:rsid w:val="009F1AAE"/>
    <w:rsid w:val="009F7B4A"/>
    <w:rsid w:val="00A12269"/>
    <w:rsid w:val="00A1612F"/>
    <w:rsid w:val="00A32005"/>
    <w:rsid w:val="00A458FA"/>
    <w:rsid w:val="00A45C06"/>
    <w:rsid w:val="00A6311A"/>
    <w:rsid w:val="00A745F9"/>
    <w:rsid w:val="00A76806"/>
    <w:rsid w:val="00A81D15"/>
    <w:rsid w:val="00A852E5"/>
    <w:rsid w:val="00A913CF"/>
    <w:rsid w:val="00A91F45"/>
    <w:rsid w:val="00A94CFF"/>
    <w:rsid w:val="00A95034"/>
    <w:rsid w:val="00AA15B8"/>
    <w:rsid w:val="00AA7013"/>
    <w:rsid w:val="00AC0255"/>
    <w:rsid w:val="00AD0FC9"/>
    <w:rsid w:val="00AD20DF"/>
    <w:rsid w:val="00AD3C02"/>
    <w:rsid w:val="00AF4D9C"/>
    <w:rsid w:val="00AF60F1"/>
    <w:rsid w:val="00B05936"/>
    <w:rsid w:val="00B27238"/>
    <w:rsid w:val="00B30C19"/>
    <w:rsid w:val="00B31DA3"/>
    <w:rsid w:val="00B3498B"/>
    <w:rsid w:val="00B34C8B"/>
    <w:rsid w:val="00B35ABE"/>
    <w:rsid w:val="00B35ADB"/>
    <w:rsid w:val="00B3690A"/>
    <w:rsid w:val="00B3737E"/>
    <w:rsid w:val="00B45D6E"/>
    <w:rsid w:val="00B46C8D"/>
    <w:rsid w:val="00B473E1"/>
    <w:rsid w:val="00B520AF"/>
    <w:rsid w:val="00B5562D"/>
    <w:rsid w:val="00B57807"/>
    <w:rsid w:val="00B63521"/>
    <w:rsid w:val="00B63DD5"/>
    <w:rsid w:val="00B65F4B"/>
    <w:rsid w:val="00B77879"/>
    <w:rsid w:val="00B82AE9"/>
    <w:rsid w:val="00B82F86"/>
    <w:rsid w:val="00B923A6"/>
    <w:rsid w:val="00B95423"/>
    <w:rsid w:val="00B97C63"/>
    <w:rsid w:val="00BA0176"/>
    <w:rsid w:val="00BA2E49"/>
    <w:rsid w:val="00BA59C1"/>
    <w:rsid w:val="00BA677A"/>
    <w:rsid w:val="00BB27AC"/>
    <w:rsid w:val="00BC6794"/>
    <w:rsid w:val="00BD2E3E"/>
    <w:rsid w:val="00BD3BE5"/>
    <w:rsid w:val="00BD61C1"/>
    <w:rsid w:val="00BE133C"/>
    <w:rsid w:val="00BE2083"/>
    <w:rsid w:val="00BE7044"/>
    <w:rsid w:val="00BF0BB9"/>
    <w:rsid w:val="00BF3873"/>
    <w:rsid w:val="00C048A4"/>
    <w:rsid w:val="00C04AB1"/>
    <w:rsid w:val="00C04F1D"/>
    <w:rsid w:val="00C14C4D"/>
    <w:rsid w:val="00C17B23"/>
    <w:rsid w:val="00C21CEF"/>
    <w:rsid w:val="00C25073"/>
    <w:rsid w:val="00C3246F"/>
    <w:rsid w:val="00C3551C"/>
    <w:rsid w:val="00C37A0F"/>
    <w:rsid w:val="00C5262E"/>
    <w:rsid w:val="00C541FA"/>
    <w:rsid w:val="00C55436"/>
    <w:rsid w:val="00C701B7"/>
    <w:rsid w:val="00C72701"/>
    <w:rsid w:val="00C743F4"/>
    <w:rsid w:val="00C82CB0"/>
    <w:rsid w:val="00C92DD5"/>
    <w:rsid w:val="00C965EB"/>
    <w:rsid w:val="00CA254C"/>
    <w:rsid w:val="00CA372E"/>
    <w:rsid w:val="00CA5F9F"/>
    <w:rsid w:val="00CA6256"/>
    <w:rsid w:val="00CB04F3"/>
    <w:rsid w:val="00CB546B"/>
    <w:rsid w:val="00CB6A59"/>
    <w:rsid w:val="00CC0805"/>
    <w:rsid w:val="00CC717F"/>
    <w:rsid w:val="00CD4BB4"/>
    <w:rsid w:val="00CE2550"/>
    <w:rsid w:val="00CE2915"/>
    <w:rsid w:val="00CF04C8"/>
    <w:rsid w:val="00CF2EE9"/>
    <w:rsid w:val="00CF345D"/>
    <w:rsid w:val="00CF6849"/>
    <w:rsid w:val="00CF794A"/>
    <w:rsid w:val="00D05726"/>
    <w:rsid w:val="00D07707"/>
    <w:rsid w:val="00D14359"/>
    <w:rsid w:val="00D23982"/>
    <w:rsid w:val="00D27791"/>
    <w:rsid w:val="00D2790F"/>
    <w:rsid w:val="00D27F74"/>
    <w:rsid w:val="00D40164"/>
    <w:rsid w:val="00D4762C"/>
    <w:rsid w:val="00D615BE"/>
    <w:rsid w:val="00D62240"/>
    <w:rsid w:val="00D63145"/>
    <w:rsid w:val="00D64BD1"/>
    <w:rsid w:val="00D65B7C"/>
    <w:rsid w:val="00D679B0"/>
    <w:rsid w:val="00D77687"/>
    <w:rsid w:val="00D80127"/>
    <w:rsid w:val="00D84147"/>
    <w:rsid w:val="00D90666"/>
    <w:rsid w:val="00DA57AF"/>
    <w:rsid w:val="00DA5855"/>
    <w:rsid w:val="00DA661D"/>
    <w:rsid w:val="00DB59A7"/>
    <w:rsid w:val="00DC7B7D"/>
    <w:rsid w:val="00DD1C65"/>
    <w:rsid w:val="00DD6A84"/>
    <w:rsid w:val="00DE265F"/>
    <w:rsid w:val="00DF5330"/>
    <w:rsid w:val="00DF6770"/>
    <w:rsid w:val="00E00459"/>
    <w:rsid w:val="00E04E73"/>
    <w:rsid w:val="00E05B0A"/>
    <w:rsid w:val="00E11090"/>
    <w:rsid w:val="00E110DB"/>
    <w:rsid w:val="00E2202D"/>
    <w:rsid w:val="00E24F26"/>
    <w:rsid w:val="00E267A8"/>
    <w:rsid w:val="00E43B9F"/>
    <w:rsid w:val="00E44A23"/>
    <w:rsid w:val="00E46E19"/>
    <w:rsid w:val="00E50FB3"/>
    <w:rsid w:val="00E5452B"/>
    <w:rsid w:val="00E5461D"/>
    <w:rsid w:val="00E640B0"/>
    <w:rsid w:val="00E66C9C"/>
    <w:rsid w:val="00E6789A"/>
    <w:rsid w:val="00E70318"/>
    <w:rsid w:val="00E70E3A"/>
    <w:rsid w:val="00E73E66"/>
    <w:rsid w:val="00E74557"/>
    <w:rsid w:val="00E74959"/>
    <w:rsid w:val="00E85BC5"/>
    <w:rsid w:val="00E90265"/>
    <w:rsid w:val="00E93CF1"/>
    <w:rsid w:val="00EA1919"/>
    <w:rsid w:val="00EA503D"/>
    <w:rsid w:val="00EA58FF"/>
    <w:rsid w:val="00EA5F56"/>
    <w:rsid w:val="00EA75C2"/>
    <w:rsid w:val="00EB15FF"/>
    <w:rsid w:val="00EB7CC3"/>
    <w:rsid w:val="00EC322D"/>
    <w:rsid w:val="00EC3989"/>
    <w:rsid w:val="00EC5AA1"/>
    <w:rsid w:val="00ED42E7"/>
    <w:rsid w:val="00ED49B0"/>
    <w:rsid w:val="00ED5951"/>
    <w:rsid w:val="00EF1A95"/>
    <w:rsid w:val="00F0172D"/>
    <w:rsid w:val="00F13490"/>
    <w:rsid w:val="00F23010"/>
    <w:rsid w:val="00F2761B"/>
    <w:rsid w:val="00F37622"/>
    <w:rsid w:val="00F41763"/>
    <w:rsid w:val="00F44D2D"/>
    <w:rsid w:val="00F6458F"/>
    <w:rsid w:val="00F673BB"/>
    <w:rsid w:val="00F70A76"/>
    <w:rsid w:val="00F71E02"/>
    <w:rsid w:val="00F72E59"/>
    <w:rsid w:val="00F74F78"/>
    <w:rsid w:val="00F75F48"/>
    <w:rsid w:val="00F819BE"/>
    <w:rsid w:val="00F93B3A"/>
    <w:rsid w:val="00FA394C"/>
    <w:rsid w:val="00FA4950"/>
    <w:rsid w:val="00FA565E"/>
    <w:rsid w:val="00FB2800"/>
    <w:rsid w:val="00FB5D66"/>
    <w:rsid w:val="00FC0B61"/>
    <w:rsid w:val="00FC0F95"/>
    <w:rsid w:val="00FC3596"/>
    <w:rsid w:val="00FC4317"/>
    <w:rsid w:val="00FC6D64"/>
    <w:rsid w:val="00FD2EA0"/>
    <w:rsid w:val="00FE16A6"/>
    <w:rsid w:val="00FE17EF"/>
    <w:rsid w:val="00FE2CBD"/>
    <w:rsid w:val="00FE73DA"/>
    <w:rsid w:val="00FE781F"/>
    <w:rsid w:val="00FF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AA664"/>
  <w14:defaultImageDpi w14:val="96"/>
  <w15:docId w15:val="{940EF811-C0AE-4DB5-A38F-896F07B7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Times New Roman" w:hAnsi="Microsoft Sans Serif" w:cs="Microsoft Sans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789A"/>
    <w:pPr>
      <w:spacing w:after="120"/>
      <w:ind w:firstLine="360"/>
    </w:pPr>
    <w:rPr>
      <w:rFonts w:ascii="Times New Roman" w:hAnsi="Times New Roman" w:cs="Times New Roman"/>
      <w:sz w:val="28"/>
      <w:szCs w:val="28"/>
    </w:rPr>
  </w:style>
  <w:style w:type="paragraph" w:styleId="Heading1">
    <w:name w:val="heading 1"/>
    <w:basedOn w:val="BrailleBase"/>
    <w:link w:val="Heading1Char"/>
    <w:uiPriority w:val="9"/>
    <w:qFormat/>
    <w:rsid w:val="00E6789A"/>
    <w:pPr>
      <w:keepNext/>
      <w:numPr>
        <w:numId w:val="13"/>
      </w:numPr>
      <w:spacing w:before="240" w:after="240"/>
      <w:jc w:val="center"/>
      <w:outlineLvl w:val="0"/>
    </w:pPr>
    <w:rPr>
      <w:sz w:val="36"/>
      <w:szCs w:val="32"/>
    </w:rPr>
  </w:style>
  <w:style w:type="paragraph" w:styleId="Heading2">
    <w:name w:val="heading 2"/>
    <w:basedOn w:val="BrailleBase"/>
    <w:link w:val="Heading2Char"/>
    <w:uiPriority w:val="9"/>
    <w:qFormat/>
    <w:rsid w:val="00E6789A"/>
    <w:pPr>
      <w:keepNext/>
      <w:numPr>
        <w:ilvl w:val="1"/>
        <w:numId w:val="13"/>
      </w:numPr>
      <w:spacing w:before="240"/>
      <w:outlineLvl w:val="1"/>
    </w:pPr>
    <w:rPr>
      <w:sz w:val="32"/>
      <w:szCs w:val="32"/>
    </w:rPr>
  </w:style>
  <w:style w:type="paragraph" w:styleId="Heading3">
    <w:name w:val="heading 3"/>
    <w:basedOn w:val="BrailleBase"/>
    <w:link w:val="Heading3Char"/>
    <w:uiPriority w:val="9"/>
    <w:qFormat/>
    <w:rsid w:val="00E6789A"/>
    <w:pPr>
      <w:keepNext/>
      <w:numPr>
        <w:ilvl w:val="2"/>
        <w:numId w:val="13"/>
      </w:numPr>
      <w:spacing w:before="240"/>
      <w:outlineLvl w:val="2"/>
    </w:pPr>
    <w:rPr>
      <w:sz w:val="32"/>
    </w:rPr>
  </w:style>
  <w:style w:type="paragraph" w:styleId="Heading4">
    <w:name w:val="heading 4"/>
    <w:basedOn w:val="Normal"/>
    <w:next w:val="Normal"/>
    <w:link w:val="Heading4Char"/>
    <w:uiPriority w:val="9"/>
    <w:rsid w:val="00E6789A"/>
    <w:pPr>
      <w:keepNext/>
      <w:widowControl w:val="0"/>
      <w:numPr>
        <w:ilvl w:val="3"/>
        <w:numId w:val="13"/>
      </w:numPr>
      <w:spacing w:after="60"/>
      <w:ind w:firstLine="0"/>
      <w:outlineLvl w:val="3"/>
    </w:pPr>
    <w:rPr>
      <w:szCs w:val="20"/>
    </w:rPr>
  </w:style>
  <w:style w:type="paragraph" w:styleId="Heading5">
    <w:name w:val="heading 5"/>
    <w:basedOn w:val="Normal"/>
    <w:next w:val="Normal"/>
    <w:link w:val="Heading5Char"/>
    <w:uiPriority w:val="9"/>
    <w:rsid w:val="00E6789A"/>
    <w:pPr>
      <w:keepNext/>
      <w:widowControl w:val="0"/>
      <w:numPr>
        <w:ilvl w:val="4"/>
        <w:numId w:val="13"/>
      </w:numPr>
      <w:spacing w:after="60"/>
      <w:ind w:firstLine="0"/>
      <w:outlineLvl w:val="4"/>
    </w:pPr>
    <w:rPr>
      <w:szCs w:val="20"/>
    </w:rPr>
  </w:style>
  <w:style w:type="paragraph" w:styleId="Heading6">
    <w:name w:val="heading 6"/>
    <w:basedOn w:val="Normal"/>
    <w:next w:val="Normal"/>
    <w:link w:val="Heading6Char"/>
    <w:uiPriority w:val="9"/>
    <w:rsid w:val="00E6789A"/>
    <w:pPr>
      <w:keepNext/>
      <w:widowControl w:val="0"/>
      <w:numPr>
        <w:ilvl w:val="5"/>
        <w:numId w:val="13"/>
      </w:numPr>
      <w:spacing w:after="60"/>
      <w:ind w:firstLine="0"/>
      <w:outlineLvl w:val="5"/>
    </w:pPr>
    <w:rPr>
      <w:szCs w:val="20"/>
    </w:rPr>
  </w:style>
  <w:style w:type="paragraph" w:styleId="Heading7">
    <w:name w:val="heading 7"/>
    <w:basedOn w:val="Normal"/>
    <w:next w:val="Normal"/>
    <w:link w:val="Heading7Char"/>
    <w:uiPriority w:val="9"/>
    <w:rsid w:val="00E6789A"/>
    <w:pPr>
      <w:keepNext/>
      <w:widowControl w:val="0"/>
      <w:numPr>
        <w:ilvl w:val="6"/>
        <w:numId w:val="13"/>
      </w:numPr>
      <w:spacing w:after="60"/>
      <w:ind w:firstLine="0"/>
      <w:outlineLvl w:val="6"/>
    </w:pPr>
    <w:rPr>
      <w:szCs w:val="20"/>
    </w:rPr>
  </w:style>
  <w:style w:type="paragraph" w:styleId="Heading8">
    <w:name w:val="heading 8"/>
    <w:basedOn w:val="Normal"/>
    <w:next w:val="Normal"/>
    <w:link w:val="Heading8Char"/>
    <w:uiPriority w:val="9"/>
    <w:rsid w:val="00E6789A"/>
    <w:pPr>
      <w:keepNext/>
      <w:widowControl w:val="0"/>
      <w:numPr>
        <w:ilvl w:val="7"/>
        <w:numId w:val="13"/>
      </w:numPr>
      <w:spacing w:after="60"/>
      <w:ind w:firstLine="0"/>
      <w:outlineLvl w:val="7"/>
    </w:pPr>
    <w:rPr>
      <w:szCs w:val="20"/>
    </w:rPr>
  </w:style>
  <w:style w:type="paragraph" w:styleId="Heading9">
    <w:name w:val="heading 9"/>
    <w:basedOn w:val="Normal"/>
    <w:next w:val="Normal"/>
    <w:link w:val="Heading9Char"/>
    <w:uiPriority w:val="9"/>
    <w:rsid w:val="00E6789A"/>
    <w:pPr>
      <w:keepNext/>
      <w:widowControl w:val="0"/>
      <w:numPr>
        <w:ilvl w:val="8"/>
        <w:numId w:val="13"/>
      </w:numPr>
      <w:spacing w:after="60"/>
      <w:ind w:firstLine="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9A"/>
    <w:rPr>
      <w:rFonts w:ascii="Times New Roman" w:hAnsi="Times New Roman" w:cs="Times New Roman"/>
      <w:sz w:val="36"/>
      <w:szCs w:val="32"/>
    </w:rPr>
  </w:style>
  <w:style w:type="character" w:customStyle="1" w:styleId="Heading2Char">
    <w:name w:val="Heading 2 Char"/>
    <w:basedOn w:val="DefaultParagraphFont"/>
    <w:link w:val="Heading2"/>
    <w:uiPriority w:val="9"/>
    <w:rsid w:val="00E6789A"/>
    <w:rPr>
      <w:rFonts w:ascii="Times New Roman" w:hAnsi="Times New Roman" w:cs="Times New Roman"/>
      <w:sz w:val="32"/>
      <w:szCs w:val="32"/>
    </w:rPr>
  </w:style>
  <w:style w:type="character" w:customStyle="1" w:styleId="Heading3Char">
    <w:name w:val="Heading 3 Char"/>
    <w:basedOn w:val="DefaultParagraphFont"/>
    <w:link w:val="Heading3"/>
    <w:uiPriority w:val="9"/>
    <w:rsid w:val="00E6789A"/>
    <w:rPr>
      <w:rFonts w:ascii="Times New Roman" w:hAnsi="Times New Roman" w:cs="Times New Roman"/>
      <w:sz w:val="32"/>
      <w:szCs w:val="20"/>
    </w:rPr>
  </w:style>
  <w:style w:type="character" w:customStyle="1" w:styleId="Heading4Char">
    <w:name w:val="Heading 4 Char"/>
    <w:basedOn w:val="DefaultParagraphFont"/>
    <w:link w:val="Heading4"/>
    <w:uiPriority w:val="9"/>
    <w:rsid w:val="00E6789A"/>
    <w:rPr>
      <w:rFonts w:ascii="Times New Roman" w:hAnsi="Times New Roman" w:cs="Times New Roman"/>
      <w:sz w:val="28"/>
      <w:szCs w:val="20"/>
    </w:rPr>
  </w:style>
  <w:style w:type="character" w:customStyle="1" w:styleId="Heading5Char">
    <w:name w:val="Heading 5 Char"/>
    <w:basedOn w:val="DefaultParagraphFont"/>
    <w:link w:val="Heading5"/>
    <w:uiPriority w:val="9"/>
    <w:rsid w:val="00E6789A"/>
    <w:rPr>
      <w:rFonts w:ascii="Times New Roman" w:hAnsi="Times New Roman" w:cs="Times New Roman"/>
      <w:sz w:val="28"/>
      <w:szCs w:val="20"/>
    </w:rPr>
  </w:style>
  <w:style w:type="character" w:customStyle="1" w:styleId="Heading6Char">
    <w:name w:val="Heading 6 Char"/>
    <w:basedOn w:val="DefaultParagraphFont"/>
    <w:link w:val="Heading6"/>
    <w:uiPriority w:val="9"/>
    <w:rsid w:val="00E6789A"/>
    <w:rPr>
      <w:rFonts w:ascii="Times New Roman" w:hAnsi="Times New Roman" w:cs="Times New Roman"/>
      <w:sz w:val="28"/>
      <w:szCs w:val="20"/>
    </w:rPr>
  </w:style>
  <w:style w:type="character" w:customStyle="1" w:styleId="Heading7Char">
    <w:name w:val="Heading 7 Char"/>
    <w:basedOn w:val="DefaultParagraphFont"/>
    <w:link w:val="Heading7"/>
    <w:uiPriority w:val="9"/>
    <w:rsid w:val="00E6789A"/>
    <w:rPr>
      <w:rFonts w:ascii="Times New Roman" w:hAnsi="Times New Roman" w:cs="Times New Roman"/>
      <w:sz w:val="28"/>
      <w:szCs w:val="20"/>
    </w:rPr>
  </w:style>
  <w:style w:type="character" w:customStyle="1" w:styleId="Heading8Char">
    <w:name w:val="Heading 8 Char"/>
    <w:basedOn w:val="DefaultParagraphFont"/>
    <w:link w:val="Heading8"/>
    <w:uiPriority w:val="9"/>
    <w:rsid w:val="00E6789A"/>
    <w:rPr>
      <w:rFonts w:ascii="Times New Roman" w:hAnsi="Times New Roman" w:cs="Times New Roman"/>
      <w:sz w:val="28"/>
      <w:szCs w:val="20"/>
    </w:rPr>
  </w:style>
  <w:style w:type="character" w:customStyle="1" w:styleId="Heading9Char">
    <w:name w:val="Heading 9 Char"/>
    <w:basedOn w:val="DefaultParagraphFont"/>
    <w:link w:val="Heading9"/>
    <w:uiPriority w:val="9"/>
    <w:rsid w:val="00E6789A"/>
    <w:rPr>
      <w:rFonts w:ascii="Times New Roman" w:hAnsi="Times New Roman" w:cs="Times New Roman"/>
      <w:sz w:val="28"/>
      <w:szCs w:val="20"/>
    </w:rPr>
  </w:style>
  <w:style w:type="paragraph" w:customStyle="1" w:styleId="Footnote">
    <w:name w:val="Footnote"/>
    <w:basedOn w:val="BrailleBase"/>
    <w:link w:val="FootnoteChar"/>
    <w:rsid w:val="00E6789A"/>
    <w:pPr>
      <w:ind w:left="360" w:hanging="360"/>
    </w:pPr>
  </w:style>
  <w:style w:type="paragraph" w:customStyle="1" w:styleId="1-1">
    <w:name w:val="1-1"/>
    <w:basedOn w:val="BrailleBase"/>
    <w:rsid w:val="00E6789A"/>
  </w:style>
  <w:style w:type="paragraph" w:customStyle="1" w:styleId="11-11">
    <w:name w:val="11-11"/>
    <w:basedOn w:val="BrailleBase"/>
    <w:rsid w:val="00E6789A"/>
    <w:pPr>
      <w:ind w:left="1800"/>
    </w:pPr>
  </w:style>
  <w:style w:type="paragraph" w:customStyle="1" w:styleId="11-13">
    <w:name w:val="11-13"/>
    <w:basedOn w:val="BrailleBase"/>
    <w:rsid w:val="00E6789A"/>
    <w:pPr>
      <w:ind w:left="2160" w:hanging="360"/>
    </w:pPr>
  </w:style>
  <w:style w:type="paragraph" w:customStyle="1" w:styleId="11-15">
    <w:name w:val="11-15"/>
    <w:basedOn w:val="BrailleBase"/>
    <w:rsid w:val="00E6789A"/>
    <w:pPr>
      <w:ind w:left="2520" w:hanging="720"/>
    </w:pPr>
  </w:style>
  <w:style w:type="paragraph" w:customStyle="1" w:styleId="11-9">
    <w:name w:val="11-9"/>
    <w:basedOn w:val="BrailleBase"/>
    <w:rsid w:val="00E6789A"/>
    <w:pPr>
      <w:ind w:left="1440" w:firstLine="360"/>
    </w:pPr>
  </w:style>
  <w:style w:type="paragraph" w:customStyle="1" w:styleId="1-2">
    <w:name w:val="1-2"/>
    <w:basedOn w:val="BrailleBase"/>
    <w:rsid w:val="00E6789A"/>
    <w:pPr>
      <w:ind w:left="187" w:hanging="187"/>
    </w:pPr>
  </w:style>
  <w:style w:type="paragraph" w:customStyle="1" w:styleId="1-3">
    <w:name w:val="1-3"/>
    <w:basedOn w:val="BrailleBase"/>
    <w:rsid w:val="00E6789A"/>
    <w:pPr>
      <w:ind w:left="360" w:hanging="360"/>
    </w:pPr>
  </w:style>
  <w:style w:type="paragraph" w:customStyle="1" w:styleId="13-11">
    <w:name w:val="13-11"/>
    <w:basedOn w:val="BrailleBase"/>
    <w:rsid w:val="00E6789A"/>
    <w:pPr>
      <w:ind w:left="1800" w:firstLine="360"/>
    </w:pPr>
  </w:style>
  <w:style w:type="paragraph" w:customStyle="1" w:styleId="13-13">
    <w:name w:val="13-13"/>
    <w:basedOn w:val="BrailleBase"/>
    <w:rsid w:val="00E6789A"/>
    <w:pPr>
      <w:ind w:left="2160"/>
    </w:pPr>
  </w:style>
  <w:style w:type="paragraph" w:customStyle="1" w:styleId="13-15">
    <w:name w:val="13-15"/>
    <w:basedOn w:val="BrailleBase"/>
    <w:rsid w:val="00E6789A"/>
    <w:pPr>
      <w:ind w:left="2520" w:hanging="360"/>
    </w:pPr>
  </w:style>
  <w:style w:type="paragraph" w:customStyle="1" w:styleId="13-17">
    <w:name w:val="13-17"/>
    <w:basedOn w:val="BrailleBase"/>
    <w:rsid w:val="00E6789A"/>
    <w:pPr>
      <w:ind w:left="2880" w:hanging="720"/>
    </w:pPr>
  </w:style>
  <w:style w:type="paragraph" w:customStyle="1" w:styleId="1-5">
    <w:name w:val="1-5"/>
    <w:basedOn w:val="BrailleBase"/>
    <w:rsid w:val="00E6789A"/>
    <w:pPr>
      <w:ind w:left="720" w:hanging="720"/>
    </w:pPr>
  </w:style>
  <w:style w:type="paragraph" w:customStyle="1" w:styleId="1-6">
    <w:name w:val="1-6"/>
    <w:basedOn w:val="BrailleBase"/>
    <w:rsid w:val="00E6789A"/>
    <w:pPr>
      <w:spacing w:after="0"/>
      <w:ind w:left="900" w:hanging="900"/>
    </w:pPr>
  </w:style>
  <w:style w:type="paragraph" w:customStyle="1" w:styleId="3-1">
    <w:name w:val="3-1"/>
    <w:basedOn w:val="BrailleBase"/>
    <w:rsid w:val="00E6789A"/>
    <w:pPr>
      <w:ind w:firstLine="360"/>
    </w:pPr>
  </w:style>
  <w:style w:type="paragraph" w:customStyle="1" w:styleId="3-3">
    <w:name w:val="3-3"/>
    <w:basedOn w:val="BrailleBase"/>
    <w:rsid w:val="00E6789A"/>
    <w:pPr>
      <w:ind w:left="360"/>
    </w:pPr>
  </w:style>
  <w:style w:type="paragraph" w:customStyle="1" w:styleId="3-5">
    <w:name w:val="3-5"/>
    <w:basedOn w:val="BrailleBase"/>
    <w:rsid w:val="00E6789A"/>
    <w:pPr>
      <w:ind w:left="720" w:hanging="360"/>
    </w:pPr>
  </w:style>
  <w:style w:type="paragraph" w:customStyle="1" w:styleId="3-7">
    <w:name w:val="3-7"/>
    <w:basedOn w:val="BrailleBase"/>
    <w:rsid w:val="00E6789A"/>
    <w:pPr>
      <w:ind w:left="1080" w:hanging="720"/>
    </w:pPr>
  </w:style>
  <w:style w:type="paragraph" w:customStyle="1" w:styleId="4-6">
    <w:name w:val="4-6"/>
    <w:basedOn w:val="BrailleBase"/>
    <w:rsid w:val="00E6789A"/>
    <w:pPr>
      <w:spacing w:after="0"/>
      <w:ind w:left="864" w:hanging="288"/>
    </w:pPr>
  </w:style>
  <w:style w:type="paragraph" w:customStyle="1" w:styleId="5-3">
    <w:name w:val="5-3"/>
    <w:basedOn w:val="BrailleBase"/>
    <w:rsid w:val="00E6789A"/>
    <w:pPr>
      <w:ind w:left="360" w:firstLine="360"/>
    </w:pPr>
  </w:style>
  <w:style w:type="paragraph" w:customStyle="1" w:styleId="5-5">
    <w:name w:val="5-5"/>
    <w:basedOn w:val="BrailleBase"/>
    <w:rsid w:val="00E6789A"/>
    <w:pPr>
      <w:ind w:left="720"/>
    </w:pPr>
  </w:style>
  <w:style w:type="paragraph" w:customStyle="1" w:styleId="5-7">
    <w:name w:val="5-7"/>
    <w:basedOn w:val="BrailleBase"/>
    <w:rsid w:val="00E6789A"/>
    <w:pPr>
      <w:ind w:left="1080" w:hanging="360"/>
    </w:pPr>
  </w:style>
  <w:style w:type="paragraph" w:customStyle="1" w:styleId="5-9">
    <w:name w:val="5-9"/>
    <w:basedOn w:val="BrailleBase"/>
    <w:rsid w:val="00E6789A"/>
    <w:pPr>
      <w:ind w:left="1440" w:hanging="720"/>
    </w:pPr>
  </w:style>
  <w:style w:type="paragraph" w:customStyle="1" w:styleId="7-11">
    <w:name w:val="7-11"/>
    <w:basedOn w:val="BrailleBase"/>
    <w:rsid w:val="00E6789A"/>
    <w:pPr>
      <w:ind w:left="1800" w:hanging="720"/>
    </w:pPr>
  </w:style>
  <w:style w:type="paragraph" w:customStyle="1" w:styleId="7-5">
    <w:name w:val="7-5"/>
    <w:basedOn w:val="BrailleBase"/>
    <w:rsid w:val="00E6789A"/>
    <w:pPr>
      <w:ind w:left="720" w:firstLine="360"/>
    </w:pPr>
  </w:style>
  <w:style w:type="paragraph" w:customStyle="1" w:styleId="7-7">
    <w:name w:val="7-7"/>
    <w:basedOn w:val="BrailleBase"/>
    <w:rsid w:val="00E6789A"/>
    <w:pPr>
      <w:ind w:left="1080"/>
    </w:pPr>
  </w:style>
  <w:style w:type="paragraph" w:customStyle="1" w:styleId="7-9">
    <w:name w:val="7-9"/>
    <w:basedOn w:val="BrailleBase"/>
    <w:rsid w:val="00E6789A"/>
    <w:pPr>
      <w:ind w:left="1440" w:hanging="360"/>
    </w:pPr>
  </w:style>
  <w:style w:type="paragraph" w:customStyle="1" w:styleId="9-11">
    <w:name w:val="9-11"/>
    <w:basedOn w:val="BrailleBase"/>
    <w:rsid w:val="00E6789A"/>
    <w:pPr>
      <w:ind w:left="1800" w:hanging="360"/>
    </w:pPr>
  </w:style>
  <w:style w:type="paragraph" w:customStyle="1" w:styleId="9-13">
    <w:name w:val="9-13"/>
    <w:basedOn w:val="BrailleBase"/>
    <w:rsid w:val="00E6789A"/>
    <w:pPr>
      <w:ind w:left="2160" w:hanging="720"/>
    </w:pPr>
  </w:style>
  <w:style w:type="paragraph" w:customStyle="1" w:styleId="9-7">
    <w:name w:val="9-7"/>
    <w:basedOn w:val="BrailleBase"/>
    <w:rsid w:val="00E6789A"/>
    <w:pPr>
      <w:ind w:left="1080" w:firstLine="360"/>
    </w:pPr>
  </w:style>
  <w:style w:type="paragraph" w:customStyle="1" w:styleId="9-9">
    <w:name w:val="9-9"/>
    <w:basedOn w:val="BrailleBase"/>
    <w:rsid w:val="00E6789A"/>
    <w:pPr>
      <w:ind w:left="1440"/>
    </w:pPr>
  </w:style>
  <w:style w:type="paragraph" w:customStyle="1" w:styleId="Centered">
    <w:name w:val="Centered"/>
    <w:basedOn w:val="BrailleBase"/>
    <w:rsid w:val="00E6789A"/>
    <w:pPr>
      <w:spacing w:after="240"/>
      <w:jc w:val="center"/>
    </w:pPr>
  </w:style>
  <w:style w:type="paragraph" w:customStyle="1" w:styleId="AlphabeticDivision">
    <w:name w:val="AlphabeticDivision"/>
    <w:basedOn w:val="BrailleBase"/>
    <w:rsid w:val="00E6789A"/>
    <w:pPr>
      <w:spacing w:after="0"/>
      <w:jc w:val="center"/>
    </w:pPr>
    <w:rPr>
      <w:sz w:val="32"/>
      <w:szCs w:val="32"/>
    </w:rPr>
  </w:style>
  <w:style w:type="paragraph" w:customStyle="1" w:styleId="Attribution">
    <w:name w:val="Attribution"/>
    <w:basedOn w:val="BrailleBase"/>
    <w:rsid w:val="00E6789A"/>
    <w:pPr>
      <w:ind w:left="720"/>
    </w:pPr>
  </w:style>
  <w:style w:type="paragraph" w:styleId="ListBullet">
    <w:name w:val="List Bullet"/>
    <w:basedOn w:val="BrailleBase"/>
    <w:uiPriority w:val="99"/>
    <w:rsid w:val="00E6789A"/>
    <w:pPr>
      <w:numPr>
        <w:numId w:val="12"/>
      </w:numPr>
    </w:pPr>
  </w:style>
  <w:style w:type="paragraph" w:customStyle="1" w:styleId="BoxBegin">
    <w:name w:val="BoxBegin"/>
    <w:basedOn w:val="BrailleBase"/>
    <w:semiHidden/>
    <w:rsid w:val="00E6789A"/>
    <w:rPr>
      <w:rFonts w:ascii="SimBraille" w:hAnsi="SimBraille"/>
      <w:noProof/>
    </w:rPr>
  </w:style>
  <w:style w:type="paragraph" w:customStyle="1" w:styleId="BoxDouble">
    <w:name w:val="BoxDouble"/>
    <w:basedOn w:val="BrailleBase"/>
    <w:semiHidden/>
    <w:rsid w:val="00E6789A"/>
    <w:rPr>
      <w:rFonts w:ascii="SimBraille" w:hAnsi="SimBraille"/>
      <w:noProof/>
    </w:rPr>
  </w:style>
  <w:style w:type="paragraph" w:customStyle="1" w:styleId="BoxEnd">
    <w:name w:val="BoxEnd"/>
    <w:basedOn w:val="BrailleBase"/>
    <w:semiHidden/>
    <w:rsid w:val="00E6789A"/>
    <w:rPr>
      <w:rFonts w:ascii="SimBraille" w:hAnsi="SimBraille"/>
      <w:noProof/>
    </w:rPr>
  </w:style>
  <w:style w:type="paragraph" w:styleId="Caption">
    <w:name w:val="caption"/>
    <w:basedOn w:val="BrailleBase"/>
    <w:uiPriority w:val="35"/>
    <w:rsid w:val="00E6789A"/>
    <w:pPr>
      <w:ind w:left="720" w:firstLine="360"/>
    </w:pPr>
  </w:style>
  <w:style w:type="paragraph" w:customStyle="1" w:styleId="Cartoon">
    <w:name w:val="Cartoon"/>
    <w:basedOn w:val="BrailleBase"/>
    <w:semiHidden/>
    <w:rsid w:val="00E6789A"/>
    <w:pPr>
      <w:ind w:left="360" w:hanging="360"/>
    </w:pPr>
  </w:style>
  <w:style w:type="paragraph" w:customStyle="1" w:styleId="CBC-Display">
    <w:name w:val="CBC-Display"/>
    <w:basedOn w:val="BrailleBase"/>
    <w:rsid w:val="00E6789A"/>
    <w:pPr>
      <w:ind w:left="187" w:hanging="187"/>
    </w:pPr>
    <w:rPr>
      <w:rFonts w:ascii="Courier New" w:hAnsi="Courier New" w:cs="Courier New"/>
      <w:color w:val="0000FF"/>
    </w:rPr>
  </w:style>
  <w:style w:type="character" w:customStyle="1" w:styleId="CBC-Inline">
    <w:name w:val="CBC-Inline"/>
    <w:rsid w:val="00E6789A"/>
    <w:rPr>
      <w:rFonts w:ascii="Courier New" w:hAnsi="Courier New"/>
      <w:color w:val="0000FF"/>
      <w:sz w:val="28"/>
    </w:rPr>
  </w:style>
  <w:style w:type="paragraph" w:customStyle="1" w:styleId="CenteredFullLine">
    <w:name w:val="CenteredFullLine"/>
    <w:basedOn w:val="BrailleBase"/>
    <w:rsid w:val="00E6789A"/>
    <w:pPr>
      <w:jc w:val="center"/>
    </w:pPr>
  </w:style>
  <w:style w:type="paragraph" w:customStyle="1" w:styleId="CenteredWithGuideDots">
    <w:name w:val="CenteredWithGuideDots"/>
    <w:basedOn w:val="BrailleBase"/>
    <w:rsid w:val="00E6789A"/>
    <w:pPr>
      <w:jc w:val="center"/>
    </w:pPr>
  </w:style>
  <w:style w:type="paragraph" w:customStyle="1" w:styleId="CrossReference">
    <w:name w:val="CrossReference"/>
    <w:basedOn w:val="BrailleBase"/>
    <w:rsid w:val="00E6789A"/>
    <w:pPr>
      <w:spacing w:before="120"/>
      <w:ind w:left="720" w:firstLine="360"/>
    </w:pPr>
  </w:style>
  <w:style w:type="character" w:customStyle="1" w:styleId="DBTCode">
    <w:name w:val="DBT Code"/>
    <w:semiHidden/>
    <w:rsid w:val="00E6789A"/>
    <w:rPr>
      <w:rFonts w:ascii="DejaVu Sans" w:hAnsi="DejaVu Sans"/>
      <w:vanish/>
      <w:color w:val="993366"/>
      <w:sz w:val="28"/>
    </w:rPr>
  </w:style>
  <w:style w:type="paragraph" w:customStyle="1" w:styleId="Directions">
    <w:name w:val="Directions"/>
    <w:basedOn w:val="BrailleBase"/>
    <w:rsid w:val="00E6789A"/>
    <w:pPr>
      <w:spacing w:before="120"/>
      <w:ind w:left="720"/>
      <w:contextualSpacing/>
    </w:pPr>
  </w:style>
  <w:style w:type="paragraph" w:customStyle="1" w:styleId="DirectionsNemeth">
    <w:name w:val="DirectionsNemeth"/>
    <w:basedOn w:val="BrailleBase"/>
    <w:rsid w:val="00E6789A"/>
    <w:pPr>
      <w:spacing w:before="120"/>
      <w:ind w:left="360" w:firstLine="360"/>
    </w:pPr>
  </w:style>
  <w:style w:type="character" w:customStyle="1" w:styleId="EndnoteEmbed">
    <w:name w:val="EndnoteEmbed"/>
    <w:rsid w:val="00E6789A"/>
    <w:rPr>
      <w:rFonts w:ascii="DejaVu Sans" w:hAnsi="DejaVu Sans"/>
      <w:color w:val="CC3300"/>
      <w:sz w:val="28"/>
    </w:rPr>
  </w:style>
  <w:style w:type="paragraph" w:customStyle="1" w:styleId="Ex2Nemeth1">
    <w:name w:val="Ex2Nemeth1"/>
    <w:basedOn w:val="BrailleBase"/>
    <w:rsid w:val="00E6789A"/>
    <w:pPr>
      <w:numPr>
        <w:numId w:val="4"/>
      </w:numPr>
    </w:pPr>
  </w:style>
  <w:style w:type="paragraph" w:customStyle="1" w:styleId="Ex2Nemeth2">
    <w:name w:val="Ex2Nemeth2"/>
    <w:basedOn w:val="BrailleBase"/>
    <w:rsid w:val="00E6789A"/>
    <w:pPr>
      <w:numPr>
        <w:ilvl w:val="1"/>
        <w:numId w:val="4"/>
      </w:numPr>
    </w:pPr>
  </w:style>
  <w:style w:type="character" w:customStyle="1" w:styleId="ExactTranslation">
    <w:name w:val="ExactTranslation"/>
    <w:semiHidden/>
    <w:rsid w:val="00E6789A"/>
    <w:rPr>
      <w:rFonts w:ascii="SimBraille" w:hAnsi="SimBraille"/>
      <w:sz w:val="28"/>
    </w:rPr>
  </w:style>
  <w:style w:type="paragraph" w:customStyle="1" w:styleId="Exercise">
    <w:name w:val="Exercise"/>
    <w:basedOn w:val="BrailleBase"/>
    <w:semiHidden/>
    <w:rsid w:val="00E6789A"/>
    <w:pPr>
      <w:ind w:left="720" w:hanging="720"/>
    </w:pPr>
  </w:style>
  <w:style w:type="paragraph" w:customStyle="1" w:styleId="Exercise1">
    <w:name w:val="Exercise1"/>
    <w:basedOn w:val="BrailleBase"/>
    <w:rsid w:val="00E6789A"/>
    <w:pPr>
      <w:numPr>
        <w:numId w:val="2"/>
      </w:numPr>
    </w:pPr>
  </w:style>
  <w:style w:type="paragraph" w:customStyle="1" w:styleId="Exercise2">
    <w:name w:val="Exercise2"/>
    <w:basedOn w:val="BrailleBase"/>
    <w:rsid w:val="00E6789A"/>
    <w:pPr>
      <w:numPr>
        <w:ilvl w:val="1"/>
        <w:numId w:val="2"/>
      </w:numPr>
    </w:pPr>
  </w:style>
  <w:style w:type="paragraph" w:customStyle="1" w:styleId="Exercise3">
    <w:name w:val="Exercise3"/>
    <w:basedOn w:val="BrailleBase"/>
    <w:rsid w:val="00E6789A"/>
    <w:pPr>
      <w:numPr>
        <w:ilvl w:val="2"/>
        <w:numId w:val="2"/>
      </w:numPr>
    </w:pPr>
  </w:style>
  <w:style w:type="paragraph" w:customStyle="1" w:styleId="Exercise4">
    <w:name w:val="Exercise4"/>
    <w:basedOn w:val="BrailleBase"/>
    <w:rsid w:val="00E6789A"/>
    <w:pPr>
      <w:numPr>
        <w:ilvl w:val="3"/>
        <w:numId w:val="2"/>
      </w:numPr>
    </w:pPr>
  </w:style>
  <w:style w:type="paragraph" w:customStyle="1" w:styleId="Exercise5">
    <w:name w:val="Exercise5"/>
    <w:basedOn w:val="BrailleBase"/>
    <w:rsid w:val="00E6789A"/>
    <w:pPr>
      <w:numPr>
        <w:ilvl w:val="4"/>
        <w:numId w:val="2"/>
      </w:numPr>
    </w:pPr>
  </w:style>
  <w:style w:type="paragraph" w:customStyle="1" w:styleId="Exercise6">
    <w:name w:val="Exercise6"/>
    <w:basedOn w:val="BrailleBase"/>
    <w:rsid w:val="00E6789A"/>
    <w:pPr>
      <w:numPr>
        <w:ilvl w:val="5"/>
        <w:numId w:val="2"/>
      </w:numPr>
    </w:pPr>
  </w:style>
  <w:style w:type="character" w:customStyle="1" w:styleId="FootnoteEmbed">
    <w:name w:val="FootnoteEmbed"/>
    <w:rsid w:val="00E6789A"/>
    <w:rPr>
      <w:rFonts w:ascii="DejaVu Sans" w:hAnsi="DejaVu Sans"/>
      <w:color w:val="660066"/>
      <w:sz w:val="28"/>
    </w:rPr>
  </w:style>
  <w:style w:type="character" w:customStyle="1" w:styleId="French">
    <w:name w:val="French"/>
    <w:rsid w:val="00E6789A"/>
    <w:rPr>
      <w:rFonts w:ascii="DejaVu Sans" w:hAnsi="DejaVu Sans"/>
      <w:noProof/>
      <w:color w:val="A6146F"/>
      <w:sz w:val="24"/>
      <w:lang w:val="fr-FR"/>
    </w:rPr>
  </w:style>
  <w:style w:type="character" w:customStyle="1" w:styleId="German">
    <w:name w:val="German"/>
    <w:rsid w:val="00E6789A"/>
    <w:rPr>
      <w:rFonts w:ascii="DejaVu Sans" w:hAnsi="DejaVu Sans"/>
      <w:noProof/>
      <w:color w:val="006500"/>
      <w:sz w:val="24"/>
      <w:lang w:val="de-DE"/>
    </w:rPr>
  </w:style>
  <w:style w:type="paragraph" w:customStyle="1" w:styleId="Glossary">
    <w:name w:val="Glossary"/>
    <w:basedOn w:val="BrailleBase"/>
    <w:semiHidden/>
    <w:rsid w:val="00E6789A"/>
    <w:pPr>
      <w:ind w:left="720" w:hanging="720"/>
    </w:pPr>
  </w:style>
  <w:style w:type="paragraph" w:customStyle="1" w:styleId="Glossary1">
    <w:name w:val="Glossary1"/>
    <w:basedOn w:val="BrailleBase"/>
    <w:rsid w:val="00E6789A"/>
    <w:pPr>
      <w:numPr>
        <w:numId w:val="3"/>
      </w:numPr>
    </w:pPr>
  </w:style>
  <w:style w:type="paragraph" w:customStyle="1" w:styleId="Glossary2">
    <w:name w:val="Glossary2"/>
    <w:basedOn w:val="BrailleBase"/>
    <w:rsid w:val="00E6789A"/>
    <w:pPr>
      <w:numPr>
        <w:ilvl w:val="1"/>
        <w:numId w:val="3"/>
      </w:numPr>
    </w:pPr>
  </w:style>
  <w:style w:type="paragraph" w:customStyle="1" w:styleId="Glossary3">
    <w:name w:val="Glossary3"/>
    <w:basedOn w:val="BrailleBase"/>
    <w:rsid w:val="00E6789A"/>
    <w:pPr>
      <w:numPr>
        <w:ilvl w:val="2"/>
        <w:numId w:val="3"/>
      </w:numPr>
    </w:pPr>
  </w:style>
  <w:style w:type="paragraph" w:customStyle="1" w:styleId="Glossary4">
    <w:name w:val="Glossary4"/>
    <w:basedOn w:val="BrailleBase"/>
    <w:rsid w:val="00E6789A"/>
    <w:pPr>
      <w:numPr>
        <w:ilvl w:val="3"/>
        <w:numId w:val="3"/>
      </w:numPr>
    </w:pPr>
  </w:style>
  <w:style w:type="character" w:customStyle="1" w:styleId="GuideWord">
    <w:name w:val="Guide Word"/>
    <w:rsid w:val="00E6789A"/>
    <w:rPr>
      <w:rFonts w:ascii="DejaVu Sans" w:hAnsi="DejaVu Sans"/>
      <w:color w:val="005B98"/>
      <w:sz w:val="24"/>
    </w:rPr>
  </w:style>
  <w:style w:type="character" w:customStyle="1" w:styleId="GuideDots">
    <w:name w:val="GuideDots"/>
    <w:rsid w:val="00E6789A"/>
    <w:rPr>
      <w:rFonts w:ascii="DejaVu Sans" w:hAnsi="DejaVu Sans"/>
      <w:color w:val="8B008B"/>
      <w:sz w:val="28"/>
    </w:rPr>
  </w:style>
  <w:style w:type="character" w:styleId="Hyperlink">
    <w:name w:val="Hyperlink"/>
    <w:basedOn w:val="DefaultParagraphFont"/>
    <w:uiPriority w:val="99"/>
    <w:semiHidden/>
    <w:rsid w:val="00E6789A"/>
    <w:rPr>
      <w:rFonts w:ascii="Times New Roman" w:hAnsi="Times New Roman"/>
      <w:color w:val="0000FF"/>
      <w:sz w:val="20"/>
      <w:u w:val="single"/>
    </w:rPr>
  </w:style>
  <w:style w:type="paragraph" w:customStyle="1" w:styleId="Index">
    <w:name w:val="Index"/>
    <w:basedOn w:val="BrailleBase"/>
    <w:semiHidden/>
    <w:rsid w:val="00E6789A"/>
    <w:pPr>
      <w:ind w:left="720" w:hanging="720"/>
    </w:pPr>
  </w:style>
  <w:style w:type="paragraph" w:styleId="Index1">
    <w:name w:val="index 1"/>
    <w:basedOn w:val="BrailleBase"/>
    <w:uiPriority w:val="99"/>
    <w:rsid w:val="00E6789A"/>
    <w:pPr>
      <w:numPr>
        <w:numId w:val="5"/>
      </w:numPr>
    </w:pPr>
  </w:style>
  <w:style w:type="paragraph" w:styleId="Index2">
    <w:name w:val="index 2"/>
    <w:basedOn w:val="BrailleBase"/>
    <w:uiPriority w:val="99"/>
    <w:rsid w:val="00E6789A"/>
    <w:pPr>
      <w:numPr>
        <w:ilvl w:val="1"/>
        <w:numId w:val="5"/>
      </w:numPr>
    </w:pPr>
  </w:style>
  <w:style w:type="paragraph" w:styleId="Index3">
    <w:name w:val="index 3"/>
    <w:basedOn w:val="BrailleBase"/>
    <w:uiPriority w:val="99"/>
    <w:rsid w:val="00E6789A"/>
    <w:pPr>
      <w:numPr>
        <w:ilvl w:val="2"/>
        <w:numId w:val="5"/>
      </w:numPr>
    </w:pPr>
  </w:style>
  <w:style w:type="paragraph" w:styleId="Index4">
    <w:name w:val="index 4"/>
    <w:basedOn w:val="BrailleBase"/>
    <w:uiPriority w:val="99"/>
    <w:rsid w:val="00E6789A"/>
    <w:pPr>
      <w:numPr>
        <w:ilvl w:val="3"/>
        <w:numId w:val="5"/>
      </w:numPr>
    </w:pPr>
  </w:style>
  <w:style w:type="paragraph" w:styleId="Index5">
    <w:name w:val="index 5"/>
    <w:basedOn w:val="BrailleBase"/>
    <w:uiPriority w:val="99"/>
    <w:rsid w:val="00E6789A"/>
    <w:pPr>
      <w:numPr>
        <w:ilvl w:val="4"/>
        <w:numId w:val="5"/>
      </w:numPr>
    </w:pPr>
  </w:style>
  <w:style w:type="paragraph" w:styleId="Index6">
    <w:name w:val="index 6"/>
    <w:basedOn w:val="BrailleBase"/>
    <w:uiPriority w:val="99"/>
    <w:rsid w:val="00E6789A"/>
    <w:pPr>
      <w:numPr>
        <w:ilvl w:val="5"/>
        <w:numId w:val="5"/>
      </w:numPr>
    </w:pPr>
  </w:style>
  <w:style w:type="character" w:customStyle="1" w:styleId="IPA">
    <w:name w:val="IPA"/>
    <w:rsid w:val="00E6789A"/>
    <w:rPr>
      <w:rFonts w:ascii="DejaVu Sans" w:hAnsi="DejaVu Sans"/>
      <w:color w:val="833C0B"/>
      <w:sz w:val="24"/>
    </w:rPr>
  </w:style>
  <w:style w:type="character" w:customStyle="1" w:styleId="Italian">
    <w:name w:val="Italian"/>
    <w:rsid w:val="00E6789A"/>
    <w:rPr>
      <w:rFonts w:ascii="DejaVu Sans" w:hAnsi="DejaVu Sans"/>
      <w:noProof/>
      <w:color w:val="165958"/>
      <w:sz w:val="24"/>
      <w:lang w:val="it-IT"/>
    </w:rPr>
  </w:style>
  <w:style w:type="character" w:customStyle="1" w:styleId="Latin">
    <w:name w:val="Latin"/>
    <w:rsid w:val="00E6789A"/>
    <w:rPr>
      <w:rFonts w:ascii="DejaVu Sans" w:hAnsi="DejaVu Sans"/>
      <w:noProof/>
      <w:color w:val="C45008"/>
      <w:sz w:val="24"/>
      <w:lang w:val="la-Latn"/>
    </w:rPr>
  </w:style>
  <w:style w:type="paragraph" w:customStyle="1" w:styleId="LeftFlush">
    <w:name w:val="LeftFlush"/>
    <w:basedOn w:val="BrailleBase"/>
    <w:rsid w:val="00E6789A"/>
    <w:pPr>
      <w:spacing w:after="240"/>
    </w:pPr>
  </w:style>
  <w:style w:type="character" w:customStyle="1" w:styleId="LinearMath">
    <w:name w:val="LinearMath"/>
    <w:rsid w:val="00E6789A"/>
    <w:rPr>
      <w:rFonts w:ascii="SimBraille" w:hAnsi="SimBraille"/>
      <w:color w:val="CC0000"/>
      <w:sz w:val="28"/>
    </w:rPr>
  </w:style>
  <w:style w:type="character" w:customStyle="1" w:styleId="LineNums">
    <w:name w:val="LineNums"/>
    <w:rsid w:val="00E6789A"/>
    <w:rPr>
      <w:rFonts w:ascii="DejaVu Sans" w:hAnsi="DejaVu Sans"/>
      <w:color w:val="0E5C8C"/>
      <w:sz w:val="24"/>
    </w:rPr>
  </w:style>
  <w:style w:type="paragraph" w:styleId="List">
    <w:name w:val="List"/>
    <w:basedOn w:val="BrailleBase"/>
    <w:uiPriority w:val="99"/>
    <w:semiHidden/>
    <w:rsid w:val="00E6789A"/>
    <w:pPr>
      <w:ind w:left="720" w:hanging="720"/>
      <w:contextualSpacing/>
    </w:pPr>
  </w:style>
  <w:style w:type="paragraph" w:customStyle="1" w:styleId="List1">
    <w:name w:val="List1"/>
    <w:basedOn w:val="BrailleBase"/>
    <w:rsid w:val="00E6789A"/>
    <w:pPr>
      <w:numPr>
        <w:numId w:val="6"/>
      </w:numPr>
    </w:pPr>
  </w:style>
  <w:style w:type="paragraph" w:customStyle="1" w:styleId="List2">
    <w:name w:val="List2"/>
    <w:basedOn w:val="BrailleBase"/>
    <w:rsid w:val="00E6789A"/>
    <w:pPr>
      <w:numPr>
        <w:ilvl w:val="1"/>
        <w:numId w:val="6"/>
      </w:numPr>
    </w:pPr>
  </w:style>
  <w:style w:type="paragraph" w:customStyle="1" w:styleId="List3">
    <w:name w:val="List3"/>
    <w:basedOn w:val="BrailleBase"/>
    <w:rsid w:val="00E6789A"/>
    <w:pPr>
      <w:numPr>
        <w:ilvl w:val="2"/>
        <w:numId w:val="6"/>
      </w:numPr>
    </w:pPr>
  </w:style>
  <w:style w:type="paragraph" w:customStyle="1" w:styleId="List4">
    <w:name w:val="List4"/>
    <w:basedOn w:val="BrailleBase"/>
    <w:rsid w:val="00E6789A"/>
    <w:pPr>
      <w:numPr>
        <w:ilvl w:val="3"/>
        <w:numId w:val="6"/>
      </w:numPr>
    </w:pPr>
  </w:style>
  <w:style w:type="paragraph" w:customStyle="1" w:styleId="List5">
    <w:name w:val="List5"/>
    <w:basedOn w:val="BrailleBase"/>
    <w:rsid w:val="00E6789A"/>
    <w:pPr>
      <w:numPr>
        <w:ilvl w:val="4"/>
        <w:numId w:val="6"/>
      </w:numPr>
    </w:pPr>
  </w:style>
  <w:style w:type="paragraph" w:customStyle="1" w:styleId="List6">
    <w:name w:val="List6"/>
    <w:basedOn w:val="BrailleBase"/>
    <w:rsid w:val="00E6789A"/>
    <w:pPr>
      <w:numPr>
        <w:ilvl w:val="5"/>
        <w:numId w:val="6"/>
      </w:numPr>
    </w:pPr>
  </w:style>
  <w:style w:type="character" w:customStyle="1" w:styleId="LitBold">
    <w:name w:val="LitBold"/>
    <w:rsid w:val="00E6789A"/>
    <w:rPr>
      <w:b/>
    </w:rPr>
  </w:style>
  <w:style w:type="character" w:customStyle="1" w:styleId="Literary">
    <w:name w:val="Literary"/>
    <w:rsid w:val="00E6789A"/>
    <w:rPr>
      <w:rFonts w:ascii="DejaVu Sans" w:hAnsi="DejaVu Sans"/>
      <w:color w:val="808000"/>
      <w:sz w:val="28"/>
    </w:rPr>
  </w:style>
  <w:style w:type="character" w:customStyle="1" w:styleId="LitItalics">
    <w:name w:val="LitItalics"/>
    <w:rsid w:val="00E6789A"/>
    <w:rPr>
      <w:i/>
    </w:rPr>
  </w:style>
  <w:style w:type="paragraph" w:customStyle="1" w:styleId="MainBody">
    <w:name w:val="MainBody"/>
    <w:basedOn w:val="BrailleBase"/>
    <w:rsid w:val="00E6789A"/>
    <w:rPr>
      <w:vanish/>
      <w:color w:val="B50000"/>
    </w:rPr>
  </w:style>
  <w:style w:type="character" w:customStyle="1" w:styleId="NoteRef">
    <w:name w:val="NoteRef"/>
    <w:rsid w:val="00E6789A"/>
    <w:rPr>
      <w:rFonts w:ascii="SimBraille" w:hAnsi="SimBraille"/>
      <w:color w:val="CC00FF"/>
      <w:sz w:val="28"/>
    </w:rPr>
  </w:style>
  <w:style w:type="paragraph" w:customStyle="1" w:styleId="NoteSeparationLine">
    <w:name w:val="NoteSeparationLine"/>
    <w:basedOn w:val="Normal"/>
    <w:next w:val="Normal"/>
    <w:rsid w:val="00E6789A"/>
    <w:pPr>
      <w:widowControl w:val="0"/>
      <w:spacing w:after="60"/>
      <w:ind w:firstLine="0"/>
    </w:pPr>
    <w:rPr>
      <w:rFonts w:ascii="SimBraille" w:hAnsi="SimBraille"/>
      <w:szCs w:val="20"/>
    </w:rPr>
  </w:style>
  <w:style w:type="paragraph" w:customStyle="1" w:styleId="Poem1">
    <w:name w:val="Poem1"/>
    <w:basedOn w:val="BrailleBase"/>
    <w:semiHidden/>
    <w:rsid w:val="00E6789A"/>
    <w:pPr>
      <w:ind w:left="360" w:hanging="360"/>
    </w:pPr>
  </w:style>
  <w:style w:type="paragraph" w:customStyle="1" w:styleId="Poem2a">
    <w:name w:val="Poem2a"/>
    <w:basedOn w:val="BrailleBase"/>
    <w:semiHidden/>
    <w:rsid w:val="00E6789A"/>
  </w:style>
  <w:style w:type="paragraph" w:customStyle="1" w:styleId="Poem2b">
    <w:name w:val="Poem2b"/>
    <w:basedOn w:val="BrailleBase"/>
    <w:semiHidden/>
    <w:rsid w:val="00E6789A"/>
  </w:style>
  <w:style w:type="paragraph" w:customStyle="1" w:styleId="Poem3a">
    <w:name w:val="Poem3a"/>
    <w:basedOn w:val="BrailleBase"/>
    <w:semiHidden/>
    <w:rsid w:val="00E6789A"/>
  </w:style>
  <w:style w:type="paragraph" w:customStyle="1" w:styleId="Poem3b">
    <w:name w:val="Poem3b"/>
    <w:basedOn w:val="BrailleBase"/>
    <w:semiHidden/>
    <w:rsid w:val="00E6789A"/>
  </w:style>
  <w:style w:type="paragraph" w:customStyle="1" w:styleId="Poem3c">
    <w:name w:val="Poem3c"/>
    <w:basedOn w:val="BrailleBase"/>
    <w:semiHidden/>
    <w:rsid w:val="00E6789A"/>
  </w:style>
  <w:style w:type="paragraph" w:customStyle="1" w:styleId="Poem4a">
    <w:name w:val="Poem4a"/>
    <w:basedOn w:val="BrailleBase"/>
    <w:semiHidden/>
    <w:rsid w:val="00E6789A"/>
  </w:style>
  <w:style w:type="paragraph" w:customStyle="1" w:styleId="Poem4b">
    <w:name w:val="Poem4b"/>
    <w:basedOn w:val="BrailleBase"/>
    <w:semiHidden/>
    <w:rsid w:val="00E6789A"/>
  </w:style>
  <w:style w:type="paragraph" w:customStyle="1" w:styleId="Poem4c">
    <w:name w:val="Poem4c"/>
    <w:basedOn w:val="BrailleBase"/>
    <w:semiHidden/>
    <w:rsid w:val="00E6789A"/>
  </w:style>
  <w:style w:type="paragraph" w:customStyle="1" w:styleId="Poem4d">
    <w:name w:val="Poem4d"/>
    <w:basedOn w:val="BrailleBase"/>
    <w:semiHidden/>
    <w:rsid w:val="00E6789A"/>
  </w:style>
  <w:style w:type="paragraph" w:customStyle="1" w:styleId="Poem5a">
    <w:name w:val="Poem5a"/>
    <w:basedOn w:val="BrailleBase"/>
    <w:semiHidden/>
    <w:rsid w:val="00E6789A"/>
  </w:style>
  <w:style w:type="paragraph" w:customStyle="1" w:styleId="Poem5b">
    <w:name w:val="Poem5b"/>
    <w:basedOn w:val="BrailleBase"/>
    <w:semiHidden/>
    <w:rsid w:val="00E6789A"/>
  </w:style>
  <w:style w:type="paragraph" w:customStyle="1" w:styleId="Poem5c">
    <w:name w:val="Poem5c"/>
    <w:basedOn w:val="BrailleBase"/>
    <w:semiHidden/>
    <w:rsid w:val="00E6789A"/>
  </w:style>
  <w:style w:type="paragraph" w:customStyle="1" w:styleId="Poem5d">
    <w:name w:val="Poem5d"/>
    <w:basedOn w:val="BrailleBase"/>
    <w:semiHidden/>
    <w:rsid w:val="00E6789A"/>
  </w:style>
  <w:style w:type="paragraph" w:customStyle="1" w:styleId="Poem5e">
    <w:name w:val="Poem5e"/>
    <w:basedOn w:val="BrailleBase"/>
    <w:semiHidden/>
    <w:rsid w:val="00E6789A"/>
  </w:style>
  <w:style w:type="paragraph" w:customStyle="1" w:styleId="Poem6a">
    <w:name w:val="Poem6a"/>
    <w:basedOn w:val="BrailleBase"/>
    <w:semiHidden/>
    <w:rsid w:val="00E6789A"/>
  </w:style>
  <w:style w:type="paragraph" w:customStyle="1" w:styleId="Poem6b">
    <w:name w:val="Poem6b"/>
    <w:basedOn w:val="BrailleBase"/>
    <w:semiHidden/>
    <w:rsid w:val="00E6789A"/>
  </w:style>
  <w:style w:type="paragraph" w:customStyle="1" w:styleId="Poem6c">
    <w:name w:val="Poem6c"/>
    <w:basedOn w:val="BrailleBase"/>
    <w:semiHidden/>
    <w:rsid w:val="00E6789A"/>
  </w:style>
  <w:style w:type="paragraph" w:customStyle="1" w:styleId="Poem6d">
    <w:name w:val="Poem6d"/>
    <w:basedOn w:val="BrailleBase"/>
    <w:semiHidden/>
    <w:rsid w:val="00E6789A"/>
  </w:style>
  <w:style w:type="paragraph" w:customStyle="1" w:styleId="Poem6e">
    <w:name w:val="Poem6e"/>
    <w:basedOn w:val="BrailleBase"/>
    <w:semiHidden/>
    <w:rsid w:val="00E6789A"/>
  </w:style>
  <w:style w:type="paragraph" w:customStyle="1" w:styleId="Poem6f">
    <w:name w:val="Poem6f"/>
    <w:basedOn w:val="BrailleBase"/>
    <w:semiHidden/>
    <w:rsid w:val="00E6789A"/>
  </w:style>
  <w:style w:type="paragraph" w:customStyle="1" w:styleId="Poetry1">
    <w:name w:val="Poetry1"/>
    <w:basedOn w:val="BrailleBase"/>
    <w:rsid w:val="00E6789A"/>
    <w:pPr>
      <w:numPr>
        <w:numId w:val="14"/>
      </w:numPr>
    </w:pPr>
  </w:style>
  <w:style w:type="paragraph" w:customStyle="1" w:styleId="Poetry2">
    <w:name w:val="Poetry2"/>
    <w:basedOn w:val="BrailleBase"/>
    <w:rsid w:val="00E6789A"/>
    <w:pPr>
      <w:numPr>
        <w:ilvl w:val="1"/>
        <w:numId w:val="14"/>
      </w:numPr>
    </w:pPr>
  </w:style>
  <w:style w:type="paragraph" w:customStyle="1" w:styleId="Poetry3">
    <w:name w:val="Poetry3"/>
    <w:basedOn w:val="BrailleBase"/>
    <w:rsid w:val="00E6789A"/>
    <w:pPr>
      <w:numPr>
        <w:ilvl w:val="2"/>
        <w:numId w:val="14"/>
      </w:numPr>
    </w:pPr>
  </w:style>
  <w:style w:type="paragraph" w:customStyle="1" w:styleId="Poetry4">
    <w:name w:val="Poetry4"/>
    <w:basedOn w:val="BrailleBase"/>
    <w:rsid w:val="00E6789A"/>
    <w:pPr>
      <w:numPr>
        <w:ilvl w:val="3"/>
        <w:numId w:val="14"/>
      </w:numPr>
    </w:pPr>
  </w:style>
  <w:style w:type="paragraph" w:customStyle="1" w:styleId="Poetry5">
    <w:name w:val="Poetry5"/>
    <w:basedOn w:val="BrailleBase"/>
    <w:rsid w:val="00E6789A"/>
    <w:pPr>
      <w:numPr>
        <w:ilvl w:val="4"/>
        <w:numId w:val="14"/>
      </w:numPr>
    </w:pPr>
  </w:style>
  <w:style w:type="paragraph" w:customStyle="1" w:styleId="Poetry6">
    <w:name w:val="Poetry6"/>
    <w:basedOn w:val="BrailleBase"/>
    <w:rsid w:val="00E6789A"/>
    <w:pPr>
      <w:numPr>
        <w:ilvl w:val="5"/>
        <w:numId w:val="14"/>
      </w:numPr>
    </w:pPr>
  </w:style>
  <w:style w:type="paragraph" w:customStyle="1" w:styleId="PrelimPageNumber">
    <w:name w:val="PrelimPageNumber"/>
    <w:basedOn w:val="Normal"/>
    <w:rsid w:val="00E6789A"/>
    <w:pPr>
      <w:widowControl w:val="0"/>
      <w:spacing w:after="60"/>
      <w:ind w:firstLine="0"/>
    </w:pPr>
    <w:rPr>
      <w:vanish/>
      <w:color w:val="B50000"/>
      <w:szCs w:val="20"/>
    </w:rPr>
  </w:style>
  <w:style w:type="paragraph" w:customStyle="1" w:styleId="ProsePlay">
    <w:name w:val="ProsePlay"/>
    <w:basedOn w:val="BrailleBase"/>
    <w:rsid w:val="00E6789A"/>
    <w:pPr>
      <w:numPr>
        <w:numId w:val="15"/>
      </w:numPr>
    </w:pPr>
  </w:style>
  <w:style w:type="paragraph" w:customStyle="1" w:styleId="ProseStage">
    <w:name w:val="ProseStage"/>
    <w:basedOn w:val="BrailleBase"/>
    <w:next w:val="ProsePlay"/>
    <w:rsid w:val="00E6789A"/>
    <w:pPr>
      <w:numPr>
        <w:ilvl w:val="1"/>
        <w:numId w:val="15"/>
      </w:numPr>
    </w:pPr>
  </w:style>
  <w:style w:type="paragraph" w:styleId="Quote">
    <w:name w:val="Quote"/>
    <w:basedOn w:val="BrailleBase"/>
    <w:link w:val="QuoteChar"/>
    <w:uiPriority w:val="29"/>
    <w:rsid w:val="00E6789A"/>
    <w:pPr>
      <w:spacing w:before="120"/>
      <w:contextualSpacing/>
    </w:pPr>
  </w:style>
  <w:style w:type="character" w:customStyle="1" w:styleId="QuoteChar">
    <w:name w:val="Quote Char"/>
    <w:basedOn w:val="DefaultParagraphFont"/>
    <w:link w:val="Quote"/>
    <w:uiPriority w:val="29"/>
    <w:rsid w:val="00E6789A"/>
    <w:rPr>
      <w:rFonts w:ascii="Times New Roman" w:hAnsi="Times New Roman" w:cs="Times New Roman"/>
      <w:sz w:val="20"/>
      <w:szCs w:val="20"/>
    </w:rPr>
  </w:style>
  <w:style w:type="paragraph" w:customStyle="1" w:styleId="RefPageNemeth">
    <w:name w:val="RefPageNemeth"/>
    <w:basedOn w:val="BrailleBase"/>
    <w:next w:val="LeftFlush"/>
    <w:rsid w:val="00E6789A"/>
    <w:pPr>
      <w:spacing w:before="120"/>
      <w:jc w:val="right"/>
    </w:pPr>
    <w:rPr>
      <w:rFonts w:ascii="DejaVu Sans" w:hAnsi="DejaVu Sans"/>
      <w:color w:val="006000"/>
    </w:rPr>
  </w:style>
  <w:style w:type="character" w:customStyle="1" w:styleId="RefPageNemethEmbed">
    <w:name w:val="RefPageNemethEmbed"/>
    <w:rsid w:val="00E6789A"/>
    <w:rPr>
      <w:rFonts w:ascii="DejaVu Sans" w:hAnsi="DejaVu Sans"/>
      <w:color w:val="006000"/>
      <w:sz w:val="20"/>
    </w:rPr>
  </w:style>
  <w:style w:type="paragraph" w:customStyle="1" w:styleId="RefPageNumber">
    <w:name w:val="RefPageNumber"/>
    <w:basedOn w:val="BrailleBase"/>
    <w:next w:val="LeftFlush"/>
    <w:rsid w:val="00E6789A"/>
    <w:pPr>
      <w:spacing w:before="120"/>
      <w:jc w:val="right"/>
    </w:pPr>
    <w:rPr>
      <w:rFonts w:ascii="DejaVu Sans" w:hAnsi="DejaVu Sans"/>
      <w:color w:val="7200E4"/>
    </w:rPr>
  </w:style>
  <w:style w:type="character" w:customStyle="1" w:styleId="RefPageNumberEmbed">
    <w:name w:val="RefPageNumberEmbed"/>
    <w:rsid w:val="00E6789A"/>
    <w:rPr>
      <w:rFonts w:ascii="DejaVu Sans" w:hAnsi="DejaVu Sans"/>
      <w:color w:val="7200E4"/>
      <w:sz w:val="20"/>
    </w:rPr>
  </w:style>
  <w:style w:type="paragraph" w:customStyle="1" w:styleId="RightFlush">
    <w:name w:val="RightFlush"/>
    <w:basedOn w:val="BrailleBase"/>
    <w:rsid w:val="00E6789A"/>
    <w:pPr>
      <w:spacing w:before="120"/>
      <w:contextualSpacing/>
      <w:jc w:val="right"/>
    </w:pPr>
  </w:style>
  <w:style w:type="paragraph" w:customStyle="1" w:styleId="RunningHead">
    <w:name w:val="RunningHead"/>
    <w:basedOn w:val="BrailleBase"/>
    <w:next w:val="Heading1"/>
    <w:rsid w:val="00E6789A"/>
    <w:pPr>
      <w:jc w:val="center"/>
    </w:pPr>
  </w:style>
  <w:style w:type="character" w:customStyle="1" w:styleId="Spanish">
    <w:name w:val="Spanish"/>
    <w:rsid w:val="00E6789A"/>
    <w:rPr>
      <w:rFonts w:ascii="DejaVu Sans" w:hAnsi="DejaVu Sans"/>
      <w:noProof/>
      <w:color w:val="B50000"/>
      <w:sz w:val="24"/>
      <w:lang w:val="es-ES_tradnl"/>
    </w:rPr>
  </w:style>
  <w:style w:type="paragraph" w:customStyle="1" w:styleId="Stairstep1">
    <w:name w:val="Stairstep1"/>
    <w:basedOn w:val="BrailleBase"/>
    <w:next w:val="Stairstep2"/>
    <w:semiHidden/>
    <w:rsid w:val="00E6789A"/>
  </w:style>
  <w:style w:type="paragraph" w:customStyle="1" w:styleId="Stairstep2">
    <w:name w:val="Stairstep2"/>
    <w:basedOn w:val="BrailleBase"/>
    <w:next w:val="Stairstep3"/>
    <w:semiHidden/>
    <w:rsid w:val="00E6789A"/>
  </w:style>
  <w:style w:type="paragraph" w:customStyle="1" w:styleId="Stairstep3">
    <w:name w:val="Stairstep3"/>
    <w:basedOn w:val="BrailleBase"/>
    <w:next w:val="Stairstep4"/>
    <w:semiHidden/>
    <w:rsid w:val="00E6789A"/>
  </w:style>
  <w:style w:type="paragraph" w:customStyle="1" w:styleId="Stairstep4">
    <w:name w:val="Stairstep4"/>
    <w:basedOn w:val="BrailleBase"/>
    <w:next w:val="Stairstep5"/>
    <w:semiHidden/>
    <w:rsid w:val="00E6789A"/>
  </w:style>
  <w:style w:type="paragraph" w:customStyle="1" w:styleId="Stairstep5">
    <w:name w:val="Stairstep5"/>
    <w:basedOn w:val="BrailleBase"/>
    <w:next w:val="Stairstep6"/>
    <w:semiHidden/>
    <w:rsid w:val="00E6789A"/>
  </w:style>
  <w:style w:type="paragraph" w:customStyle="1" w:styleId="Stairstep6">
    <w:name w:val="Stairstep6"/>
    <w:basedOn w:val="BrailleBase"/>
    <w:semiHidden/>
    <w:rsid w:val="00E6789A"/>
  </w:style>
  <w:style w:type="character" w:customStyle="1" w:styleId="TechnicalNotation">
    <w:name w:val="TechnicalNotation"/>
    <w:rsid w:val="00E6789A"/>
    <w:rPr>
      <w:rFonts w:ascii="Lucida Console" w:hAnsi="Lucida Console"/>
      <w:color w:val="800080"/>
      <w:sz w:val="28"/>
    </w:rPr>
  </w:style>
  <w:style w:type="paragraph" w:customStyle="1" w:styleId="TG-Key">
    <w:name w:val="TG-Key"/>
    <w:basedOn w:val="BrailleBase"/>
    <w:rsid w:val="00E6789A"/>
    <w:pPr>
      <w:ind w:left="1152" w:hanging="288"/>
    </w:pPr>
  </w:style>
  <w:style w:type="character" w:customStyle="1" w:styleId="TN-Embed">
    <w:name w:val="TN-Embed"/>
    <w:rsid w:val="00E6789A"/>
    <w:rPr>
      <w:rFonts w:ascii="DejaVu Sans" w:hAnsi="DejaVu Sans"/>
      <w:color w:val="AB0072"/>
      <w:sz w:val="24"/>
    </w:rPr>
  </w:style>
  <w:style w:type="character" w:customStyle="1" w:styleId="TN-Nemeth">
    <w:name w:val="TN-Nemeth"/>
    <w:rsid w:val="00E6789A"/>
    <w:rPr>
      <w:rFonts w:ascii="DejaVu Sans" w:hAnsi="DejaVu Sans"/>
      <w:color w:val="800080"/>
      <w:sz w:val="24"/>
    </w:rPr>
  </w:style>
  <w:style w:type="paragraph" w:customStyle="1" w:styleId="TOC">
    <w:name w:val="TOC"/>
    <w:basedOn w:val="BrailleBase"/>
    <w:semiHidden/>
    <w:rsid w:val="00E6789A"/>
    <w:pPr>
      <w:ind w:left="720" w:hanging="720"/>
    </w:pPr>
  </w:style>
  <w:style w:type="paragraph" w:styleId="TOC1">
    <w:name w:val="toc 1"/>
    <w:basedOn w:val="BrailleBase"/>
    <w:uiPriority w:val="39"/>
    <w:rsid w:val="00E6789A"/>
    <w:pPr>
      <w:numPr>
        <w:numId w:val="16"/>
      </w:numPr>
      <w:tabs>
        <w:tab w:val="right" w:pos="10080"/>
      </w:tabs>
    </w:pPr>
  </w:style>
  <w:style w:type="paragraph" w:styleId="TOC2">
    <w:name w:val="toc 2"/>
    <w:basedOn w:val="BrailleBase"/>
    <w:uiPriority w:val="39"/>
    <w:rsid w:val="00E6789A"/>
    <w:pPr>
      <w:numPr>
        <w:ilvl w:val="1"/>
        <w:numId w:val="16"/>
      </w:numPr>
      <w:tabs>
        <w:tab w:val="right" w:pos="10080"/>
      </w:tabs>
    </w:pPr>
  </w:style>
  <w:style w:type="paragraph" w:styleId="TOC3">
    <w:name w:val="toc 3"/>
    <w:basedOn w:val="BrailleBase"/>
    <w:uiPriority w:val="39"/>
    <w:rsid w:val="00E6789A"/>
    <w:pPr>
      <w:numPr>
        <w:ilvl w:val="2"/>
        <w:numId w:val="16"/>
      </w:numPr>
      <w:tabs>
        <w:tab w:val="right" w:pos="10080"/>
      </w:tabs>
    </w:pPr>
  </w:style>
  <w:style w:type="paragraph" w:styleId="TOC4">
    <w:name w:val="toc 4"/>
    <w:basedOn w:val="BrailleBase"/>
    <w:uiPriority w:val="39"/>
    <w:rsid w:val="00E6789A"/>
    <w:pPr>
      <w:numPr>
        <w:ilvl w:val="3"/>
        <w:numId w:val="16"/>
      </w:numPr>
      <w:tabs>
        <w:tab w:val="left" w:pos="10080"/>
      </w:tabs>
    </w:pPr>
  </w:style>
  <w:style w:type="paragraph" w:styleId="TOC5">
    <w:name w:val="toc 5"/>
    <w:basedOn w:val="BrailleBase"/>
    <w:uiPriority w:val="39"/>
    <w:rsid w:val="00E6789A"/>
    <w:pPr>
      <w:numPr>
        <w:ilvl w:val="4"/>
        <w:numId w:val="16"/>
      </w:numPr>
      <w:tabs>
        <w:tab w:val="right" w:pos="10080"/>
      </w:tabs>
    </w:pPr>
  </w:style>
  <w:style w:type="paragraph" w:styleId="TOC6">
    <w:name w:val="toc 6"/>
    <w:basedOn w:val="BrailleBase"/>
    <w:uiPriority w:val="39"/>
    <w:rsid w:val="00E6789A"/>
    <w:pPr>
      <w:numPr>
        <w:ilvl w:val="5"/>
        <w:numId w:val="16"/>
      </w:numPr>
      <w:tabs>
        <w:tab w:val="right" w:pos="10080"/>
      </w:tabs>
    </w:pPr>
  </w:style>
  <w:style w:type="paragraph" w:customStyle="1" w:styleId="TranscriberGeneratedPageNumber">
    <w:name w:val="TranscriberGeneratedPageNumber"/>
    <w:basedOn w:val="Normal"/>
    <w:rsid w:val="00E6789A"/>
    <w:pPr>
      <w:widowControl w:val="0"/>
      <w:spacing w:after="60"/>
      <w:ind w:firstLine="0"/>
    </w:pPr>
    <w:rPr>
      <w:vanish/>
      <w:color w:val="FF0000"/>
      <w:szCs w:val="20"/>
    </w:rPr>
  </w:style>
  <w:style w:type="paragraph" w:customStyle="1" w:styleId="TranscriberNote">
    <w:name w:val="TranscriberNote"/>
    <w:basedOn w:val="BrailleBase"/>
    <w:rsid w:val="00E6789A"/>
    <w:pPr>
      <w:ind w:left="720" w:firstLine="360"/>
    </w:pPr>
  </w:style>
  <w:style w:type="character" w:customStyle="1" w:styleId="Uncontracted">
    <w:name w:val="Uncontracted"/>
    <w:rsid w:val="00E6789A"/>
    <w:rPr>
      <w:rFonts w:ascii="DejaVu Sans" w:hAnsi="DejaVu Sans"/>
      <w:color w:val="0000D6"/>
      <w:sz w:val="24"/>
    </w:rPr>
  </w:style>
  <w:style w:type="paragraph" w:customStyle="1" w:styleId="VersePlay1">
    <w:name w:val="VersePlay1"/>
    <w:basedOn w:val="BrailleBase"/>
    <w:rsid w:val="00E6789A"/>
    <w:pPr>
      <w:numPr>
        <w:numId w:val="17"/>
      </w:numPr>
    </w:pPr>
  </w:style>
  <w:style w:type="paragraph" w:customStyle="1" w:styleId="VersePlay2">
    <w:name w:val="VersePlay2"/>
    <w:basedOn w:val="BrailleBase"/>
    <w:rsid w:val="00E6789A"/>
    <w:pPr>
      <w:numPr>
        <w:ilvl w:val="1"/>
        <w:numId w:val="17"/>
      </w:numPr>
    </w:pPr>
  </w:style>
  <w:style w:type="paragraph" w:customStyle="1" w:styleId="VerseStage">
    <w:name w:val="VerseStage"/>
    <w:basedOn w:val="BrailleBase"/>
    <w:next w:val="VersePlay1"/>
    <w:rsid w:val="00E6789A"/>
    <w:pPr>
      <w:numPr>
        <w:ilvl w:val="2"/>
        <w:numId w:val="17"/>
      </w:numPr>
    </w:pPr>
  </w:style>
  <w:style w:type="paragraph" w:styleId="ListParagraph">
    <w:name w:val="List Paragraph"/>
    <w:basedOn w:val="BrailleBase"/>
    <w:uiPriority w:val="34"/>
    <w:rsid w:val="00E6789A"/>
    <w:pPr>
      <w:ind w:left="360" w:hanging="360"/>
    </w:pPr>
  </w:style>
  <w:style w:type="paragraph" w:styleId="BodyText">
    <w:name w:val="Body Text"/>
    <w:basedOn w:val="BrailleBase"/>
    <w:link w:val="BodyTextChar"/>
    <w:uiPriority w:val="99"/>
    <w:qFormat/>
    <w:rsid w:val="00E6789A"/>
    <w:pPr>
      <w:ind w:firstLine="360"/>
    </w:pPr>
  </w:style>
  <w:style w:type="character" w:customStyle="1" w:styleId="BodyTextChar">
    <w:name w:val="Body Text Char"/>
    <w:basedOn w:val="DefaultParagraphFont"/>
    <w:link w:val="BodyText"/>
    <w:uiPriority w:val="99"/>
    <w:rsid w:val="00E6789A"/>
    <w:rPr>
      <w:rFonts w:ascii="Times New Roman" w:hAnsi="Times New Roman" w:cs="Times New Roman"/>
      <w:sz w:val="20"/>
      <w:szCs w:val="20"/>
    </w:rPr>
  </w:style>
  <w:style w:type="paragraph" w:customStyle="1" w:styleId="1-7">
    <w:name w:val="1-7"/>
    <w:basedOn w:val="BrailleBase"/>
    <w:rsid w:val="00E6789A"/>
    <w:pPr>
      <w:ind w:left="1080" w:hanging="1080"/>
    </w:pPr>
  </w:style>
  <w:style w:type="character" w:customStyle="1" w:styleId="OneWordBridge">
    <w:name w:val="OneWordBridge"/>
    <w:rsid w:val="00E6789A"/>
    <w:rPr>
      <w:rFonts w:ascii="DejaVu Sans" w:hAnsi="DejaVu Sans"/>
      <w:color w:val="00B050"/>
      <w:sz w:val="24"/>
    </w:rPr>
  </w:style>
  <w:style w:type="paragraph" w:customStyle="1" w:styleId="CBC-Display1">
    <w:name w:val="CBC-Display 1"/>
    <w:basedOn w:val="BrailleBase"/>
    <w:rsid w:val="00E6789A"/>
    <w:pPr>
      <w:numPr>
        <w:numId w:val="11"/>
      </w:numPr>
    </w:pPr>
    <w:rPr>
      <w:rFonts w:ascii="Courier New" w:hAnsi="Courier New"/>
      <w:color w:val="0000FF"/>
    </w:rPr>
  </w:style>
  <w:style w:type="paragraph" w:customStyle="1" w:styleId="CBC-Display2">
    <w:name w:val="CBC-Display 2"/>
    <w:basedOn w:val="BrailleBase"/>
    <w:rsid w:val="00E6789A"/>
    <w:pPr>
      <w:numPr>
        <w:ilvl w:val="1"/>
        <w:numId w:val="11"/>
      </w:numPr>
    </w:pPr>
    <w:rPr>
      <w:rFonts w:ascii="Courier New" w:hAnsi="Courier New"/>
      <w:color w:val="0000FF"/>
    </w:rPr>
  </w:style>
  <w:style w:type="paragraph" w:customStyle="1" w:styleId="CBC-Display3">
    <w:name w:val="CBC-Display 3"/>
    <w:basedOn w:val="BrailleBase"/>
    <w:rsid w:val="00E6789A"/>
    <w:pPr>
      <w:numPr>
        <w:ilvl w:val="2"/>
        <w:numId w:val="11"/>
      </w:numPr>
    </w:pPr>
    <w:rPr>
      <w:rFonts w:ascii="Courier New" w:hAnsi="Courier New"/>
      <w:color w:val="0000FF"/>
    </w:rPr>
  </w:style>
  <w:style w:type="paragraph" w:customStyle="1" w:styleId="CBC-Display4">
    <w:name w:val="CBC-Display 4"/>
    <w:basedOn w:val="BrailleBase"/>
    <w:rsid w:val="00E6789A"/>
    <w:pPr>
      <w:numPr>
        <w:ilvl w:val="3"/>
        <w:numId w:val="11"/>
      </w:numPr>
    </w:pPr>
    <w:rPr>
      <w:rFonts w:ascii="Courier New" w:hAnsi="Courier New"/>
      <w:color w:val="0000FF"/>
    </w:rPr>
  </w:style>
  <w:style w:type="paragraph" w:customStyle="1" w:styleId="CBC-Display5">
    <w:name w:val="CBC-Display 5"/>
    <w:basedOn w:val="BrailleBase"/>
    <w:rsid w:val="00E6789A"/>
    <w:pPr>
      <w:numPr>
        <w:ilvl w:val="4"/>
        <w:numId w:val="11"/>
      </w:numPr>
    </w:pPr>
    <w:rPr>
      <w:rFonts w:ascii="Courier New" w:hAnsi="Courier New"/>
      <w:color w:val="0000FF"/>
    </w:rPr>
  </w:style>
  <w:style w:type="paragraph" w:customStyle="1" w:styleId="CBC-Display6">
    <w:name w:val="CBC-Display 6"/>
    <w:basedOn w:val="BrailleBase"/>
    <w:rsid w:val="00E6789A"/>
    <w:pPr>
      <w:numPr>
        <w:ilvl w:val="5"/>
        <w:numId w:val="11"/>
      </w:numPr>
    </w:pPr>
    <w:rPr>
      <w:rFonts w:ascii="Courier New" w:hAnsi="Courier New"/>
      <w:color w:val="0000FF"/>
    </w:rPr>
  </w:style>
  <w:style w:type="paragraph" w:customStyle="1" w:styleId="BoxBottomText">
    <w:name w:val="BoxBottomText"/>
    <w:next w:val="Normal"/>
    <w:semiHidden/>
    <w:rsid w:val="00E6789A"/>
    <w:pPr>
      <w:spacing w:after="160" w:line="259" w:lineRule="auto"/>
    </w:pPr>
    <w:rPr>
      <w:rFonts w:ascii="Times New Roman" w:hAnsi="Times New Roman" w:cs="Times New Roman"/>
      <w:sz w:val="28"/>
      <w:szCs w:val="20"/>
    </w:rPr>
  </w:style>
  <w:style w:type="paragraph" w:customStyle="1" w:styleId="BoxTopText">
    <w:name w:val="BoxTopText"/>
    <w:next w:val="Normal"/>
    <w:semiHidden/>
    <w:rsid w:val="00E6789A"/>
    <w:pPr>
      <w:spacing w:line="259" w:lineRule="auto"/>
    </w:pPr>
    <w:rPr>
      <w:rFonts w:ascii="Times New Roman" w:hAnsi="Times New Roman" w:cs="Times New Roman"/>
      <w:sz w:val="28"/>
      <w:szCs w:val="20"/>
    </w:rPr>
  </w:style>
  <w:style w:type="paragraph" w:customStyle="1" w:styleId="1-9">
    <w:name w:val="1-9"/>
    <w:basedOn w:val="BrailleBase"/>
    <w:rsid w:val="00E6789A"/>
    <w:pPr>
      <w:ind w:left="1440" w:hanging="1440"/>
    </w:pPr>
  </w:style>
  <w:style w:type="paragraph" w:customStyle="1" w:styleId="3-9">
    <w:name w:val="3-9"/>
    <w:basedOn w:val="BrailleBase"/>
    <w:rsid w:val="00E6789A"/>
    <w:pPr>
      <w:ind w:left="1440" w:hanging="1080"/>
    </w:pPr>
  </w:style>
  <w:style w:type="paragraph" w:customStyle="1" w:styleId="MainBodySingle">
    <w:name w:val="MainBodySingle"/>
    <w:basedOn w:val="MainBody"/>
    <w:rsid w:val="00E6789A"/>
  </w:style>
  <w:style w:type="paragraph" w:customStyle="1" w:styleId="PrelimPageNumberSingle">
    <w:name w:val="PrelimPageNumberSingle"/>
    <w:basedOn w:val="PrelimPageNumber"/>
    <w:rsid w:val="00E6789A"/>
  </w:style>
  <w:style w:type="character" w:customStyle="1" w:styleId="FootnoteChar">
    <w:name w:val="Footnote Char"/>
    <w:link w:val="Footnote"/>
    <w:rsid w:val="00E6789A"/>
    <w:rPr>
      <w:rFonts w:ascii="Times New Roman" w:hAnsi="Times New Roman"/>
      <w:sz w:val="20"/>
    </w:rPr>
  </w:style>
  <w:style w:type="paragraph" w:customStyle="1" w:styleId="BrailleBase">
    <w:name w:val="Braille Base"/>
    <w:semiHidden/>
    <w:rsid w:val="00E6789A"/>
    <w:pPr>
      <w:widowControl w:val="0"/>
      <w:spacing w:after="60"/>
    </w:pPr>
    <w:rPr>
      <w:rFonts w:ascii="Times New Roman" w:hAnsi="Times New Roman" w:cs="Times New Roman"/>
      <w:sz w:val="28"/>
      <w:szCs w:val="20"/>
    </w:rPr>
  </w:style>
  <w:style w:type="paragraph" w:styleId="Header">
    <w:name w:val="header"/>
    <w:basedOn w:val="Normal"/>
    <w:link w:val="HeaderChar"/>
    <w:uiPriority w:val="99"/>
    <w:unhideWhenUsed/>
    <w:rsid w:val="00360D3F"/>
    <w:pPr>
      <w:tabs>
        <w:tab w:val="center" w:pos="4680"/>
        <w:tab w:val="right" w:pos="9360"/>
      </w:tabs>
      <w:spacing w:after="0"/>
    </w:pPr>
  </w:style>
  <w:style w:type="character" w:customStyle="1" w:styleId="HeaderChar">
    <w:name w:val="Header Char"/>
    <w:basedOn w:val="DefaultParagraphFont"/>
    <w:link w:val="Header"/>
    <w:uiPriority w:val="99"/>
    <w:rsid w:val="00360D3F"/>
    <w:rPr>
      <w:rFonts w:ascii="Times New Roman" w:hAnsi="Times New Roman" w:cs="Times New Roman"/>
      <w:sz w:val="28"/>
      <w:szCs w:val="28"/>
    </w:rPr>
  </w:style>
  <w:style w:type="paragraph" w:styleId="Footer">
    <w:name w:val="footer"/>
    <w:basedOn w:val="Normal"/>
    <w:link w:val="FooterChar"/>
    <w:uiPriority w:val="99"/>
    <w:unhideWhenUsed/>
    <w:rsid w:val="00360D3F"/>
    <w:pPr>
      <w:tabs>
        <w:tab w:val="center" w:pos="4680"/>
        <w:tab w:val="right" w:pos="9360"/>
      </w:tabs>
      <w:spacing w:after="0"/>
    </w:pPr>
  </w:style>
  <w:style w:type="character" w:customStyle="1" w:styleId="FooterChar">
    <w:name w:val="Footer Char"/>
    <w:basedOn w:val="DefaultParagraphFont"/>
    <w:link w:val="Footer"/>
    <w:uiPriority w:val="99"/>
    <w:rsid w:val="00360D3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955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48">
      <w:bodyDiv w:val="1"/>
      <w:marLeft w:val="0"/>
      <w:marRight w:val="0"/>
      <w:marTop w:val="0"/>
      <w:marBottom w:val="0"/>
      <w:divBdr>
        <w:top w:val="none" w:sz="0" w:space="0" w:color="auto"/>
        <w:left w:val="none" w:sz="0" w:space="0" w:color="auto"/>
        <w:bottom w:val="none" w:sz="0" w:space="0" w:color="auto"/>
        <w:right w:val="none" w:sz="0" w:space="0" w:color="auto"/>
      </w:divBdr>
    </w:div>
    <w:div w:id="201526992">
      <w:bodyDiv w:val="1"/>
      <w:marLeft w:val="0"/>
      <w:marRight w:val="0"/>
      <w:marTop w:val="0"/>
      <w:marBottom w:val="0"/>
      <w:divBdr>
        <w:top w:val="none" w:sz="0" w:space="0" w:color="auto"/>
        <w:left w:val="none" w:sz="0" w:space="0" w:color="auto"/>
        <w:bottom w:val="none" w:sz="0" w:space="0" w:color="auto"/>
        <w:right w:val="none" w:sz="0" w:space="0" w:color="auto"/>
      </w:divBdr>
    </w:div>
    <w:div w:id="468013653">
      <w:bodyDiv w:val="1"/>
      <w:marLeft w:val="0"/>
      <w:marRight w:val="0"/>
      <w:marTop w:val="0"/>
      <w:marBottom w:val="0"/>
      <w:divBdr>
        <w:top w:val="none" w:sz="0" w:space="0" w:color="auto"/>
        <w:left w:val="none" w:sz="0" w:space="0" w:color="auto"/>
        <w:bottom w:val="none" w:sz="0" w:space="0" w:color="auto"/>
        <w:right w:val="none" w:sz="0" w:space="0" w:color="auto"/>
      </w:divBdr>
    </w:div>
    <w:div w:id="1295134765">
      <w:bodyDiv w:val="1"/>
      <w:marLeft w:val="0"/>
      <w:marRight w:val="0"/>
      <w:marTop w:val="0"/>
      <w:marBottom w:val="0"/>
      <w:divBdr>
        <w:top w:val="none" w:sz="0" w:space="0" w:color="auto"/>
        <w:left w:val="none" w:sz="0" w:space="0" w:color="auto"/>
        <w:bottom w:val="none" w:sz="0" w:space="0" w:color="auto"/>
        <w:right w:val="none" w:sz="0" w:space="0" w:color="auto"/>
      </w:divBdr>
    </w:div>
    <w:div w:id="1296327059">
      <w:bodyDiv w:val="1"/>
      <w:marLeft w:val="0"/>
      <w:marRight w:val="0"/>
      <w:marTop w:val="0"/>
      <w:marBottom w:val="0"/>
      <w:divBdr>
        <w:top w:val="none" w:sz="0" w:space="0" w:color="auto"/>
        <w:left w:val="none" w:sz="0" w:space="0" w:color="auto"/>
        <w:bottom w:val="none" w:sz="0" w:space="0" w:color="auto"/>
        <w:right w:val="none" w:sz="0" w:space="0" w:color="auto"/>
      </w:divBdr>
    </w:div>
    <w:div w:id="1312977119">
      <w:bodyDiv w:val="1"/>
      <w:marLeft w:val="0"/>
      <w:marRight w:val="0"/>
      <w:marTop w:val="0"/>
      <w:marBottom w:val="0"/>
      <w:divBdr>
        <w:top w:val="none" w:sz="0" w:space="0" w:color="auto"/>
        <w:left w:val="none" w:sz="0" w:space="0" w:color="auto"/>
        <w:bottom w:val="none" w:sz="0" w:space="0" w:color="auto"/>
        <w:right w:val="none" w:sz="0" w:space="0" w:color="auto"/>
      </w:divBdr>
    </w:div>
    <w:div w:id="1313631574">
      <w:bodyDiv w:val="1"/>
      <w:marLeft w:val="0"/>
      <w:marRight w:val="0"/>
      <w:marTop w:val="0"/>
      <w:marBottom w:val="0"/>
      <w:divBdr>
        <w:top w:val="none" w:sz="0" w:space="0" w:color="auto"/>
        <w:left w:val="none" w:sz="0" w:space="0" w:color="auto"/>
        <w:bottom w:val="none" w:sz="0" w:space="0" w:color="auto"/>
        <w:right w:val="none" w:sz="0" w:space="0" w:color="auto"/>
      </w:divBdr>
    </w:div>
    <w:div w:id="18320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HC_Civil_Rights@uh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tum.com/en/language-assistance-nondiscrimin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office/file/index.html" TargetMode="External"/><Relationship Id="rId5" Type="http://schemas.openxmlformats.org/officeDocument/2006/relationships/webSettings" Target="webSettings.xml"/><Relationship Id="rId10" Type="http://schemas.openxmlformats.org/officeDocument/2006/relationships/hyperlink" Target="https://ocrportal.hhs.gov/ocr/portal/lobby.jsf" TargetMode="External"/><Relationship Id="rId4" Type="http://schemas.openxmlformats.org/officeDocument/2006/relationships/settings" Target="settings.xml"/><Relationship Id="rId9" Type="http://schemas.openxmlformats.org/officeDocument/2006/relationships/hyperlink" Target="mailto:Optum_Civil_Rights@Optum.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FungKhong\AppData\Roaming\Microsoft\Templates\BANA%20Braille%20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54D8-FE67-4F55-A52E-22A65982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BANA Braille 2017.dot</Template>
  <TotalTime>1486</TotalTime>
  <Pages>20</Pages>
  <Words>5137</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AAGA25LP0243586_001_H1889023000_EOC_04052025_203644</vt:lpstr>
    </vt:vector>
  </TitlesOfParts>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AAGA25LP0243586_001_H1889023000_EOC_04052025_203644</dc:title>
  <dc:subject/>
  <dc:creator>Michael Royce</dc:creator>
  <cp:keywords/>
  <dc:description/>
  <cp:lastModifiedBy>Himanshi Singh</cp:lastModifiedBy>
  <cp:revision>91</cp:revision>
  <dcterms:created xsi:type="dcterms:W3CDTF">2025-07-18T16:41:00Z</dcterms:created>
  <dcterms:modified xsi:type="dcterms:W3CDTF">2025-08-22T19:10:00Z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BANA.dxt</vt:lpwstr>
  </property>
</Properties>
</file>